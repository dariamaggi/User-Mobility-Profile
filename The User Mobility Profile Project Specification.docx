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8DB28" w14:textId="77777777" w:rsidR="00EE7CF2" w:rsidRDefault="00EE7CF2" w:rsidP="00EE7CF2">
      <w:pPr>
        <w:pStyle w:val="Titolo"/>
        <w:pBdr>
          <w:bottom w:val="none" w:sz="0" w:space="0" w:color="auto"/>
        </w:pBdr>
        <w:jc w:val="center"/>
        <w:rPr>
          <w:lang w:val="en-GB"/>
        </w:rPr>
      </w:pPr>
      <w:r>
        <w:rPr>
          <w:noProof/>
          <w:lang w:val="en-GB"/>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7C74F7EC" w:rsidR="00EE7CF2" w:rsidRPr="00F95886" w:rsidRDefault="00BA236C" w:rsidP="00536845">
      <w:pPr>
        <w:pStyle w:val="Titolo"/>
        <w:pBdr>
          <w:bottom w:val="none" w:sz="0" w:space="0" w:color="auto"/>
        </w:pBdr>
        <w:spacing w:before="680" w:after="490"/>
        <w:contextualSpacing w:val="0"/>
        <w:jc w:val="center"/>
        <w:rPr>
          <w:sz w:val="68"/>
          <w:szCs w:val="68"/>
          <w:lang w:val="en-GB"/>
        </w:rPr>
      </w:pPr>
      <w:r w:rsidRPr="00BA236C">
        <w:rPr>
          <w:sz w:val="40"/>
          <w:szCs w:val="40"/>
          <w:lang w:val="en-GB"/>
        </w:rPr>
        <w:t>Industrial Applications</w:t>
      </w:r>
      <w:r w:rsidR="00EE7CF2">
        <w:rPr>
          <w:sz w:val="68"/>
          <w:szCs w:val="68"/>
          <w:lang w:val="en-GB"/>
        </w:rPr>
        <w:br/>
      </w:r>
      <w:r w:rsidRPr="00BA236C">
        <w:rPr>
          <w:sz w:val="72"/>
          <w:szCs w:val="72"/>
          <w:lang w:val="en-GB"/>
        </w:rPr>
        <w:t>The User Mobility Profile Project Specification</w:t>
      </w:r>
    </w:p>
    <w:p w14:paraId="57784338" w14:textId="77777777" w:rsidR="00E410BE" w:rsidRDefault="00EE7CF2" w:rsidP="00EE7CF2">
      <w:pPr>
        <w:pStyle w:val="Sommario10"/>
        <w:rPr>
          <w:noProof/>
        </w:rPr>
      </w:pPr>
      <w:bookmarkStart w:id="0" w:name="_Toc33967329"/>
      <w:bookmarkStart w:id="1" w:name="_Toc40311636"/>
      <w:bookmarkStart w:id="2" w:name="_Toc40343690"/>
      <w:bookmarkStart w:id="3" w:name="_Toc40794445"/>
      <w:bookmarkStart w:id="4" w:name="_Toc41340861"/>
      <w:bookmarkStart w:id="5" w:name="_Toc42848258"/>
      <w:bookmarkStart w:id="6" w:name="_Toc61047872"/>
      <w:bookmarkStart w:id="7" w:name="_Toc61052817"/>
      <w:bookmarkStart w:id="8" w:name="_Toc61194231"/>
      <w:bookmarkStart w:id="9" w:name="_Toc61194303"/>
      <w:r w:rsidRPr="005851CB">
        <w:rPr>
          <w:sz w:val="28"/>
          <w:szCs w:val="28"/>
        </w:rPr>
        <w:t>Table of Contents</w:t>
      </w:r>
      <w:bookmarkEnd w:id="0"/>
      <w:bookmarkEnd w:id="1"/>
      <w:bookmarkEnd w:id="2"/>
      <w:bookmarkEnd w:id="3"/>
      <w:bookmarkEnd w:id="4"/>
      <w:bookmarkEnd w:id="5"/>
      <w:bookmarkEnd w:id="6"/>
      <w:bookmarkEnd w:id="7"/>
      <w:bookmarkEnd w:id="8"/>
      <w:bookmarkEnd w:id="9"/>
      <w:r w:rsidRPr="004756A4">
        <w:rPr>
          <w:rFonts w:cstheme="minorHAnsi"/>
          <w:sz w:val="32"/>
          <w:szCs w:val="32"/>
        </w:rPr>
        <w:fldChar w:fldCharType="begin"/>
      </w:r>
      <w:r w:rsidRPr="004756A4">
        <w:rPr>
          <w:rFonts w:cstheme="minorHAnsi"/>
          <w:sz w:val="32"/>
          <w:szCs w:val="32"/>
        </w:rPr>
        <w:instrText xml:space="preserve"> TOC \h \z \t "Sommario1;1;Sommario2;2" </w:instrText>
      </w:r>
      <w:r w:rsidRPr="004756A4">
        <w:rPr>
          <w:rFonts w:cstheme="minorHAnsi"/>
          <w:sz w:val="32"/>
          <w:szCs w:val="32"/>
        </w:rPr>
        <w:fldChar w:fldCharType="separate"/>
      </w:r>
    </w:p>
    <w:p w14:paraId="104716B1" w14:textId="1B369767" w:rsidR="00E410BE" w:rsidRDefault="00EB4102">
      <w:pPr>
        <w:pStyle w:val="Sommario1"/>
        <w:tabs>
          <w:tab w:val="right" w:leader="dot" w:pos="9593"/>
        </w:tabs>
        <w:rPr>
          <w:rFonts w:eastAsiaTheme="minorEastAsia"/>
          <w:noProof/>
          <w:color w:val="auto"/>
          <w:lang w:eastAsia="it-IT"/>
        </w:rPr>
      </w:pPr>
      <w:hyperlink w:anchor="_Toc61194304" w:history="1">
        <w:r w:rsidR="00E410BE" w:rsidRPr="00646804">
          <w:rPr>
            <w:rStyle w:val="Collegamentoipertestuale"/>
            <w:noProof/>
          </w:rPr>
          <w:t>Introduction</w:t>
        </w:r>
        <w:r w:rsidR="00E410BE">
          <w:rPr>
            <w:noProof/>
            <w:webHidden/>
          </w:rPr>
          <w:tab/>
        </w:r>
        <w:r w:rsidR="00E410BE">
          <w:rPr>
            <w:noProof/>
            <w:webHidden/>
          </w:rPr>
          <w:fldChar w:fldCharType="begin"/>
        </w:r>
        <w:r w:rsidR="00E410BE">
          <w:rPr>
            <w:noProof/>
            <w:webHidden/>
          </w:rPr>
          <w:instrText xml:space="preserve"> PAGEREF _Toc61194304 \h </w:instrText>
        </w:r>
        <w:r w:rsidR="00E410BE">
          <w:rPr>
            <w:noProof/>
            <w:webHidden/>
          </w:rPr>
        </w:r>
        <w:r w:rsidR="00E410BE">
          <w:rPr>
            <w:noProof/>
            <w:webHidden/>
          </w:rPr>
          <w:fldChar w:fldCharType="separate"/>
        </w:r>
        <w:r w:rsidR="00E410BE">
          <w:rPr>
            <w:noProof/>
            <w:webHidden/>
          </w:rPr>
          <w:t>1</w:t>
        </w:r>
        <w:r w:rsidR="00E410BE">
          <w:rPr>
            <w:noProof/>
            <w:webHidden/>
          </w:rPr>
          <w:fldChar w:fldCharType="end"/>
        </w:r>
      </w:hyperlink>
    </w:p>
    <w:p w14:paraId="123E4CC2" w14:textId="3BBB7A9A" w:rsidR="00E410BE" w:rsidRDefault="00EB4102">
      <w:pPr>
        <w:pStyle w:val="Sommario20"/>
        <w:tabs>
          <w:tab w:val="right" w:leader="dot" w:pos="9593"/>
        </w:tabs>
        <w:rPr>
          <w:rFonts w:eastAsiaTheme="minorEastAsia"/>
          <w:noProof/>
          <w:color w:val="auto"/>
          <w:lang w:eastAsia="it-IT"/>
        </w:rPr>
      </w:pPr>
      <w:hyperlink w:anchor="_Toc61194305" w:history="1">
        <w:r w:rsidR="00E410BE" w:rsidRPr="00646804">
          <w:rPr>
            <w:rStyle w:val="Collegamentoipertestuale"/>
            <w:noProof/>
          </w:rPr>
          <w:t>UMP Composition</w:t>
        </w:r>
        <w:r w:rsidR="00E410BE">
          <w:rPr>
            <w:noProof/>
            <w:webHidden/>
          </w:rPr>
          <w:tab/>
        </w:r>
        <w:r w:rsidR="00E410BE">
          <w:rPr>
            <w:noProof/>
            <w:webHidden/>
          </w:rPr>
          <w:fldChar w:fldCharType="begin"/>
        </w:r>
        <w:r w:rsidR="00E410BE">
          <w:rPr>
            <w:noProof/>
            <w:webHidden/>
          </w:rPr>
          <w:instrText xml:space="preserve"> PAGEREF _Toc61194305 \h </w:instrText>
        </w:r>
        <w:r w:rsidR="00E410BE">
          <w:rPr>
            <w:noProof/>
            <w:webHidden/>
          </w:rPr>
        </w:r>
        <w:r w:rsidR="00E410BE">
          <w:rPr>
            <w:noProof/>
            <w:webHidden/>
          </w:rPr>
          <w:fldChar w:fldCharType="separate"/>
        </w:r>
        <w:r w:rsidR="00E410BE">
          <w:rPr>
            <w:noProof/>
            <w:webHidden/>
          </w:rPr>
          <w:t>1</w:t>
        </w:r>
        <w:r w:rsidR="00E410BE">
          <w:rPr>
            <w:noProof/>
            <w:webHidden/>
          </w:rPr>
          <w:fldChar w:fldCharType="end"/>
        </w:r>
      </w:hyperlink>
    </w:p>
    <w:p w14:paraId="7B137AC0" w14:textId="7CD6B5B6" w:rsidR="00E410BE" w:rsidRDefault="00EB4102">
      <w:pPr>
        <w:pStyle w:val="Sommario20"/>
        <w:tabs>
          <w:tab w:val="right" w:leader="dot" w:pos="9593"/>
        </w:tabs>
        <w:rPr>
          <w:rFonts w:eastAsiaTheme="minorEastAsia"/>
          <w:noProof/>
          <w:color w:val="auto"/>
          <w:lang w:eastAsia="it-IT"/>
        </w:rPr>
      </w:pPr>
      <w:hyperlink w:anchor="_Toc61194306" w:history="1">
        <w:r w:rsidR="00E410BE" w:rsidRPr="00646804">
          <w:rPr>
            <w:rStyle w:val="Collegamentoipertestuale"/>
            <w:noProof/>
          </w:rPr>
          <w:t>Global and Local UMP</w:t>
        </w:r>
        <w:r w:rsidR="00E410BE">
          <w:rPr>
            <w:noProof/>
            <w:webHidden/>
          </w:rPr>
          <w:tab/>
        </w:r>
        <w:r w:rsidR="00E410BE">
          <w:rPr>
            <w:noProof/>
            <w:webHidden/>
          </w:rPr>
          <w:fldChar w:fldCharType="begin"/>
        </w:r>
        <w:r w:rsidR="00E410BE">
          <w:rPr>
            <w:noProof/>
            <w:webHidden/>
          </w:rPr>
          <w:instrText xml:space="preserve"> PAGEREF _Toc61194306 \h </w:instrText>
        </w:r>
        <w:r w:rsidR="00E410BE">
          <w:rPr>
            <w:noProof/>
            <w:webHidden/>
          </w:rPr>
        </w:r>
        <w:r w:rsidR="00E410BE">
          <w:rPr>
            <w:noProof/>
            <w:webHidden/>
          </w:rPr>
          <w:fldChar w:fldCharType="separate"/>
        </w:r>
        <w:r w:rsidR="00E410BE">
          <w:rPr>
            <w:noProof/>
            <w:webHidden/>
          </w:rPr>
          <w:t>3</w:t>
        </w:r>
        <w:r w:rsidR="00E410BE">
          <w:rPr>
            <w:noProof/>
            <w:webHidden/>
          </w:rPr>
          <w:fldChar w:fldCharType="end"/>
        </w:r>
      </w:hyperlink>
    </w:p>
    <w:p w14:paraId="35591482" w14:textId="6FE70908" w:rsidR="00E410BE" w:rsidRDefault="00EB4102">
      <w:pPr>
        <w:pStyle w:val="Sommario20"/>
        <w:tabs>
          <w:tab w:val="right" w:leader="dot" w:pos="9593"/>
        </w:tabs>
        <w:rPr>
          <w:rFonts w:eastAsiaTheme="minorEastAsia"/>
          <w:noProof/>
          <w:color w:val="auto"/>
          <w:lang w:eastAsia="it-IT"/>
        </w:rPr>
      </w:pPr>
      <w:hyperlink w:anchor="_Toc61194307" w:history="1">
        <w:r w:rsidR="00E410BE" w:rsidRPr="00646804">
          <w:rPr>
            <w:rStyle w:val="Collegamentoipertestuale"/>
            <w:noProof/>
          </w:rPr>
          <w:t>Functional Description</w:t>
        </w:r>
        <w:r w:rsidR="00E410BE">
          <w:rPr>
            <w:noProof/>
            <w:webHidden/>
          </w:rPr>
          <w:tab/>
        </w:r>
        <w:r w:rsidR="00E410BE">
          <w:rPr>
            <w:noProof/>
            <w:webHidden/>
          </w:rPr>
          <w:fldChar w:fldCharType="begin"/>
        </w:r>
        <w:r w:rsidR="00E410BE">
          <w:rPr>
            <w:noProof/>
            <w:webHidden/>
          </w:rPr>
          <w:instrText xml:space="preserve"> PAGEREF _Toc61194307 \h </w:instrText>
        </w:r>
        <w:r w:rsidR="00E410BE">
          <w:rPr>
            <w:noProof/>
            <w:webHidden/>
          </w:rPr>
        </w:r>
        <w:r w:rsidR="00E410BE">
          <w:rPr>
            <w:noProof/>
            <w:webHidden/>
          </w:rPr>
          <w:fldChar w:fldCharType="separate"/>
        </w:r>
        <w:r w:rsidR="00E410BE">
          <w:rPr>
            <w:noProof/>
            <w:webHidden/>
          </w:rPr>
          <w:t>3</w:t>
        </w:r>
        <w:r w:rsidR="00E410BE">
          <w:rPr>
            <w:noProof/>
            <w:webHidden/>
          </w:rPr>
          <w:fldChar w:fldCharType="end"/>
        </w:r>
      </w:hyperlink>
    </w:p>
    <w:p w14:paraId="35748356" w14:textId="1E69F843" w:rsidR="00E410BE" w:rsidRDefault="00EB4102">
      <w:pPr>
        <w:pStyle w:val="Sommario1"/>
        <w:tabs>
          <w:tab w:val="right" w:leader="dot" w:pos="9593"/>
        </w:tabs>
        <w:rPr>
          <w:rFonts w:eastAsiaTheme="minorEastAsia"/>
          <w:noProof/>
          <w:color w:val="auto"/>
          <w:lang w:eastAsia="it-IT"/>
        </w:rPr>
      </w:pPr>
      <w:hyperlink w:anchor="_Toc61194308" w:history="1">
        <w:r w:rsidR="00E410BE" w:rsidRPr="00646804">
          <w:rPr>
            <w:rStyle w:val="Collegamentoipertestuale"/>
            <w:noProof/>
          </w:rPr>
          <w:t>Requirements Definition</w:t>
        </w:r>
        <w:r w:rsidR="00E410BE">
          <w:rPr>
            <w:noProof/>
            <w:webHidden/>
          </w:rPr>
          <w:tab/>
        </w:r>
        <w:r w:rsidR="00E410BE">
          <w:rPr>
            <w:noProof/>
            <w:webHidden/>
          </w:rPr>
          <w:fldChar w:fldCharType="begin"/>
        </w:r>
        <w:r w:rsidR="00E410BE">
          <w:rPr>
            <w:noProof/>
            <w:webHidden/>
          </w:rPr>
          <w:instrText xml:space="preserve"> PAGEREF _Toc61194308 \h </w:instrText>
        </w:r>
        <w:r w:rsidR="00E410BE">
          <w:rPr>
            <w:noProof/>
            <w:webHidden/>
          </w:rPr>
        </w:r>
        <w:r w:rsidR="00E410BE">
          <w:rPr>
            <w:noProof/>
            <w:webHidden/>
          </w:rPr>
          <w:fldChar w:fldCharType="separate"/>
        </w:r>
        <w:r w:rsidR="00E410BE">
          <w:rPr>
            <w:noProof/>
            <w:webHidden/>
          </w:rPr>
          <w:t>7</w:t>
        </w:r>
        <w:r w:rsidR="00E410BE">
          <w:rPr>
            <w:noProof/>
            <w:webHidden/>
          </w:rPr>
          <w:fldChar w:fldCharType="end"/>
        </w:r>
      </w:hyperlink>
    </w:p>
    <w:p w14:paraId="51DF585A" w14:textId="741B1A51" w:rsidR="00E410BE" w:rsidRDefault="00EB4102">
      <w:pPr>
        <w:pStyle w:val="Sommario20"/>
        <w:tabs>
          <w:tab w:val="right" w:leader="dot" w:pos="9593"/>
        </w:tabs>
        <w:rPr>
          <w:rFonts w:eastAsiaTheme="minorEastAsia"/>
          <w:noProof/>
          <w:color w:val="auto"/>
          <w:lang w:eastAsia="it-IT"/>
        </w:rPr>
      </w:pPr>
      <w:hyperlink w:anchor="_Toc61194309" w:history="1">
        <w:r w:rsidR="00E410BE" w:rsidRPr="00646804">
          <w:rPr>
            <w:rStyle w:val="Collegamentoipertestuale"/>
            <w:noProof/>
          </w:rPr>
          <w:t>Functional Requirements</w:t>
        </w:r>
        <w:r w:rsidR="00E410BE">
          <w:rPr>
            <w:noProof/>
            <w:webHidden/>
          </w:rPr>
          <w:tab/>
        </w:r>
        <w:r w:rsidR="00E410BE">
          <w:rPr>
            <w:noProof/>
            <w:webHidden/>
          </w:rPr>
          <w:fldChar w:fldCharType="begin"/>
        </w:r>
        <w:r w:rsidR="00E410BE">
          <w:rPr>
            <w:noProof/>
            <w:webHidden/>
          </w:rPr>
          <w:instrText xml:space="preserve"> PAGEREF _Toc61194309 \h </w:instrText>
        </w:r>
        <w:r w:rsidR="00E410BE">
          <w:rPr>
            <w:noProof/>
            <w:webHidden/>
          </w:rPr>
        </w:r>
        <w:r w:rsidR="00E410BE">
          <w:rPr>
            <w:noProof/>
            <w:webHidden/>
          </w:rPr>
          <w:fldChar w:fldCharType="separate"/>
        </w:r>
        <w:r w:rsidR="00E410BE">
          <w:rPr>
            <w:noProof/>
            <w:webHidden/>
          </w:rPr>
          <w:t>7</w:t>
        </w:r>
        <w:r w:rsidR="00E410BE">
          <w:rPr>
            <w:noProof/>
            <w:webHidden/>
          </w:rPr>
          <w:fldChar w:fldCharType="end"/>
        </w:r>
      </w:hyperlink>
    </w:p>
    <w:p w14:paraId="004D53EF" w14:textId="6B23730F" w:rsidR="00E410BE" w:rsidRDefault="00EB4102">
      <w:pPr>
        <w:pStyle w:val="Sommario20"/>
        <w:tabs>
          <w:tab w:val="right" w:leader="dot" w:pos="9593"/>
        </w:tabs>
        <w:rPr>
          <w:rFonts w:eastAsiaTheme="minorEastAsia"/>
          <w:noProof/>
          <w:color w:val="auto"/>
          <w:lang w:eastAsia="it-IT"/>
        </w:rPr>
      </w:pPr>
      <w:hyperlink w:anchor="_Toc61194310" w:history="1">
        <w:r w:rsidR="00E410BE" w:rsidRPr="00646804">
          <w:rPr>
            <w:rStyle w:val="Collegamentoipertestuale"/>
            <w:noProof/>
          </w:rPr>
          <w:t>Non-Functional Requirements</w:t>
        </w:r>
        <w:r w:rsidR="00E410BE">
          <w:rPr>
            <w:noProof/>
            <w:webHidden/>
          </w:rPr>
          <w:tab/>
        </w:r>
        <w:r w:rsidR="00E410BE">
          <w:rPr>
            <w:noProof/>
            <w:webHidden/>
          </w:rPr>
          <w:fldChar w:fldCharType="begin"/>
        </w:r>
        <w:r w:rsidR="00E410BE">
          <w:rPr>
            <w:noProof/>
            <w:webHidden/>
          </w:rPr>
          <w:instrText xml:space="preserve"> PAGEREF _Toc61194310 \h </w:instrText>
        </w:r>
        <w:r w:rsidR="00E410BE">
          <w:rPr>
            <w:noProof/>
            <w:webHidden/>
          </w:rPr>
        </w:r>
        <w:r w:rsidR="00E410BE">
          <w:rPr>
            <w:noProof/>
            <w:webHidden/>
          </w:rPr>
          <w:fldChar w:fldCharType="separate"/>
        </w:r>
        <w:r w:rsidR="00E410BE">
          <w:rPr>
            <w:noProof/>
            <w:webHidden/>
          </w:rPr>
          <w:t>8</w:t>
        </w:r>
        <w:r w:rsidR="00E410BE">
          <w:rPr>
            <w:noProof/>
            <w:webHidden/>
          </w:rPr>
          <w:fldChar w:fldCharType="end"/>
        </w:r>
      </w:hyperlink>
    </w:p>
    <w:p w14:paraId="3199A622" w14:textId="3EA16525" w:rsidR="00E410BE" w:rsidRDefault="00EB4102">
      <w:pPr>
        <w:pStyle w:val="Sommario20"/>
        <w:tabs>
          <w:tab w:val="right" w:leader="dot" w:pos="9593"/>
        </w:tabs>
        <w:rPr>
          <w:rFonts w:eastAsiaTheme="minorEastAsia"/>
          <w:noProof/>
          <w:color w:val="auto"/>
          <w:lang w:eastAsia="it-IT"/>
        </w:rPr>
      </w:pPr>
      <w:hyperlink w:anchor="_Toc61194311" w:history="1">
        <w:r w:rsidR="00E410BE" w:rsidRPr="00646804">
          <w:rPr>
            <w:rStyle w:val="Collegamentoipertestuale"/>
            <w:noProof/>
          </w:rPr>
          <w:t xml:space="preserve">Meeting the </w:t>
        </w:r>
        <w:r w:rsidR="00E410BE" w:rsidRPr="00646804">
          <w:rPr>
            <w:rStyle w:val="Collegamentoipertestuale"/>
            <w:i/>
            <w:iCs/>
            <w:noProof/>
          </w:rPr>
          <w:t>BASE</w:t>
        </w:r>
        <w:r w:rsidR="00E410BE" w:rsidRPr="00646804">
          <w:rPr>
            <w:rStyle w:val="Collegamentoipertestuale"/>
            <w:noProof/>
          </w:rPr>
          <w:t xml:space="preserve"> Requirements</w:t>
        </w:r>
        <w:r w:rsidR="00E410BE">
          <w:rPr>
            <w:noProof/>
            <w:webHidden/>
          </w:rPr>
          <w:tab/>
        </w:r>
        <w:r w:rsidR="00E410BE">
          <w:rPr>
            <w:noProof/>
            <w:webHidden/>
          </w:rPr>
          <w:fldChar w:fldCharType="begin"/>
        </w:r>
        <w:r w:rsidR="00E410BE">
          <w:rPr>
            <w:noProof/>
            <w:webHidden/>
          </w:rPr>
          <w:instrText xml:space="preserve"> PAGEREF _Toc61194311 \h </w:instrText>
        </w:r>
        <w:r w:rsidR="00E410BE">
          <w:rPr>
            <w:noProof/>
            <w:webHidden/>
          </w:rPr>
        </w:r>
        <w:r w:rsidR="00E410BE">
          <w:rPr>
            <w:noProof/>
            <w:webHidden/>
          </w:rPr>
          <w:fldChar w:fldCharType="separate"/>
        </w:r>
        <w:r w:rsidR="00E410BE">
          <w:rPr>
            <w:noProof/>
            <w:webHidden/>
          </w:rPr>
          <w:t>9</w:t>
        </w:r>
        <w:r w:rsidR="00E410BE">
          <w:rPr>
            <w:noProof/>
            <w:webHidden/>
          </w:rPr>
          <w:fldChar w:fldCharType="end"/>
        </w:r>
      </w:hyperlink>
    </w:p>
    <w:p w14:paraId="6E872391" w14:textId="295997E3" w:rsidR="00E410BE" w:rsidRDefault="00EB4102">
      <w:pPr>
        <w:pStyle w:val="Sommario1"/>
        <w:tabs>
          <w:tab w:val="right" w:leader="dot" w:pos="9593"/>
        </w:tabs>
        <w:rPr>
          <w:rFonts w:eastAsiaTheme="minorEastAsia"/>
          <w:noProof/>
          <w:color w:val="auto"/>
          <w:lang w:eastAsia="it-IT"/>
        </w:rPr>
      </w:pPr>
      <w:hyperlink w:anchor="_Toc61194312" w:history="1">
        <w:r w:rsidR="00E410BE" w:rsidRPr="00646804">
          <w:rPr>
            <w:rStyle w:val="Collegamentoipertestuale"/>
            <w:noProof/>
          </w:rPr>
          <w:t>Project Development Risks Assessment</w:t>
        </w:r>
        <w:r w:rsidR="00E410BE">
          <w:rPr>
            <w:noProof/>
            <w:webHidden/>
          </w:rPr>
          <w:tab/>
        </w:r>
        <w:r w:rsidR="00E410BE">
          <w:rPr>
            <w:noProof/>
            <w:webHidden/>
          </w:rPr>
          <w:fldChar w:fldCharType="begin"/>
        </w:r>
        <w:r w:rsidR="00E410BE">
          <w:rPr>
            <w:noProof/>
            <w:webHidden/>
          </w:rPr>
          <w:instrText xml:space="preserve"> PAGEREF _Toc61194312 \h </w:instrText>
        </w:r>
        <w:r w:rsidR="00E410BE">
          <w:rPr>
            <w:noProof/>
            <w:webHidden/>
          </w:rPr>
        </w:r>
        <w:r w:rsidR="00E410BE">
          <w:rPr>
            <w:noProof/>
            <w:webHidden/>
          </w:rPr>
          <w:fldChar w:fldCharType="separate"/>
        </w:r>
        <w:r w:rsidR="00E410BE">
          <w:rPr>
            <w:noProof/>
            <w:webHidden/>
          </w:rPr>
          <w:t>10</w:t>
        </w:r>
        <w:r w:rsidR="00E410BE">
          <w:rPr>
            <w:noProof/>
            <w:webHidden/>
          </w:rPr>
          <w:fldChar w:fldCharType="end"/>
        </w:r>
      </w:hyperlink>
    </w:p>
    <w:p w14:paraId="516C6943" w14:textId="41026B73" w:rsidR="00E410BE" w:rsidRDefault="00EB4102">
      <w:pPr>
        <w:pStyle w:val="Sommario1"/>
        <w:tabs>
          <w:tab w:val="right" w:leader="dot" w:pos="9593"/>
        </w:tabs>
        <w:rPr>
          <w:rFonts w:eastAsiaTheme="minorEastAsia"/>
          <w:noProof/>
          <w:color w:val="auto"/>
          <w:lang w:eastAsia="it-IT"/>
        </w:rPr>
      </w:pPr>
      <w:hyperlink w:anchor="_Toc61194313" w:history="1">
        <w:r w:rsidR="00E410BE" w:rsidRPr="00646804">
          <w:rPr>
            <w:rStyle w:val="Collegamentoipertestuale"/>
            <w:noProof/>
          </w:rPr>
          <w:t>Project Work Breakdown</w:t>
        </w:r>
        <w:r w:rsidR="00E410BE">
          <w:rPr>
            <w:noProof/>
            <w:webHidden/>
          </w:rPr>
          <w:tab/>
        </w:r>
        <w:r w:rsidR="00E410BE">
          <w:rPr>
            <w:noProof/>
            <w:webHidden/>
          </w:rPr>
          <w:fldChar w:fldCharType="begin"/>
        </w:r>
        <w:r w:rsidR="00E410BE">
          <w:rPr>
            <w:noProof/>
            <w:webHidden/>
          </w:rPr>
          <w:instrText xml:space="preserve"> PAGEREF _Toc61194313 \h </w:instrText>
        </w:r>
        <w:r w:rsidR="00E410BE">
          <w:rPr>
            <w:noProof/>
            <w:webHidden/>
          </w:rPr>
        </w:r>
        <w:r w:rsidR="00E410BE">
          <w:rPr>
            <w:noProof/>
            <w:webHidden/>
          </w:rPr>
          <w:fldChar w:fldCharType="separate"/>
        </w:r>
        <w:r w:rsidR="00E410BE">
          <w:rPr>
            <w:noProof/>
            <w:webHidden/>
          </w:rPr>
          <w:t>11</w:t>
        </w:r>
        <w:r w:rsidR="00E410BE">
          <w:rPr>
            <w:noProof/>
            <w:webHidden/>
          </w:rPr>
          <w:fldChar w:fldCharType="end"/>
        </w:r>
      </w:hyperlink>
    </w:p>
    <w:p w14:paraId="470F0548" w14:textId="7976FA27" w:rsidR="00E410BE" w:rsidRDefault="00EB4102">
      <w:pPr>
        <w:pStyle w:val="Sommario20"/>
        <w:tabs>
          <w:tab w:val="right" w:leader="dot" w:pos="9593"/>
        </w:tabs>
        <w:rPr>
          <w:rFonts w:eastAsiaTheme="minorEastAsia"/>
          <w:noProof/>
          <w:color w:val="auto"/>
          <w:lang w:eastAsia="it-IT"/>
        </w:rPr>
      </w:pPr>
      <w:hyperlink w:anchor="_Toc61194314" w:history="1">
        <w:r w:rsidR="00E410BE" w:rsidRPr="00646804">
          <w:rPr>
            <w:rStyle w:val="Collegamentoipertestuale"/>
            <w:noProof/>
          </w:rPr>
          <w:t>Required Professionals</w:t>
        </w:r>
        <w:r w:rsidR="00E410BE">
          <w:rPr>
            <w:noProof/>
            <w:webHidden/>
          </w:rPr>
          <w:tab/>
        </w:r>
        <w:r w:rsidR="00E410BE">
          <w:rPr>
            <w:noProof/>
            <w:webHidden/>
          </w:rPr>
          <w:fldChar w:fldCharType="begin"/>
        </w:r>
        <w:r w:rsidR="00E410BE">
          <w:rPr>
            <w:noProof/>
            <w:webHidden/>
          </w:rPr>
          <w:instrText xml:space="preserve"> PAGEREF _Toc61194314 \h </w:instrText>
        </w:r>
        <w:r w:rsidR="00E410BE">
          <w:rPr>
            <w:noProof/>
            <w:webHidden/>
          </w:rPr>
        </w:r>
        <w:r w:rsidR="00E410BE">
          <w:rPr>
            <w:noProof/>
            <w:webHidden/>
          </w:rPr>
          <w:fldChar w:fldCharType="separate"/>
        </w:r>
        <w:r w:rsidR="00E410BE">
          <w:rPr>
            <w:noProof/>
            <w:webHidden/>
          </w:rPr>
          <w:t>11</w:t>
        </w:r>
        <w:r w:rsidR="00E410BE">
          <w:rPr>
            <w:noProof/>
            <w:webHidden/>
          </w:rPr>
          <w:fldChar w:fldCharType="end"/>
        </w:r>
      </w:hyperlink>
    </w:p>
    <w:p w14:paraId="264A821C" w14:textId="08F4E59A" w:rsidR="00E410BE" w:rsidRDefault="00EB4102">
      <w:pPr>
        <w:pStyle w:val="Sommario20"/>
        <w:tabs>
          <w:tab w:val="right" w:leader="dot" w:pos="9593"/>
        </w:tabs>
        <w:rPr>
          <w:rFonts w:eastAsiaTheme="minorEastAsia"/>
          <w:noProof/>
          <w:color w:val="auto"/>
          <w:lang w:eastAsia="it-IT"/>
        </w:rPr>
      </w:pPr>
      <w:hyperlink w:anchor="_Toc61194315" w:history="1">
        <w:r w:rsidR="00E410BE" w:rsidRPr="00646804">
          <w:rPr>
            <w:rStyle w:val="Collegamentoipertestuale"/>
            <w:noProof/>
          </w:rPr>
          <w:t>Work Packages Definition</w:t>
        </w:r>
        <w:r w:rsidR="00E410BE">
          <w:rPr>
            <w:noProof/>
            <w:webHidden/>
          </w:rPr>
          <w:tab/>
        </w:r>
        <w:r w:rsidR="00E410BE">
          <w:rPr>
            <w:noProof/>
            <w:webHidden/>
          </w:rPr>
          <w:fldChar w:fldCharType="begin"/>
        </w:r>
        <w:r w:rsidR="00E410BE">
          <w:rPr>
            <w:noProof/>
            <w:webHidden/>
          </w:rPr>
          <w:instrText xml:space="preserve"> PAGEREF _Toc61194315 \h </w:instrText>
        </w:r>
        <w:r w:rsidR="00E410BE">
          <w:rPr>
            <w:noProof/>
            <w:webHidden/>
          </w:rPr>
        </w:r>
        <w:r w:rsidR="00E410BE">
          <w:rPr>
            <w:noProof/>
            <w:webHidden/>
          </w:rPr>
          <w:fldChar w:fldCharType="separate"/>
        </w:r>
        <w:r w:rsidR="00E410BE">
          <w:rPr>
            <w:noProof/>
            <w:webHidden/>
          </w:rPr>
          <w:t>12</w:t>
        </w:r>
        <w:r w:rsidR="00E410BE">
          <w:rPr>
            <w:noProof/>
            <w:webHidden/>
          </w:rPr>
          <w:fldChar w:fldCharType="end"/>
        </w:r>
      </w:hyperlink>
    </w:p>
    <w:p w14:paraId="136E35AE" w14:textId="0A285693" w:rsidR="00E410BE" w:rsidRDefault="00EB4102">
      <w:pPr>
        <w:pStyle w:val="Sommario20"/>
        <w:tabs>
          <w:tab w:val="right" w:leader="dot" w:pos="9593"/>
        </w:tabs>
        <w:rPr>
          <w:rFonts w:eastAsiaTheme="minorEastAsia"/>
          <w:noProof/>
          <w:color w:val="auto"/>
          <w:lang w:eastAsia="it-IT"/>
        </w:rPr>
      </w:pPr>
      <w:hyperlink w:anchor="_Toc61194316" w:history="1">
        <w:r w:rsidR="00E410BE" w:rsidRPr="00646804">
          <w:rPr>
            <w:rStyle w:val="Collegamentoipertestuale"/>
            <w:noProof/>
          </w:rPr>
          <w:t>Work Packages Tasks Breakdown</w:t>
        </w:r>
        <w:r w:rsidR="00E410BE">
          <w:rPr>
            <w:noProof/>
            <w:webHidden/>
          </w:rPr>
          <w:tab/>
        </w:r>
        <w:r w:rsidR="00E410BE">
          <w:rPr>
            <w:noProof/>
            <w:webHidden/>
          </w:rPr>
          <w:fldChar w:fldCharType="begin"/>
        </w:r>
        <w:r w:rsidR="00E410BE">
          <w:rPr>
            <w:noProof/>
            <w:webHidden/>
          </w:rPr>
          <w:instrText xml:space="preserve"> PAGEREF _Toc61194316 \h </w:instrText>
        </w:r>
        <w:r w:rsidR="00E410BE">
          <w:rPr>
            <w:noProof/>
            <w:webHidden/>
          </w:rPr>
        </w:r>
        <w:r w:rsidR="00E410BE">
          <w:rPr>
            <w:noProof/>
            <w:webHidden/>
          </w:rPr>
          <w:fldChar w:fldCharType="separate"/>
        </w:r>
        <w:r w:rsidR="00E410BE">
          <w:rPr>
            <w:noProof/>
            <w:webHidden/>
          </w:rPr>
          <w:t>12</w:t>
        </w:r>
        <w:r w:rsidR="00E410BE">
          <w:rPr>
            <w:noProof/>
            <w:webHidden/>
          </w:rPr>
          <w:fldChar w:fldCharType="end"/>
        </w:r>
      </w:hyperlink>
    </w:p>
    <w:p w14:paraId="060E0EF5" w14:textId="3EA26AD8" w:rsidR="00E410BE" w:rsidRDefault="00EB4102">
      <w:pPr>
        <w:pStyle w:val="Sommario20"/>
        <w:tabs>
          <w:tab w:val="right" w:leader="dot" w:pos="9593"/>
        </w:tabs>
        <w:rPr>
          <w:rFonts w:eastAsiaTheme="minorEastAsia"/>
          <w:noProof/>
          <w:color w:val="auto"/>
          <w:lang w:eastAsia="it-IT"/>
        </w:rPr>
      </w:pPr>
      <w:hyperlink w:anchor="_Toc61194317" w:history="1">
        <w:r w:rsidR="00E410BE" w:rsidRPr="00646804">
          <w:rPr>
            <w:rStyle w:val="Collegamentoipertestuale"/>
            <w:noProof/>
          </w:rPr>
          <w:t>Project Development Schedule</w:t>
        </w:r>
        <w:r w:rsidR="00E410BE">
          <w:rPr>
            <w:noProof/>
            <w:webHidden/>
          </w:rPr>
          <w:tab/>
        </w:r>
        <w:r w:rsidR="00E410BE">
          <w:rPr>
            <w:noProof/>
            <w:webHidden/>
          </w:rPr>
          <w:fldChar w:fldCharType="begin"/>
        </w:r>
        <w:r w:rsidR="00E410BE">
          <w:rPr>
            <w:noProof/>
            <w:webHidden/>
          </w:rPr>
          <w:instrText xml:space="preserve"> PAGEREF _Toc61194317 \h </w:instrText>
        </w:r>
        <w:r w:rsidR="00E410BE">
          <w:rPr>
            <w:noProof/>
            <w:webHidden/>
          </w:rPr>
        </w:r>
        <w:r w:rsidR="00E410BE">
          <w:rPr>
            <w:noProof/>
            <w:webHidden/>
          </w:rPr>
          <w:fldChar w:fldCharType="separate"/>
        </w:r>
        <w:r w:rsidR="00E410BE">
          <w:rPr>
            <w:noProof/>
            <w:webHidden/>
          </w:rPr>
          <w:t>13</w:t>
        </w:r>
        <w:r w:rsidR="00E410BE">
          <w:rPr>
            <w:noProof/>
            <w:webHidden/>
          </w:rPr>
          <w:fldChar w:fldCharType="end"/>
        </w:r>
      </w:hyperlink>
    </w:p>
    <w:p w14:paraId="64609010" w14:textId="05B6B445" w:rsidR="00E410BE" w:rsidRDefault="00EB4102">
      <w:pPr>
        <w:pStyle w:val="Sommario1"/>
        <w:tabs>
          <w:tab w:val="right" w:leader="dot" w:pos="9593"/>
        </w:tabs>
        <w:rPr>
          <w:rFonts w:eastAsiaTheme="minorEastAsia"/>
          <w:noProof/>
          <w:color w:val="auto"/>
          <w:lang w:eastAsia="it-IT"/>
        </w:rPr>
      </w:pPr>
      <w:hyperlink w:anchor="_Toc61194318" w:history="1">
        <w:r w:rsidR="00E410BE" w:rsidRPr="00646804">
          <w:rPr>
            <w:rStyle w:val="Collegamentoipertestuale"/>
            <w:noProof/>
          </w:rPr>
          <w:t>Possible System Extensions</w:t>
        </w:r>
        <w:r w:rsidR="00E410BE">
          <w:rPr>
            <w:noProof/>
            <w:webHidden/>
          </w:rPr>
          <w:tab/>
        </w:r>
        <w:r w:rsidR="00E410BE">
          <w:rPr>
            <w:noProof/>
            <w:webHidden/>
          </w:rPr>
          <w:fldChar w:fldCharType="begin"/>
        </w:r>
        <w:r w:rsidR="00E410BE">
          <w:rPr>
            <w:noProof/>
            <w:webHidden/>
          </w:rPr>
          <w:instrText xml:space="preserve"> PAGEREF _Toc61194318 \h </w:instrText>
        </w:r>
        <w:r w:rsidR="00E410BE">
          <w:rPr>
            <w:noProof/>
            <w:webHidden/>
          </w:rPr>
        </w:r>
        <w:r w:rsidR="00E410BE">
          <w:rPr>
            <w:noProof/>
            <w:webHidden/>
          </w:rPr>
          <w:fldChar w:fldCharType="separate"/>
        </w:r>
        <w:r w:rsidR="00E410BE">
          <w:rPr>
            <w:noProof/>
            <w:webHidden/>
          </w:rPr>
          <w:t>14</w:t>
        </w:r>
        <w:r w:rsidR="00E410BE">
          <w:rPr>
            <w:noProof/>
            <w:webHidden/>
          </w:rPr>
          <w:fldChar w:fldCharType="end"/>
        </w:r>
      </w:hyperlink>
    </w:p>
    <w:p w14:paraId="6783A574" w14:textId="7BC82600" w:rsidR="00E410BE" w:rsidRDefault="00EB4102">
      <w:pPr>
        <w:pStyle w:val="Sommario20"/>
        <w:tabs>
          <w:tab w:val="right" w:leader="dot" w:pos="9593"/>
        </w:tabs>
        <w:rPr>
          <w:rFonts w:eastAsiaTheme="minorEastAsia"/>
          <w:noProof/>
          <w:color w:val="auto"/>
          <w:lang w:eastAsia="it-IT"/>
        </w:rPr>
      </w:pPr>
      <w:hyperlink w:anchor="_Toc61194319" w:history="1">
        <w:r w:rsidR="00E410BE" w:rsidRPr="00646804">
          <w:rPr>
            <w:rStyle w:val="Collegamentoipertestuale"/>
            <w:noProof/>
          </w:rPr>
          <w:t>Multi-Repository Cloud Service</w:t>
        </w:r>
        <w:r w:rsidR="00E410BE">
          <w:rPr>
            <w:noProof/>
            <w:webHidden/>
          </w:rPr>
          <w:tab/>
        </w:r>
        <w:r w:rsidR="00E410BE">
          <w:rPr>
            <w:noProof/>
            <w:webHidden/>
          </w:rPr>
          <w:fldChar w:fldCharType="begin"/>
        </w:r>
        <w:r w:rsidR="00E410BE">
          <w:rPr>
            <w:noProof/>
            <w:webHidden/>
          </w:rPr>
          <w:instrText xml:space="preserve"> PAGEREF _Toc61194319 \h </w:instrText>
        </w:r>
        <w:r w:rsidR="00E410BE">
          <w:rPr>
            <w:noProof/>
            <w:webHidden/>
          </w:rPr>
        </w:r>
        <w:r w:rsidR="00E410BE">
          <w:rPr>
            <w:noProof/>
            <w:webHidden/>
          </w:rPr>
          <w:fldChar w:fldCharType="separate"/>
        </w:r>
        <w:r w:rsidR="00E410BE">
          <w:rPr>
            <w:noProof/>
            <w:webHidden/>
          </w:rPr>
          <w:t>14</w:t>
        </w:r>
        <w:r w:rsidR="00E410BE">
          <w:rPr>
            <w:noProof/>
            <w:webHidden/>
          </w:rPr>
          <w:fldChar w:fldCharType="end"/>
        </w:r>
      </w:hyperlink>
    </w:p>
    <w:p w14:paraId="406F45B5" w14:textId="4413DF70" w:rsidR="00E410BE" w:rsidRDefault="00EB4102">
      <w:pPr>
        <w:pStyle w:val="Sommario20"/>
        <w:tabs>
          <w:tab w:val="right" w:leader="dot" w:pos="9593"/>
        </w:tabs>
        <w:rPr>
          <w:rFonts w:eastAsiaTheme="minorEastAsia"/>
          <w:noProof/>
          <w:color w:val="auto"/>
          <w:lang w:eastAsia="it-IT"/>
        </w:rPr>
      </w:pPr>
      <w:hyperlink w:anchor="_Toc61194320" w:history="1">
        <w:r w:rsidR="00E410BE" w:rsidRPr="00646804">
          <w:rPr>
            <w:rStyle w:val="Collegamentoipertestuale"/>
            <w:noProof/>
          </w:rPr>
          <w:t>Push vs Pull Applications Retrieval</w:t>
        </w:r>
        <w:r w:rsidR="00E410BE">
          <w:rPr>
            <w:noProof/>
            <w:webHidden/>
          </w:rPr>
          <w:tab/>
        </w:r>
        <w:r w:rsidR="00E410BE">
          <w:rPr>
            <w:noProof/>
            <w:webHidden/>
          </w:rPr>
          <w:fldChar w:fldCharType="begin"/>
        </w:r>
        <w:r w:rsidR="00E410BE">
          <w:rPr>
            <w:noProof/>
            <w:webHidden/>
          </w:rPr>
          <w:instrText xml:space="preserve"> PAGEREF _Toc61194320 \h </w:instrText>
        </w:r>
        <w:r w:rsidR="00E410BE">
          <w:rPr>
            <w:noProof/>
            <w:webHidden/>
          </w:rPr>
        </w:r>
        <w:r w:rsidR="00E410BE">
          <w:rPr>
            <w:noProof/>
            <w:webHidden/>
          </w:rPr>
          <w:fldChar w:fldCharType="separate"/>
        </w:r>
        <w:r w:rsidR="00E410BE">
          <w:rPr>
            <w:noProof/>
            <w:webHidden/>
          </w:rPr>
          <w:t>14</w:t>
        </w:r>
        <w:r w:rsidR="00E410BE">
          <w:rPr>
            <w:noProof/>
            <w:webHidden/>
          </w:rPr>
          <w:fldChar w:fldCharType="end"/>
        </w:r>
      </w:hyperlink>
    </w:p>
    <w:p w14:paraId="07D2002F" w14:textId="3F373058" w:rsidR="00E410BE" w:rsidRDefault="00EB4102">
      <w:pPr>
        <w:pStyle w:val="Sommario20"/>
        <w:tabs>
          <w:tab w:val="right" w:leader="dot" w:pos="9593"/>
        </w:tabs>
        <w:rPr>
          <w:rFonts w:eastAsiaTheme="minorEastAsia"/>
          <w:noProof/>
          <w:color w:val="auto"/>
          <w:lang w:eastAsia="it-IT"/>
        </w:rPr>
      </w:pPr>
      <w:hyperlink w:anchor="_Toc61194321" w:history="1">
        <w:r w:rsidR="00E410BE" w:rsidRPr="00646804">
          <w:rPr>
            <w:rStyle w:val="Collegamentoipertestuale"/>
            <w:noProof/>
          </w:rPr>
          <w:t>Inter-car Communications</w:t>
        </w:r>
        <w:r w:rsidR="00E410BE">
          <w:rPr>
            <w:noProof/>
            <w:webHidden/>
          </w:rPr>
          <w:tab/>
        </w:r>
        <w:r w:rsidR="00E410BE">
          <w:rPr>
            <w:noProof/>
            <w:webHidden/>
          </w:rPr>
          <w:fldChar w:fldCharType="begin"/>
        </w:r>
        <w:r w:rsidR="00E410BE">
          <w:rPr>
            <w:noProof/>
            <w:webHidden/>
          </w:rPr>
          <w:instrText xml:space="preserve"> PAGEREF _Toc61194321 \h </w:instrText>
        </w:r>
        <w:r w:rsidR="00E410BE">
          <w:rPr>
            <w:noProof/>
            <w:webHidden/>
          </w:rPr>
        </w:r>
        <w:r w:rsidR="00E410BE">
          <w:rPr>
            <w:noProof/>
            <w:webHidden/>
          </w:rPr>
          <w:fldChar w:fldCharType="separate"/>
        </w:r>
        <w:r w:rsidR="00E410BE">
          <w:rPr>
            <w:noProof/>
            <w:webHidden/>
          </w:rPr>
          <w:t>15</w:t>
        </w:r>
        <w:r w:rsidR="00E410BE">
          <w:rPr>
            <w:noProof/>
            <w:webHidden/>
          </w:rPr>
          <w:fldChar w:fldCharType="end"/>
        </w:r>
      </w:hyperlink>
    </w:p>
    <w:p w14:paraId="62094024" w14:textId="77777777" w:rsidR="00CC1C37" w:rsidRDefault="00EE7CF2" w:rsidP="00CC1C37">
      <w:r w:rsidRPr="004756A4">
        <w:fldChar w:fldCharType="end"/>
      </w:r>
      <w:bookmarkStart w:id="10" w:name="_Toc30345184"/>
    </w:p>
    <w:p w14:paraId="333D1268" w14:textId="77777777" w:rsidR="00CC1C37" w:rsidRDefault="00CC1C37">
      <w:pPr>
        <w:rPr>
          <w:rFonts w:asciiTheme="majorHAnsi" w:eastAsiaTheme="majorEastAsia" w:hAnsiTheme="majorHAnsi" w:cstheme="minorHAnsi"/>
          <w:color w:val="2A7B88" w:themeColor="accent1" w:themeShade="BF"/>
          <w:kern w:val="28"/>
          <w:lang w:val="en-GB"/>
        </w:rPr>
      </w:pPr>
      <w:r>
        <w:rPr>
          <w:rFonts w:cstheme="minorHAnsi"/>
        </w:rPr>
        <w:br w:type="page"/>
      </w:r>
    </w:p>
    <w:p w14:paraId="3E4B2186" w14:textId="17EE7CF9" w:rsidR="0090322A" w:rsidRPr="00D20845" w:rsidRDefault="00B64FC2" w:rsidP="004756A4">
      <w:pPr>
        <w:pStyle w:val="Sommario10"/>
      </w:pPr>
      <w:bookmarkStart w:id="11" w:name="_Toc61194304"/>
      <w:r>
        <w:lastRenderedPageBreak/>
        <w:t>Introduction</w:t>
      </w:r>
      <w:bookmarkEnd w:id="10"/>
      <w:bookmarkEnd w:id="11"/>
    </w:p>
    <w:p w14:paraId="6FF65919" w14:textId="5890FF8A" w:rsidR="00B4609B" w:rsidRPr="00B4609B" w:rsidRDefault="00CC1C37" w:rsidP="00CC1C37">
      <w:pPr>
        <w:spacing w:after="240"/>
        <w:jc w:val="both"/>
        <w:rPr>
          <w:lang w:val="en-GB"/>
        </w:rPr>
      </w:pPr>
      <w:r>
        <w:rPr>
          <w:lang w:val="en-GB"/>
        </w:rPr>
        <w:t xml:space="preserve">The following represents the preliminary specification document of a distributed platform- and operating system-independent profiling system for passengers of autonomous vehicles </w:t>
      </w:r>
      <w:r w:rsidR="00DC2D39">
        <w:rPr>
          <w:lang w:val="en-GB"/>
        </w:rPr>
        <w:t>termed</w:t>
      </w:r>
      <w:r>
        <w:rPr>
          <w:lang w:val="en-GB"/>
        </w:rPr>
        <w:t xml:space="preserve"> </w:t>
      </w:r>
      <w:r>
        <w:rPr>
          <w:i/>
          <w:iCs/>
          <w:lang w:val="en-GB"/>
        </w:rPr>
        <w:t>“The User Mobility Profile (UMP)”</w:t>
      </w:r>
      <w:r>
        <w:rPr>
          <w:lang w:val="en-GB"/>
        </w:rPr>
        <w:t xml:space="preserve">, a </w:t>
      </w:r>
      <w:r w:rsidR="00DC2D39">
        <w:rPr>
          <w:lang w:val="en-GB"/>
        </w:rPr>
        <w:t>name</w:t>
      </w:r>
      <w:r>
        <w:rPr>
          <w:lang w:val="en-GB"/>
        </w:rPr>
        <w:t xml:space="preserve"> that is also used to refer to the collection of information and preferences associated with a passenger of an autonomous vehicles and the corresponding data structure.</w:t>
      </w:r>
    </w:p>
    <w:p w14:paraId="6EB30E69" w14:textId="3802CA94" w:rsidR="00FE612D" w:rsidRPr="00947016" w:rsidRDefault="00B562E7" w:rsidP="00FE612D">
      <w:pPr>
        <w:pStyle w:val="Sommario2"/>
        <w:jc w:val="both"/>
      </w:pPr>
      <w:bookmarkStart w:id="12" w:name="_Toc61194305"/>
      <w:r>
        <w:t>UMP Composition</w:t>
      </w:r>
      <w:bookmarkEnd w:id="12"/>
    </w:p>
    <w:p w14:paraId="7B1EFFE0" w14:textId="4921CE39" w:rsidR="00BC1F40" w:rsidRDefault="00CC1C37" w:rsidP="00CC1C37">
      <w:pPr>
        <w:spacing w:after="240"/>
        <w:jc w:val="both"/>
        <w:rPr>
          <w:lang w:val="en-GB"/>
        </w:rPr>
      </w:pPr>
      <w:r>
        <w:rPr>
          <w:lang w:val="en-GB"/>
        </w:rPr>
        <w:t>The User Mobility Profile was envisioned as a modular and extensible data structure composed of the following modules:</w:t>
      </w:r>
    </w:p>
    <w:p w14:paraId="53F6944B" w14:textId="5ADC1A22" w:rsidR="008A50C7" w:rsidRDefault="00ED462A" w:rsidP="00ED462A">
      <w:pPr>
        <w:spacing w:after="240"/>
        <w:contextualSpacing/>
        <w:jc w:val="center"/>
        <w:rPr>
          <w:lang w:val="en-GB"/>
        </w:rPr>
      </w:pPr>
      <w:r w:rsidRPr="00ED462A">
        <w:rPr>
          <w:noProof/>
          <w:lang w:val="en-GB"/>
        </w:rPr>
        <w:drawing>
          <wp:inline distT="0" distB="0" distL="0" distR="0" wp14:anchorId="080EF811" wp14:editId="778AD4FC">
            <wp:extent cx="4114800" cy="207989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674" cy="2099546"/>
                    </a:xfrm>
                    <a:prstGeom prst="rect">
                      <a:avLst/>
                    </a:prstGeom>
                  </pic:spPr>
                </pic:pic>
              </a:graphicData>
            </a:graphic>
          </wp:inline>
        </w:drawing>
      </w:r>
    </w:p>
    <w:p w14:paraId="486038D5" w14:textId="65D5198E" w:rsidR="00B271AE" w:rsidRDefault="00FE612D" w:rsidP="0094212C">
      <w:pPr>
        <w:pStyle w:val="Paragrafoelenco"/>
        <w:numPr>
          <w:ilvl w:val="0"/>
          <w:numId w:val="1"/>
        </w:numPr>
        <w:spacing w:after="240"/>
        <w:ind w:left="714" w:hanging="357"/>
        <w:contextualSpacing w:val="0"/>
        <w:jc w:val="both"/>
        <w:rPr>
          <w:lang w:val="en-GB"/>
        </w:rPr>
      </w:pPr>
      <w:r>
        <w:rPr>
          <w:lang w:val="en-GB"/>
        </w:rPr>
        <w:t>T</w:t>
      </w:r>
      <w:r w:rsidR="00B271AE">
        <w:rPr>
          <w:lang w:val="en-GB"/>
        </w:rPr>
        <w:t xml:space="preserve">he </w:t>
      </w:r>
      <w:r w:rsidR="00B271AE">
        <w:rPr>
          <w:i/>
          <w:iCs/>
          <w:lang w:val="en-GB"/>
        </w:rPr>
        <w:t>User Personal Profile</w:t>
      </w:r>
      <w:r w:rsidR="00B271AE">
        <w:rPr>
          <w:lang w:val="en-GB"/>
        </w:rPr>
        <w:t xml:space="preserve"> </w:t>
      </w:r>
      <w:r w:rsidR="00B271AE">
        <w:rPr>
          <w:i/>
          <w:iCs/>
          <w:lang w:val="en-GB"/>
        </w:rPr>
        <w:t>(UPP)</w:t>
      </w:r>
      <w:r w:rsidR="00B271AE">
        <w:rPr>
          <w:lang w:val="en-GB"/>
        </w:rPr>
        <w:t xml:space="preserve"> </w:t>
      </w:r>
      <w:r w:rsidR="00CC1C37">
        <w:rPr>
          <w:lang w:val="en-GB"/>
        </w:rPr>
        <w:t xml:space="preserve">module </w:t>
      </w:r>
      <w:r w:rsidR="002B6203">
        <w:rPr>
          <w:lang w:val="en-GB"/>
        </w:rPr>
        <w:t>contains</w:t>
      </w:r>
      <w:r w:rsidR="00B271AE">
        <w:rPr>
          <w:lang w:val="en-GB"/>
        </w:rPr>
        <w:t xml:space="preserve"> all user personal information that does not belong to another category, such as his personal details,</w:t>
      </w:r>
      <w:r w:rsidR="00CC1C37">
        <w:rPr>
          <w:lang w:val="en-GB"/>
        </w:rPr>
        <w:t xml:space="preserve"> </w:t>
      </w:r>
      <w:r w:rsidR="00B271AE">
        <w:rPr>
          <w:lang w:val="en-GB"/>
        </w:rPr>
        <w:t xml:space="preserve">biometric </w:t>
      </w:r>
      <w:r w:rsidR="00CC1C37">
        <w:rPr>
          <w:lang w:val="en-GB"/>
        </w:rPr>
        <w:t xml:space="preserve">features, </w:t>
      </w:r>
      <w:r w:rsidR="00DC2D39">
        <w:rPr>
          <w:lang w:val="en-GB"/>
        </w:rPr>
        <w:t>and</w:t>
      </w:r>
      <w:r w:rsidR="00CC1C37">
        <w:rPr>
          <w:lang w:val="en-GB"/>
        </w:rPr>
        <w:t xml:space="preserve"> will be used for user identification purposes as thoroughly discussed later</w:t>
      </w:r>
      <w:r w:rsidR="00DC2D39">
        <w:rPr>
          <w:lang w:val="en-GB"/>
        </w:rPr>
        <w:t xml:space="preserve"> as well as </w:t>
      </w:r>
      <w:r w:rsidR="00CC1C37">
        <w:rPr>
          <w:lang w:val="en-GB"/>
        </w:rPr>
        <w:t>payment methods.</w:t>
      </w:r>
    </w:p>
    <w:p w14:paraId="629BB9E0" w14:textId="3B3668BF" w:rsidR="00B271AE" w:rsidRPr="002B6203" w:rsidRDefault="00ED462A" w:rsidP="002B6203">
      <w:pPr>
        <w:pStyle w:val="Paragrafoelenco"/>
        <w:spacing w:after="240"/>
        <w:ind w:left="714"/>
        <w:contextualSpacing w:val="0"/>
        <w:jc w:val="center"/>
        <w:rPr>
          <w:lang w:val="en-GB"/>
        </w:rPr>
      </w:pPr>
      <w:r w:rsidRPr="00ED462A">
        <w:rPr>
          <w:noProof/>
          <w:lang w:val="en-GB"/>
        </w:rPr>
        <w:drawing>
          <wp:inline distT="0" distB="0" distL="0" distR="0" wp14:anchorId="315D2A73" wp14:editId="77B2FDB8">
            <wp:extent cx="4108939" cy="228916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005" cy="2366641"/>
                    </a:xfrm>
                    <a:prstGeom prst="rect">
                      <a:avLst/>
                    </a:prstGeom>
                  </pic:spPr>
                </pic:pic>
              </a:graphicData>
            </a:graphic>
          </wp:inline>
        </w:drawing>
      </w:r>
    </w:p>
    <w:p w14:paraId="641CF426" w14:textId="7D8F5777" w:rsidR="002B6203" w:rsidRPr="00CC1C37" w:rsidRDefault="00B271AE" w:rsidP="0094212C">
      <w:pPr>
        <w:pStyle w:val="Paragrafoelenco"/>
        <w:numPr>
          <w:ilvl w:val="0"/>
          <w:numId w:val="1"/>
        </w:numPr>
        <w:spacing w:after="240"/>
        <w:ind w:left="714" w:hanging="357"/>
        <w:contextualSpacing w:val="0"/>
        <w:jc w:val="both"/>
        <w:rPr>
          <w:lang w:val="en-GB"/>
        </w:rPr>
      </w:pPr>
      <w:r w:rsidRPr="00CC1C37">
        <w:rPr>
          <w:lang w:val="en-GB"/>
        </w:rPr>
        <w:t xml:space="preserve">The </w:t>
      </w:r>
      <w:r w:rsidRPr="00CC1C37">
        <w:rPr>
          <w:i/>
          <w:iCs/>
          <w:lang w:val="en-GB"/>
        </w:rPr>
        <w:t>User Travel Profile (UTP)</w:t>
      </w:r>
      <w:r w:rsidRPr="00CC1C37">
        <w:rPr>
          <w:lang w:val="en-GB"/>
        </w:rPr>
        <w:t xml:space="preserve"> </w:t>
      </w:r>
      <w:r w:rsidR="00CC1C37" w:rsidRPr="00CC1C37">
        <w:rPr>
          <w:lang w:val="en-GB"/>
        </w:rPr>
        <w:t xml:space="preserve">module </w:t>
      </w:r>
      <w:r w:rsidR="008A50C7" w:rsidRPr="00CC1C37">
        <w:rPr>
          <w:lang w:val="en-GB"/>
        </w:rPr>
        <w:t>holds all</w:t>
      </w:r>
      <w:r w:rsidRPr="00CC1C37">
        <w:rPr>
          <w:lang w:val="en-GB"/>
        </w:rPr>
        <w:t xml:space="preserve"> </w:t>
      </w:r>
      <w:r w:rsidR="00CC1C37" w:rsidRPr="00CC1C37">
        <w:rPr>
          <w:lang w:val="en-GB"/>
        </w:rPr>
        <w:t xml:space="preserve">the </w:t>
      </w:r>
      <w:r w:rsidRPr="00CC1C37">
        <w:rPr>
          <w:lang w:val="en-GB"/>
        </w:rPr>
        <w:t xml:space="preserve">user travelling and ambience preferences, and </w:t>
      </w:r>
      <w:r w:rsidR="00CC1C37" w:rsidRPr="00CC1C37">
        <w:rPr>
          <w:lang w:val="en-GB"/>
        </w:rPr>
        <w:t>is</w:t>
      </w:r>
      <w:r w:rsidRPr="00CC1C37">
        <w:rPr>
          <w:lang w:val="en-GB"/>
        </w:rPr>
        <w:t xml:space="preserve"> divided into a platform-independent s</w:t>
      </w:r>
      <w:r w:rsidR="00CC1C37" w:rsidRPr="00CC1C37">
        <w:rPr>
          <w:lang w:val="en-GB"/>
        </w:rPr>
        <w:t>et</w:t>
      </w:r>
      <w:r w:rsidRPr="00CC1C37">
        <w:rPr>
          <w:lang w:val="en-GB"/>
        </w:rPr>
        <w:t xml:space="preserve">, </w:t>
      </w:r>
      <w:r w:rsidR="00CC1C37" w:rsidRPr="00CC1C37">
        <w:rPr>
          <w:lang w:val="en-GB"/>
        </w:rPr>
        <w:t>whose information is applicable regardless of the vehicle the user is currently travelling in,</w:t>
      </w:r>
      <w:r w:rsidRPr="00CC1C37">
        <w:rPr>
          <w:lang w:val="en-GB"/>
        </w:rPr>
        <w:t xml:space="preserve"> and </w:t>
      </w:r>
      <w:r w:rsidR="00CC1C37" w:rsidRPr="00CC1C37">
        <w:rPr>
          <w:lang w:val="en-GB"/>
        </w:rPr>
        <w:t>in multiple</w:t>
      </w:r>
      <w:r w:rsidRPr="00CC1C37">
        <w:rPr>
          <w:lang w:val="en-GB"/>
        </w:rPr>
        <w:t xml:space="preserve"> platform-dependent set</w:t>
      </w:r>
      <w:r w:rsidR="00CC1C37" w:rsidRPr="00CC1C37">
        <w:rPr>
          <w:lang w:val="en-GB"/>
        </w:rPr>
        <w:t xml:space="preserve">s, </w:t>
      </w:r>
      <w:r w:rsidR="00DC2D39">
        <w:rPr>
          <w:lang w:val="en-GB"/>
        </w:rPr>
        <w:t xml:space="preserve">whose </w:t>
      </w:r>
      <w:r w:rsidR="00CC1C37" w:rsidRPr="00CC1C37">
        <w:rPr>
          <w:lang w:val="en-GB"/>
        </w:rPr>
        <w:t xml:space="preserve">information is applicable </w:t>
      </w:r>
      <w:r w:rsidR="00DC2D39" w:rsidRPr="00CC1C37">
        <w:rPr>
          <w:lang w:val="en-GB"/>
        </w:rPr>
        <w:t xml:space="preserve">instead </w:t>
      </w:r>
      <w:r w:rsidR="00CC1C37" w:rsidRPr="00CC1C37">
        <w:rPr>
          <w:lang w:val="en-GB"/>
        </w:rPr>
        <w:t xml:space="preserve">only to specific platforms, which may consist in </w:t>
      </w:r>
      <w:r w:rsidR="00CC1C37">
        <w:rPr>
          <w:lang w:val="en-GB"/>
        </w:rPr>
        <w:t xml:space="preserve">a </w:t>
      </w:r>
      <w:r w:rsidR="00044107">
        <w:rPr>
          <w:lang w:val="en-GB"/>
        </w:rPr>
        <w:t>particular vehicle, operating system or hardware architecture.</w:t>
      </w:r>
    </w:p>
    <w:p w14:paraId="389C1B03" w14:textId="6C570BB7" w:rsidR="00B271AE" w:rsidRDefault="00ED462A" w:rsidP="00161328">
      <w:pPr>
        <w:pStyle w:val="Paragrafoelenco"/>
        <w:ind w:left="714"/>
        <w:contextualSpacing w:val="0"/>
        <w:jc w:val="center"/>
        <w:rPr>
          <w:lang w:val="en-GB"/>
        </w:rPr>
      </w:pPr>
      <w:r w:rsidRPr="00ED462A">
        <w:rPr>
          <w:noProof/>
          <w:lang w:val="en-GB"/>
        </w:rPr>
        <w:lastRenderedPageBreak/>
        <w:drawing>
          <wp:inline distT="0" distB="0" distL="0" distR="0" wp14:anchorId="6269683C" wp14:editId="551474BC">
            <wp:extent cx="5633427" cy="2371165"/>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867" cy="2447114"/>
                    </a:xfrm>
                    <a:prstGeom prst="rect">
                      <a:avLst/>
                    </a:prstGeom>
                  </pic:spPr>
                </pic:pic>
              </a:graphicData>
            </a:graphic>
          </wp:inline>
        </w:drawing>
      </w:r>
    </w:p>
    <w:p w14:paraId="3F407178" w14:textId="3A4CD022" w:rsidR="00B271AE" w:rsidRDefault="008A50C7" w:rsidP="0094212C">
      <w:pPr>
        <w:pStyle w:val="Paragrafoelenco"/>
        <w:numPr>
          <w:ilvl w:val="0"/>
          <w:numId w:val="1"/>
        </w:numPr>
        <w:spacing w:after="240"/>
        <w:ind w:left="714" w:hanging="357"/>
        <w:contextualSpacing w:val="0"/>
        <w:jc w:val="both"/>
        <w:rPr>
          <w:lang w:val="en-GB"/>
        </w:rPr>
      </w:pPr>
      <w:r w:rsidRPr="008A50C7">
        <w:rPr>
          <w:lang w:val="en-GB"/>
        </w:rPr>
        <w:t xml:space="preserve">The </w:t>
      </w:r>
      <w:r w:rsidRPr="008A50C7">
        <w:rPr>
          <w:i/>
          <w:iCs/>
          <w:lang w:val="en-GB"/>
        </w:rPr>
        <w:t>User Services Profile (USeP)</w:t>
      </w:r>
      <w:r w:rsidRPr="008A50C7">
        <w:rPr>
          <w:lang w:val="en-GB"/>
        </w:rPr>
        <w:t xml:space="preserve"> </w:t>
      </w:r>
      <w:r w:rsidR="00044107">
        <w:rPr>
          <w:lang w:val="en-GB"/>
        </w:rPr>
        <w:t xml:space="preserve">module </w:t>
      </w:r>
      <w:r w:rsidRPr="008A50C7">
        <w:rPr>
          <w:lang w:val="en-GB"/>
        </w:rPr>
        <w:t xml:space="preserve">contains the list of all </w:t>
      </w:r>
      <w:r w:rsidR="00DC2D39">
        <w:rPr>
          <w:lang w:val="en-GB"/>
        </w:rPr>
        <w:t xml:space="preserve">the </w:t>
      </w:r>
      <w:r w:rsidRPr="008A50C7">
        <w:rPr>
          <w:lang w:val="en-GB"/>
        </w:rPr>
        <w:t>application</w:t>
      </w:r>
      <w:r w:rsidR="00DC2D39">
        <w:rPr>
          <w:lang w:val="en-GB"/>
        </w:rPr>
        <w:t>s</w:t>
      </w:r>
      <w:r w:rsidRPr="008A50C7">
        <w:rPr>
          <w:lang w:val="en-GB"/>
        </w:rPr>
        <w:t xml:space="preserve"> and services the user is subscribed to, and </w:t>
      </w:r>
      <w:r w:rsidR="00044107">
        <w:rPr>
          <w:lang w:val="en-GB"/>
        </w:rPr>
        <w:t xml:space="preserve">again is </w:t>
      </w:r>
      <w:r w:rsidRPr="008A50C7">
        <w:rPr>
          <w:lang w:val="en-GB"/>
        </w:rPr>
        <w:t>divided into a platform-independent and platform-dependent sets,</w:t>
      </w:r>
      <w:r>
        <w:rPr>
          <w:lang w:val="en-GB"/>
        </w:rPr>
        <w:t xml:space="preserve"> </w:t>
      </w:r>
      <w:r w:rsidR="00044107">
        <w:rPr>
          <w:lang w:val="en-GB"/>
        </w:rPr>
        <w:t>where each of the platform-dependent applications also specif</w:t>
      </w:r>
      <w:r w:rsidR="00DC2D39">
        <w:rPr>
          <w:lang w:val="en-GB"/>
        </w:rPr>
        <w:t>ies</w:t>
      </w:r>
      <w:r w:rsidR="00044107">
        <w:rPr>
          <w:lang w:val="en-GB"/>
        </w:rPr>
        <w:t xml:space="preserve"> a download URL from which the corresponding app can be retrieved.</w:t>
      </w:r>
    </w:p>
    <w:p w14:paraId="481AC186" w14:textId="502143A8" w:rsidR="008A50C7" w:rsidRPr="008A50C7" w:rsidRDefault="00161328" w:rsidP="002B6203">
      <w:pPr>
        <w:pStyle w:val="Paragrafoelenco"/>
        <w:spacing w:after="0"/>
        <w:ind w:left="714"/>
        <w:contextualSpacing w:val="0"/>
        <w:jc w:val="center"/>
        <w:rPr>
          <w:lang w:val="en-GB"/>
        </w:rPr>
      </w:pPr>
      <w:r w:rsidRPr="00161328">
        <w:rPr>
          <w:noProof/>
          <w:lang w:val="en-GB"/>
        </w:rPr>
        <w:drawing>
          <wp:inline distT="0" distB="0" distL="0" distR="0" wp14:anchorId="272D74F3" wp14:editId="76B9E9F9">
            <wp:extent cx="5556875" cy="2444261"/>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224" cy="2472126"/>
                    </a:xfrm>
                    <a:prstGeom prst="rect">
                      <a:avLst/>
                    </a:prstGeom>
                  </pic:spPr>
                </pic:pic>
              </a:graphicData>
            </a:graphic>
          </wp:inline>
        </w:drawing>
      </w:r>
    </w:p>
    <w:p w14:paraId="1698C45C" w14:textId="77777777" w:rsidR="00B271AE" w:rsidRPr="00B271AE" w:rsidRDefault="00B271AE" w:rsidP="00B271AE">
      <w:pPr>
        <w:spacing w:after="0"/>
        <w:jc w:val="both"/>
        <w:rPr>
          <w:lang w:val="en-GB"/>
        </w:rPr>
      </w:pPr>
    </w:p>
    <w:p w14:paraId="549E926F" w14:textId="4EE0D22F" w:rsidR="00FE612D" w:rsidRDefault="002B6203" w:rsidP="0094212C">
      <w:pPr>
        <w:pStyle w:val="Paragrafoelenco"/>
        <w:numPr>
          <w:ilvl w:val="0"/>
          <w:numId w:val="1"/>
        </w:numPr>
        <w:spacing w:after="240"/>
        <w:ind w:left="714" w:hanging="357"/>
        <w:contextualSpacing w:val="0"/>
        <w:jc w:val="both"/>
        <w:rPr>
          <w:lang w:val="en-GB"/>
        </w:rPr>
      </w:pPr>
      <w:r>
        <w:rPr>
          <w:lang w:val="en-GB"/>
        </w:rPr>
        <w:t xml:space="preserve">The </w:t>
      </w:r>
      <w:r>
        <w:rPr>
          <w:i/>
          <w:iCs/>
          <w:lang w:val="en-GB"/>
        </w:rPr>
        <w:t>User Social Profile (USoP)</w:t>
      </w:r>
      <w:r>
        <w:rPr>
          <w:lang w:val="en-GB"/>
        </w:rPr>
        <w:t xml:space="preserve"> </w:t>
      </w:r>
      <w:r w:rsidR="00044107">
        <w:rPr>
          <w:lang w:val="en-GB"/>
        </w:rPr>
        <w:t xml:space="preserve">module </w:t>
      </w:r>
      <w:r>
        <w:rPr>
          <w:lang w:val="en-GB"/>
        </w:rPr>
        <w:t>holds a collection of the user general interests and preferences as well as a selection of his or her social media contents</w:t>
      </w:r>
      <w:r w:rsidR="00044107">
        <w:rPr>
          <w:lang w:val="en-GB"/>
        </w:rPr>
        <w:t>, allowing them to be shared in the car environment with the purpose of enhancing sociality with the other passengers.</w:t>
      </w:r>
    </w:p>
    <w:p w14:paraId="696DCEE8" w14:textId="28694AC7" w:rsidR="002B6203" w:rsidRDefault="00161328" w:rsidP="002B6203">
      <w:pPr>
        <w:pStyle w:val="Paragrafoelenco"/>
        <w:spacing w:after="120"/>
        <w:ind w:left="714"/>
        <w:contextualSpacing w:val="0"/>
        <w:jc w:val="center"/>
        <w:rPr>
          <w:lang w:val="en-GB"/>
        </w:rPr>
      </w:pPr>
      <w:r w:rsidRPr="00161328">
        <w:rPr>
          <w:noProof/>
          <w:lang w:val="en-GB"/>
        </w:rPr>
        <w:drawing>
          <wp:inline distT="0" distB="0" distL="0" distR="0" wp14:anchorId="6A668104" wp14:editId="7E4B1D49">
            <wp:extent cx="4667107" cy="2393577"/>
            <wp:effectExtent l="0" t="0" r="63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655" cy="2456940"/>
                    </a:xfrm>
                    <a:prstGeom prst="rect">
                      <a:avLst/>
                    </a:prstGeom>
                  </pic:spPr>
                </pic:pic>
              </a:graphicData>
            </a:graphic>
          </wp:inline>
        </w:drawing>
      </w:r>
    </w:p>
    <w:p w14:paraId="16E0980E" w14:textId="4DC77C36" w:rsidR="0099059F" w:rsidRPr="00947016" w:rsidRDefault="0099059F" w:rsidP="0099059F">
      <w:pPr>
        <w:pStyle w:val="Sommario2"/>
        <w:jc w:val="both"/>
      </w:pPr>
      <w:bookmarkStart w:id="13" w:name="_Toc61194306"/>
      <w:r>
        <w:lastRenderedPageBreak/>
        <w:t xml:space="preserve">Global and Local </w:t>
      </w:r>
      <w:r w:rsidR="001A5DCB">
        <w:t>UMP</w:t>
      </w:r>
      <w:bookmarkEnd w:id="13"/>
    </w:p>
    <w:p w14:paraId="028DBE49" w14:textId="6FB22489" w:rsidR="00FE612D" w:rsidRDefault="00DC2D39" w:rsidP="00044107">
      <w:pPr>
        <w:spacing w:after="240"/>
        <w:jc w:val="both"/>
        <w:rPr>
          <w:lang w:val="en-GB"/>
        </w:rPr>
      </w:pPr>
      <w:r>
        <w:rPr>
          <w:lang w:val="en-GB"/>
        </w:rPr>
        <w:t>In terms of its use</w:t>
      </w:r>
      <w:r w:rsidR="00044107">
        <w:rPr>
          <w:lang w:val="en-GB"/>
        </w:rPr>
        <w:t xml:space="preserve"> within the system</w:t>
      </w:r>
      <w:r>
        <w:rPr>
          <w:lang w:val="en-GB"/>
        </w:rPr>
        <w:t>,</w:t>
      </w:r>
      <w:r w:rsidR="00044107">
        <w:rPr>
          <w:lang w:val="en-GB"/>
        </w:rPr>
        <w:t xml:space="preserve"> the UMP data structure is differentiated into a </w:t>
      </w:r>
      <w:r w:rsidR="00044107">
        <w:rPr>
          <w:i/>
          <w:iCs/>
          <w:lang w:val="en-GB"/>
        </w:rPr>
        <w:t>Global UMP</w:t>
      </w:r>
      <w:r w:rsidR="00044107">
        <w:rPr>
          <w:lang w:val="en-GB"/>
        </w:rPr>
        <w:t>, representing the entire collection of user information and preferences, which as will be discussed later is stored in a dedicated cloud service, and</w:t>
      </w:r>
      <w:r>
        <w:rPr>
          <w:lang w:val="en-GB"/>
        </w:rPr>
        <w:t xml:space="preserve"> </w:t>
      </w:r>
      <w:r w:rsidR="00044107">
        <w:rPr>
          <w:lang w:val="en-GB"/>
        </w:rPr>
        <w:t xml:space="preserve">a </w:t>
      </w:r>
      <w:r w:rsidR="00044107">
        <w:rPr>
          <w:i/>
          <w:iCs/>
          <w:lang w:val="en-GB"/>
        </w:rPr>
        <w:t>Local UMP</w:t>
      </w:r>
      <w:r w:rsidR="00044107">
        <w:rPr>
          <w:lang w:val="en-GB"/>
        </w:rPr>
        <w:t xml:space="preserve">, holding the subset of the information contained in its respective Global UMP that is applicable within the specific car environment the user currently occupies, </w:t>
      </w:r>
      <w:r>
        <w:rPr>
          <w:lang w:val="en-GB"/>
        </w:rPr>
        <w:t xml:space="preserve">a </w:t>
      </w:r>
      <w:r w:rsidR="00044107">
        <w:rPr>
          <w:lang w:val="en-GB"/>
        </w:rPr>
        <w:t xml:space="preserve">collection that is stored in a module deployed within the car called </w:t>
      </w:r>
      <w:r w:rsidR="00044107">
        <w:rPr>
          <w:i/>
          <w:iCs/>
          <w:lang w:val="en-GB"/>
        </w:rPr>
        <w:t>User Mobility Profile Manager (UMPM)</w:t>
      </w:r>
      <w:r w:rsidR="00044107">
        <w:rPr>
          <w:lang w:val="en-GB"/>
        </w:rPr>
        <w:t>, whose details again will be discussed later.</w:t>
      </w:r>
    </w:p>
    <w:p w14:paraId="5E74C3E3" w14:textId="09A98FA8" w:rsidR="001A5DCB" w:rsidRDefault="0074456A" w:rsidP="00102656">
      <w:pPr>
        <w:spacing w:after="360"/>
        <w:jc w:val="both"/>
        <w:rPr>
          <w:lang w:val="en-GB"/>
        </w:rPr>
      </w:pPr>
      <w:r w:rsidRPr="0074456A">
        <w:rPr>
          <w:noProof/>
          <w:lang w:val="en-GB"/>
        </w:rPr>
        <w:drawing>
          <wp:inline distT="0" distB="0" distL="0" distR="0" wp14:anchorId="48F8D66E" wp14:editId="3453194C">
            <wp:extent cx="6097905" cy="19640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7905" cy="1964055"/>
                    </a:xfrm>
                    <a:prstGeom prst="rect">
                      <a:avLst/>
                    </a:prstGeom>
                  </pic:spPr>
                </pic:pic>
              </a:graphicData>
            </a:graphic>
          </wp:inline>
        </w:drawing>
      </w:r>
    </w:p>
    <w:p w14:paraId="1602098A" w14:textId="527A032E" w:rsidR="00044107" w:rsidRDefault="001A5DCB" w:rsidP="00044107">
      <w:pPr>
        <w:pStyle w:val="Sommario2"/>
        <w:jc w:val="both"/>
      </w:pPr>
      <w:bookmarkStart w:id="14" w:name="_Toc61194307"/>
      <w:r>
        <w:t>Functional Description</w:t>
      </w:r>
      <w:bookmarkEnd w:id="14"/>
    </w:p>
    <w:p w14:paraId="54E287CA" w14:textId="36DC9FC9" w:rsidR="00044107" w:rsidRDefault="00044107" w:rsidP="00044107">
      <w:pPr>
        <w:spacing w:after="240"/>
        <w:jc w:val="both"/>
        <w:rPr>
          <w:lang w:val="en-GB"/>
        </w:rPr>
      </w:pPr>
      <w:r>
        <w:rPr>
          <w:lang w:val="en-GB"/>
        </w:rPr>
        <w:t>A high-level description of the functionalities offered the system is presented below:</w:t>
      </w:r>
    </w:p>
    <w:p w14:paraId="0163E5AF" w14:textId="29E92C95" w:rsidR="00C77C49" w:rsidRDefault="00C77C49" w:rsidP="00C77C49">
      <w:pPr>
        <w:spacing w:after="120"/>
        <w:rPr>
          <w:lang w:val="en-GB"/>
        </w:rPr>
      </w:pPr>
      <w:r>
        <w:rPr>
          <w:rFonts w:asciiTheme="majorHAnsi" w:eastAsiaTheme="majorEastAsia" w:hAnsiTheme="majorHAnsi" w:cstheme="majorBidi"/>
          <w:color w:val="2A7B88" w:themeColor="accent1" w:themeShade="BF"/>
          <w:sz w:val="26"/>
          <w:szCs w:val="26"/>
          <w:lang w:val="en-GB" w:eastAsia="it-IT"/>
        </w:rPr>
        <w:t>Premises</w:t>
      </w:r>
    </w:p>
    <w:p w14:paraId="1E80BB7A" w14:textId="28121D52" w:rsidR="00C77C49" w:rsidRDefault="00C77C49" w:rsidP="0094212C">
      <w:pPr>
        <w:pStyle w:val="Paragrafoelenco"/>
        <w:numPr>
          <w:ilvl w:val="0"/>
          <w:numId w:val="1"/>
        </w:numPr>
        <w:spacing w:after="120"/>
        <w:ind w:left="714" w:hanging="357"/>
        <w:contextualSpacing w:val="0"/>
        <w:jc w:val="both"/>
        <w:rPr>
          <w:lang w:val="en-GB"/>
        </w:rPr>
      </w:pPr>
      <w:r w:rsidRPr="00C77C49">
        <w:rPr>
          <w:lang w:val="en-GB"/>
        </w:rPr>
        <w:t>The</w:t>
      </w:r>
      <w:r>
        <w:rPr>
          <w:lang w:val="en-GB"/>
        </w:rPr>
        <w:t xml:space="preserve"> pre-existing user global UMP is stored in </w:t>
      </w:r>
      <w:r w:rsidR="00044107">
        <w:rPr>
          <w:lang w:val="en-GB"/>
        </w:rPr>
        <w:t>a</w:t>
      </w:r>
      <w:r>
        <w:rPr>
          <w:lang w:val="en-GB"/>
        </w:rPr>
        <w:t xml:space="preserve"> dedicated cloud repository, where the user can initialize </w:t>
      </w:r>
      <w:r w:rsidR="00DC2D39">
        <w:rPr>
          <w:lang w:val="en-GB"/>
        </w:rPr>
        <w:t xml:space="preserve">its </w:t>
      </w:r>
      <w:r>
        <w:rPr>
          <w:lang w:val="en-GB"/>
        </w:rPr>
        <w:t>contents and permissions through a web interface.</w:t>
      </w:r>
    </w:p>
    <w:p w14:paraId="501B688C" w14:textId="61E7773B" w:rsidR="00C77C49" w:rsidRPr="00C77C49" w:rsidRDefault="00C77C49" w:rsidP="0094212C">
      <w:pPr>
        <w:pStyle w:val="Paragrafoelenco"/>
        <w:numPr>
          <w:ilvl w:val="0"/>
          <w:numId w:val="1"/>
        </w:numPr>
        <w:spacing w:after="240"/>
        <w:ind w:left="714" w:hanging="357"/>
        <w:contextualSpacing w:val="0"/>
        <w:jc w:val="both"/>
        <w:rPr>
          <w:lang w:val="en-GB"/>
        </w:rPr>
      </w:pPr>
      <w:r>
        <w:rPr>
          <w:lang w:val="en-GB"/>
        </w:rPr>
        <w:t>The car is equipped with biometric sensors, such as face-recognition cameras, microphones and more, that continuously scan the passenger compartment for user biometric input.</w:t>
      </w:r>
    </w:p>
    <w:p w14:paraId="113AC7B0" w14:textId="77777777" w:rsidR="00C77C49" w:rsidRPr="00C77C49" w:rsidRDefault="00C77C49"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User Biometric Features Sampling</w:t>
      </w:r>
    </w:p>
    <w:p w14:paraId="08E0845F" w14:textId="3B44B3DA" w:rsidR="00142F9E" w:rsidRDefault="00C77C49" w:rsidP="00142F9E">
      <w:pPr>
        <w:pStyle w:val="Paragrafoelenco"/>
        <w:spacing w:after="240"/>
        <w:ind w:left="357"/>
        <w:contextualSpacing w:val="0"/>
        <w:jc w:val="both"/>
        <w:rPr>
          <w:lang w:val="en-GB"/>
        </w:rPr>
      </w:pPr>
      <w:r w:rsidRPr="00C77C49">
        <w:rPr>
          <w:lang w:val="en-GB"/>
        </w:rPr>
        <w:t xml:space="preserve">Whether as part of an explicit authentication process when entering the vehicle or shortly thereafter, due to the continuous scanning of the biometric sensors, one or more of the user biometric features is collected and sent to a local </w:t>
      </w:r>
      <w:r w:rsidRPr="00044107">
        <w:rPr>
          <w:i/>
          <w:iCs/>
          <w:lang w:val="en-GB"/>
        </w:rPr>
        <w:t>User Mobility Profile Manager (UMPM)</w:t>
      </w:r>
      <w:r w:rsidRPr="00C77C49">
        <w:rPr>
          <w:lang w:val="en-GB"/>
        </w:rPr>
        <w:t xml:space="preserve"> module.</w:t>
      </w:r>
    </w:p>
    <w:p w14:paraId="35D16259" w14:textId="44C67B5C" w:rsidR="00BA236C" w:rsidRDefault="0074456A" w:rsidP="0074456A">
      <w:pPr>
        <w:pStyle w:val="Paragrafoelenco"/>
        <w:spacing w:after="240"/>
        <w:ind w:left="357"/>
        <w:contextualSpacing w:val="0"/>
        <w:jc w:val="center"/>
        <w:rPr>
          <w:lang w:val="en-GB"/>
        </w:rPr>
      </w:pPr>
      <w:r w:rsidRPr="00C77C49">
        <w:rPr>
          <w:noProof/>
          <w:lang w:val="en-GB"/>
        </w:rPr>
        <w:drawing>
          <wp:inline distT="0" distB="0" distL="0" distR="0" wp14:anchorId="0D77575C" wp14:editId="1DEB567D">
            <wp:extent cx="3661164" cy="155880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164" cy="1558800"/>
                    </a:xfrm>
                    <a:prstGeom prst="rect">
                      <a:avLst/>
                    </a:prstGeom>
                  </pic:spPr>
                </pic:pic>
              </a:graphicData>
            </a:graphic>
          </wp:inline>
        </w:drawing>
      </w:r>
    </w:p>
    <w:p w14:paraId="4411F34E" w14:textId="130F4972" w:rsidR="00142F9E" w:rsidRPr="00142F9E" w:rsidRDefault="00142F9E"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User Biometric Features Sampling</w:t>
      </w:r>
    </w:p>
    <w:p w14:paraId="2195FB2B" w14:textId="584714AC" w:rsidR="00142F9E" w:rsidRPr="00142F9E" w:rsidRDefault="00142F9E" w:rsidP="00142F9E">
      <w:pPr>
        <w:pStyle w:val="Paragrafoelenco"/>
        <w:spacing w:after="240"/>
        <w:ind w:left="360"/>
        <w:jc w:val="both"/>
        <w:rPr>
          <w:lang w:val="en-GB"/>
        </w:rPr>
      </w:pPr>
      <w:r w:rsidRPr="00142F9E">
        <w:rPr>
          <w:lang w:val="en-GB"/>
        </w:rPr>
        <w:t>Within the UMPM the sampled biometric features are matched against the corresponding features found in each of the UMPs currently stored in the module, with the purpose of identifying the user and matching such input, and the possibly associated command, with his or her set of information and preferences.</w:t>
      </w:r>
    </w:p>
    <w:p w14:paraId="6D6503AF" w14:textId="059FCDD1" w:rsidR="00142F9E" w:rsidRDefault="00142F9E" w:rsidP="0074456A">
      <w:pPr>
        <w:jc w:val="center"/>
        <w:rPr>
          <w:lang w:val="en-GB"/>
        </w:rPr>
      </w:pPr>
      <w:r w:rsidRPr="00142F9E">
        <w:rPr>
          <w:noProof/>
          <w:lang w:val="en-GB"/>
        </w:rPr>
        <w:lastRenderedPageBreak/>
        <w:drawing>
          <wp:inline distT="0" distB="0" distL="0" distR="0" wp14:anchorId="4B8BA500" wp14:editId="40D2BF30">
            <wp:extent cx="1148768" cy="155880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8768" cy="1558800"/>
                    </a:xfrm>
                    <a:prstGeom prst="rect">
                      <a:avLst/>
                    </a:prstGeom>
                  </pic:spPr>
                </pic:pic>
              </a:graphicData>
            </a:graphic>
          </wp:inline>
        </w:drawing>
      </w:r>
    </w:p>
    <w:p w14:paraId="42576C19" w14:textId="77777777" w:rsidR="00E10C2D" w:rsidRPr="00E10C2D" w:rsidRDefault="0074456A"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Forward UMP Request to the Cloud</w:t>
      </w:r>
    </w:p>
    <w:p w14:paraId="0CD25146" w14:textId="7B849403" w:rsidR="00E10C2D" w:rsidRDefault="00E10C2D" w:rsidP="00E10C2D">
      <w:pPr>
        <w:pStyle w:val="Paragrafoelenco"/>
        <w:spacing w:after="240"/>
        <w:ind w:left="357"/>
        <w:contextualSpacing w:val="0"/>
        <w:jc w:val="both"/>
        <w:rPr>
          <w:lang w:val="en-GB"/>
        </w:rPr>
      </w:pPr>
      <w:r w:rsidRPr="00E10C2D">
        <w:rPr>
          <w:lang w:val="en-GB"/>
        </w:rPr>
        <w:t>If a match for the biometric input was not found in the local UMPs, a temporary profile for such user is created and a request for retrieving the user UMP containing the biometric features and information on the car platform is forwarded to the cloud repository</w:t>
      </w:r>
      <w:r>
        <w:rPr>
          <w:lang w:val="en-GB"/>
        </w:rPr>
        <w:t>.</w:t>
      </w:r>
    </w:p>
    <w:p w14:paraId="4B673816" w14:textId="282F3007" w:rsidR="00E10C2D" w:rsidRDefault="00E10C2D" w:rsidP="00E10C2D">
      <w:pPr>
        <w:pStyle w:val="Paragrafoelenco"/>
        <w:spacing w:after="240"/>
        <w:ind w:left="357"/>
        <w:contextualSpacing w:val="0"/>
        <w:jc w:val="center"/>
        <w:rPr>
          <w:lang w:val="en-GB"/>
        </w:rPr>
      </w:pPr>
      <w:r w:rsidRPr="00E10C2D">
        <w:rPr>
          <w:noProof/>
          <w:lang w:val="en-GB"/>
        </w:rPr>
        <w:drawing>
          <wp:inline distT="0" distB="0" distL="0" distR="0" wp14:anchorId="35A05F23" wp14:editId="33D28251">
            <wp:extent cx="3680011" cy="1558917"/>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011" cy="1558917"/>
                    </a:xfrm>
                    <a:prstGeom prst="rect">
                      <a:avLst/>
                    </a:prstGeom>
                  </pic:spPr>
                </pic:pic>
              </a:graphicData>
            </a:graphic>
          </wp:inline>
        </w:drawing>
      </w:r>
    </w:p>
    <w:p w14:paraId="20E076BC" w14:textId="77777777" w:rsidR="00E10C2D" w:rsidRPr="00E10C2D" w:rsidRDefault="00E10C2D"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User Cloud Biometric Identification</w:t>
      </w:r>
    </w:p>
    <w:p w14:paraId="0D4CFFE2" w14:textId="5E37CD52" w:rsidR="00E10C2D" w:rsidRDefault="00E10C2D" w:rsidP="00E10C2D">
      <w:pPr>
        <w:pStyle w:val="Paragrafoelenco"/>
        <w:spacing w:after="240"/>
        <w:ind w:left="357"/>
        <w:contextualSpacing w:val="0"/>
        <w:jc w:val="both"/>
        <w:rPr>
          <w:lang w:val="en-US"/>
        </w:rPr>
      </w:pPr>
      <w:r w:rsidRPr="00E10C2D">
        <w:rPr>
          <w:lang w:val="en-US"/>
        </w:rPr>
        <w:t>Within the cloud repository, similarly to what was performed in the car environment, the user biometric features are checked against the corresponding features stored in the entire collection of UMPs until a match is found.</w:t>
      </w:r>
    </w:p>
    <w:p w14:paraId="1BC857AD" w14:textId="48B81E22" w:rsidR="00E10C2D" w:rsidRDefault="00E10C2D" w:rsidP="00BE7EB1">
      <w:pPr>
        <w:pStyle w:val="Paragrafoelenco"/>
        <w:spacing w:after="240"/>
        <w:ind w:left="357"/>
        <w:contextualSpacing w:val="0"/>
        <w:jc w:val="center"/>
        <w:rPr>
          <w:lang w:val="en-GB"/>
        </w:rPr>
      </w:pPr>
      <w:r w:rsidRPr="00E10C2D">
        <w:rPr>
          <w:noProof/>
          <w:lang w:val="en-GB"/>
        </w:rPr>
        <w:drawing>
          <wp:inline distT="0" distB="0" distL="0" distR="0" wp14:anchorId="25D52A72" wp14:editId="7895C9E6">
            <wp:extent cx="3338151" cy="14881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843" cy="1518319"/>
                    </a:xfrm>
                    <a:prstGeom prst="rect">
                      <a:avLst/>
                    </a:prstGeom>
                  </pic:spPr>
                </pic:pic>
              </a:graphicData>
            </a:graphic>
          </wp:inline>
        </w:drawing>
      </w:r>
    </w:p>
    <w:p w14:paraId="54FF721B" w14:textId="77777777" w:rsidR="00BE7EB1" w:rsidRPr="00BE7EB1" w:rsidRDefault="00BE7EB1"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Creation of the Local UMP</w:t>
      </w:r>
    </w:p>
    <w:p w14:paraId="6B4D45B9" w14:textId="52BF7376" w:rsidR="00BE7EB1" w:rsidRDefault="00BE7EB1" w:rsidP="00BE7EB1">
      <w:pPr>
        <w:pStyle w:val="Paragrafoelenco"/>
        <w:spacing w:after="240"/>
        <w:ind w:left="357"/>
        <w:contextualSpacing w:val="0"/>
        <w:jc w:val="both"/>
        <w:rPr>
          <w:lang w:val="en-GB"/>
        </w:rPr>
      </w:pPr>
      <w:r w:rsidRPr="00BE7EB1">
        <w:rPr>
          <w:lang w:val="en-GB"/>
        </w:rPr>
        <w:t>Once the user has been identified within the cloud, their local user mobility profile is crafted from its global profile by discarding all platform-dependent information that is not applicable in the vehicle currently occupied by the user.</w:t>
      </w:r>
    </w:p>
    <w:p w14:paraId="15BD5075" w14:textId="1AC46323" w:rsidR="00BE7EB1" w:rsidRDefault="00BE7EB1" w:rsidP="00DA72C2">
      <w:pPr>
        <w:pStyle w:val="Paragrafoelenco"/>
        <w:spacing w:after="240"/>
        <w:ind w:left="357"/>
        <w:contextualSpacing w:val="0"/>
        <w:jc w:val="center"/>
        <w:rPr>
          <w:lang w:val="en-GB"/>
        </w:rPr>
      </w:pPr>
      <w:r w:rsidRPr="00BE7EB1">
        <w:rPr>
          <w:noProof/>
          <w:lang w:val="en-US"/>
        </w:rPr>
        <w:drawing>
          <wp:inline distT="0" distB="0" distL="0" distR="0" wp14:anchorId="7B1BE5E4" wp14:editId="7CFF9376">
            <wp:extent cx="3337200" cy="1405704"/>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200" cy="1405704"/>
                    </a:xfrm>
                    <a:prstGeom prst="rect">
                      <a:avLst/>
                    </a:prstGeom>
                  </pic:spPr>
                </pic:pic>
              </a:graphicData>
            </a:graphic>
          </wp:inline>
        </w:drawing>
      </w:r>
    </w:p>
    <w:p w14:paraId="55F4492C" w14:textId="4018544D" w:rsidR="00DA72C2" w:rsidRPr="00DA72C2" w:rsidRDefault="00DA72C2"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lastRenderedPageBreak/>
        <w:t>Returning</w:t>
      </w:r>
      <w:r w:rsidR="00145D6F">
        <w:rPr>
          <w:rFonts w:asciiTheme="majorHAnsi" w:eastAsiaTheme="majorEastAsia" w:hAnsiTheme="majorHAnsi" w:cstheme="majorBidi"/>
          <w:color w:val="2A7B88" w:themeColor="accent1" w:themeShade="BF"/>
          <w:sz w:val="26"/>
          <w:szCs w:val="26"/>
          <w:lang w:val="en-GB" w:eastAsia="it-IT"/>
        </w:rPr>
        <w:t xml:space="preserve"> the Local UMP</w:t>
      </w:r>
    </w:p>
    <w:p w14:paraId="6A2A5CFD" w14:textId="77777777" w:rsidR="00DA72C2" w:rsidRDefault="00DA72C2" w:rsidP="00DA72C2">
      <w:pPr>
        <w:pStyle w:val="Paragrafoelenco"/>
        <w:spacing w:after="240"/>
        <w:ind w:left="357"/>
        <w:contextualSpacing w:val="0"/>
        <w:jc w:val="both"/>
        <w:rPr>
          <w:lang w:val="en-GB"/>
        </w:rPr>
      </w:pPr>
      <w:r w:rsidRPr="00DA72C2">
        <w:rPr>
          <w:lang w:val="en-GB"/>
        </w:rPr>
        <w:t>After its assembly, the user local mobility profile is returned to the requesting UMPM for it to be used within the car local environment.</w:t>
      </w:r>
    </w:p>
    <w:p w14:paraId="5087D6EF" w14:textId="55C119F3" w:rsidR="00102656" w:rsidRPr="00102656" w:rsidRDefault="00D146E7" w:rsidP="00102656">
      <w:pPr>
        <w:pStyle w:val="Paragrafoelenco"/>
        <w:spacing w:after="240"/>
        <w:ind w:left="357"/>
        <w:contextualSpacing w:val="0"/>
        <w:jc w:val="center"/>
        <w:rPr>
          <w:lang w:val="en-GB"/>
        </w:rPr>
      </w:pPr>
      <w:r w:rsidRPr="00D146E7">
        <w:rPr>
          <w:noProof/>
          <w:lang w:val="en-GB"/>
        </w:rPr>
        <w:drawing>
          <wp:inline distT="0" distB="0" distL="0" distR="0" wp14:anchorId="6C0D713E" wp14:editId="64BD8AB1">
            <wp:extent cx="3683355" cy="155880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3355" cy="1558800"/>
                    </a:xfrm>
                    <a:prstGeom prst="rect">
                      <a:avLst/>
                    </a:prstGeom>
                  </pic:spPr>
                </pic:pic>
              </a:graphicData>
            </a:graphic>
          </wp:inline>
        </w:drawing>
      </w:r>
    </w:p>
    <w:p w14:paraId="2F10DBD5" w14:textId="77777777" w:rsidR="00102656" w:rsidRPr="00102656" w:rsidRDefault="00102656"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Retrieval of the User Applications</w:t>
      </w:r>
    </w:p>
    <w:p w14:paraId="79FF168B" w14:textId="65E16F4C" w:rsidR="0084182B" w:rsidRDefault="00102656" w:rsidP="00102656">
      <w:pPr>
        <w:pStyle w:val="Paragrafoelenco"/>
        <w:spacing w:after="240"/>
        <w:ind w:left="357"/>
        <w:contextualSpacing w:val="0"/>
        <w:jc w:val="both"/>
        <w:rPr>
          <w:lang w:val="en-GB"/>
        </w:rPr>
      </w:pPr>
      <w:r w:rsidRPr="00102656">
        <w:rPr>
          <w:lang w:val="en-GB"/>
        </w:rPr>
        <w:t>As a new local profile is loaded within the UMPM, depending on the user and/or the car policies, each or in general a subset of the applications specified within their user services profile, along with their configuration, is retrieved from the internet and installed in the local environment.</w:t>
      </w:r>
    </w:p>
    <w:p w14:paraId="44E1B9C2" w14:textId="3FC7E2C3" w:rsidR="00102656" w:rsidRPr="00102656" w:rsidRDefault="00EC66D3" w:rsidP="00102656">
      <w:pPr>
        <w:pStyle w:val="Paragrafoelenco"/>
        <w:spacing w:after="240"/>
        <w:ind w:left="357"/>
        <w:contextualSpacing w:val="0"/>
        <w:jc w:val="center"/>
        <w:rPr>
          <w:lang w:val="en-GB"/>
        </w:rPr>
      </w:pPr>
      <w:r w:rsidRPr="00EC66D3">
        <w:rPr>
          <w:noProof/>
          <w:lang w:val="en-GB"/>
        </w:rPr>
        <w:drawing>
          <wp:inline distT="0" distB="0" distL="0" distR="0" wp14:anchorId="72531F90" wp14:editId="620862E1">
            <wp:extent cx="3582852" cy="155880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852" cy="1558800"/>
                    </a:xfrm>
                    <a:prstGeom prst="rect">
                      <a:avLst/>
                    </a:prstGeom>
                  </pic:spPr>
                </pic:pic>
              </a:graphicData>
            </a:graphic>
          </wp:inline>
        </w:drawing>
      </w:r>
    </w:p>
    <w:p w14:paraId="2D0D0C53" w14:textId="60E7E939" w:rsidR="00102656" w:rsidRPr="00102656" w:rsidRDefault="00102656"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Using the User Mobility Profile</w:t>
      </w:r>
    </w:p>
    <w:p w14:paraId="04305A9A" w14:textId="70E84281" w:rsidR="0084182B" w:rsidRDefault="00102656" w:rsidP="00A43667">
      <w:pPr>
        <w:pStyle w:val="Paragrafoelenco"/>
        <w:spacing w:after="240"/>
        <w:ind w:left="357"/>
        <w:contextualSpacing w:val="0"/>
        <w:jc w:val="both"/>
        <w:rPr>
          <w:lang w:val="en-GB"/>
        </w:rPr>
      </w:pPr>
      <w:r w:rsidRPr="00102656">
        <w:rPr>
          <w:lang w:val="en-GB"/>
        </w:rPr>
        <w:t>In addition to biometric identification purposes the UMPM module enables the applications running in the local environment, given the appropriate permissions, to read and update the contents of the passengers' local profiles, allowing for their self-configuration according to the users' preferences.</w:t>
      </w:r>
    </w:p>
    <w:p w14:paraId="194C3F09" w14:textId="5E96076B" w:rsidR="00B01B99" w:rsidRDefault="00A43667" w:rsidP="000C5149">
      <w:pPr>
        <w:pStyle w:val="Paragrafoelenco"/>
        <w:spacing w:after="240"/>
        <w:ind w:left="357"/>
        <w:contextualSpacing w:val="0"/>
        <w:jc w:val="center"/>
        <w:rPr>
          <w:lang w:val="en-GB"/>
        </w:rPr>
      </w:pPr>
      <w:r w:rsidRPr="00A43667">
        <w:rPr>
          <w:noProof/>
          <w:lang w:val="en-GB"/>
        </w:rPr>
        <w:drawing>
          <wp:inline distT="0" distB="0" distL="0" distR="0" wp14:anchorId="0D77203E" wp14:editId="2DCA6EC7">
            <wp:extent cx="4360984" cy="1825137"/>
            <wp:effectExtent l="0" t="0" r="1905"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3765" cy="1838856"/>
                    </a:xfrm>
                    <a:prstGeom prst="rect">
                      <a:avLst/>
                    </a:prstGeom>
                  </pic:spPr>
                </pic:pic>
              </a:graphicData>
            </a:graphic>
          </wp:inline>
        </w:drawing>
      </w:r>
    </w:p>
    <w:p w14:paraId="3CA76EE9" w14:textId="77777777" w:rsidR="00B01B99" w:rsidRDefault="00B01B99">
      <w:pPr>
        <w:rPr>
          <w:lang w:val="en-GB"/>
        </w:rPr>
      </w:pPr>
      <w:r>
        <w:rPr>
          <w:lang w:val="en-GB"/>
        </w:rPr>
        <w:br w:type="page"/>
      </w:r>
    </w:p>
    <w:p w14:paraId="45300754" w14:textId="77777777" w:rsidR="00C53944" w:rsidRDefault="00C53944" w:rsidP="000C5149">
      <w:pPr>
        <w:pStyle w:val="Paragrafoelenco"/>
        <w:spacing w:after="240"/>
        <w:ind w:left="357"/>
        <w:contextualSpacing w:val="0"/>
        <w:jc w:val="center"/>
        <w:rPr>
          <w:lang w:val="en-GB"/>
        </w:rPr>
      </w:pPr>
    </w:p>
    <w:p w14:paraId="7635EEEB" w14:textId="77777777" w:rsidR="000C5149" w:rsidRPr="000C5149" w:rsidRDefault="000C5149" w:rsidP="0094212C">
      <w:pPr>
        <w:pStyle w:val="Paragrafoelenco"/>
        <w:numPr>
          <w:ilvl w:val="0"/>
          <w:numId w:val="2"/>
        </w:numPr>
        <w:spacing w:after="240"/>
        <w:jc w:val="both"/>
        <w:rPr>
          <w:lang w:val="en-GB"/>
        </w:rPr>
      </w:pPr>
      <w:r>
        <w:rPr>
          <w:rFonts w:asciiTheme="majorHAnsi" w:eastAsiaTheme="majorEastAsia" w:hAnsiTheme="majorHAnsi" w:cstheme="majorBidi"/>
          <w:color w:val="2A7B88" w:themeColor="accent1" w:themeShade="BF"/>
          <w:sz w:val="26"/>
          <w:szCs w:val="26"/>
          <w:lang w:val="en-GB" w:eastAsia="it-IT"/>
        </w:rPr>
        <w:t>Synching the User Mobility Profile</w:t>
      </w:r>
    </w:p>
    <w:p w14:paraId="3CAABE84" w14:textId="5603CF4F" w:rsidR="000C5149" w:rsidRDefault="000C5149" w:rsidP="00B01B99">
      <w:pPr>
        <w:pStyle w:val="Paragrafoelenco"/>
        <w:spacing w:after="240"/>
        <w:ind w:left="357"/>
        <w:contextualSpacing w:val="0"/>
        <w:jc w:val="both"/>
        <w:rPr>
          <w:lang w:val="en-GB"/>
        </w:rPr>
      </w:pPr>
      <w:r w:rsidRPr="000C5149">
        <w:rPr>
          <w:lang w:val="en-GB"/>
        </w:rPr>
        <w:t xml:space="preserve">Once the user leaves the vehicle, either explicitly or implicitly if their biometric features are not sampled within a given time interval, the information in their local UMP that was modified or added is sent to the cloud repository, where it will be merged with the user’s global mobility profile. </w:t>
      </w:r>
    </w:p>
    <w:p w14:paraId="6B34F43F" w14:textId="7F453B48" w:rsidR="000C5149" w:rsidRPr="000C5149" w:rsidRDefault="000C5149" w:rsidP="000C5149">
      <w:pPr>
        <w:pStyle w:val="Paragrafoelenco"/>
        <w:spacing w:after="240"/>
        <w:ind w:left="360"/>
        <w:jc w:val="center"/>
        <w:rPr>
          <w:lang w:val="en-GB"/>
        </w:rPr>
      </w:pPr>
      <w:r w:rsidRPr="000C5149">
        <w:rPr>
          <w:noProof/>
          <w:lang w:val="en-GB"/>
        </w:rPr>
        <w:drawing>
          <wp:inline distT="0" distB="0" distL="0" distR="0" wp14:anchorId="1E002A00" wp14:editId="6FFD5ACB">
            <wp:extent cx="5931442" cy="196850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1442" cy="1968500"/>
                    </a:xfrm>
                    <a:prstGeom prst="rect">
                      <a:avLst/>
                    </a:prstGeom>
                  </pic:spPr>
                </pic:pic>
              </a:graphicData>
            </a:graphic>
          </wp:inline>
        </w:drawing>
      </w:r>
    </w:p>
    <w:p w14:paraId="3E6C5D80" w14:textId="0B23AC21" w:rsidR="000C5149" w:rsidRDefault="000C5149">
      <w:pPr>
        <w:rPr>
          <w:lang w:val="en-GB"/>
        </w:rPr>
      </w:pPr>
      <w:r>
        <w:rPr>
          <w:lang w:val="en-GB"/>
        </w:rPr>
        <w:br w:type="page"/>
      </w:r>
    </w:p>
    <w:p w14:paraId="1F6978F0" w14:textId="0306BC40" w:rsidR="000E7CBA" w:rsidRPr="00D20845" w:rsidRDefault="000E7CBA" w:rsidP="000E7CBA">
      <w:pPr>
        <w:pStyle w:val="Sommario10"/>
      </w:pPr>
      <w:bookmarkStart w:id="15" w:name="_Toc61194308"/>
      <w:r>
        <w:lastRenderedPageBreak/>
        <w:t>Requirements Definition</w:t>
      </w:r>
      <w:bookmarkEnd w:id="15"/>
    </w:p>
    <w:p w14:paraId="539256B5" w14:textId="3B54F50F" w:rsidR="000E7CBA" w:rsidRPr="00947016" w:rsidRDefault="000E7CBA" w:rsidP="000E7CBA">
      <w:pPr>
        <w:pStyle w:val="Sommario2"/>
        <w:jc w:val="both"/>
      </w:pPr>
      <w:bookmarkStart w:id="16" w:name="_Toc61194309"/>
      <w:r>
        <w:t>Functional Requirements</w:t>
      </w:r>
      <w:bookmarkEnd w:id="16"/>
    </w:p>
    <w:p w14:paraId="517D0159" w14:textId="7099192C" w:rsidR="000E7CBA" w:rsidRPr="000E7CBA" w:rsidRDefault="000E7CBA" w:rsidP="0094212C">
      <w:pPr>
        <w:pStyle w:val="Paragrafoelenco"/>
        <w:numPr>
          <w:ilvl w:val="0"/>
          <w:numId w:val="3"/>
        </w:numPr>
        <w:spacing w:after="120"/>
        <w:ind w:left="714" w:hanging="357"/>
        <w:contextualSpacing w:val="0"/>
        <w:jc w:val="both"/>
        <w:rPr>
          <w:lang w:val="en-GB"/>
        </w:rPr>
      </w:pPr>
      <w:r>
        <w:rPr>
          <w:lang w:val="en-GB"/>
        </w:rPr>
        <w:t>The system shall define a modular data structure</w:t>
      </w:r>
      <w:r w:rsidR="007174A4">
        <w:rPr>
          <w:lang w:val="en-GB"/>
        </w:rPr>
        <w:t>, to be named “User Mobility Profile (UMP)”,</w:t>
      </w:r>
      <w:r w:rsidR="00DC2D39">
        <w:rPr>
          <w:lang w:val="en-GB"/>
        </w:rPr>
        <w:t xml:space="preserve"> </w:t>
      </w:r>
      <w:r>
        <w:rPr>
          <w:lang w:val="en-GB"/>
        </w:rPr>
        <w:t xml:space="preserve">for holding the set of information associated </w:t>
      </w:r>
      <w:r w:rsidR="00DC2D39">
        <w:rPr>
          <w:lang w:val="en-GB"/>
        </w:rPr>
        <w:t>with</w:t>
      </w:r>
      <w:r>
        <w:rPr>
          <w:lang w:val="en-GB"/>
        </w:rPr>
        <w:t xml:space="preserve"> passengers of autonomous vehicles</w:t>
      </w:r>
      <w:r w:rsidR="007174A4">
        <w:rPr>
          <w:lang w:val="en-GB"/>
        </w:rPr>
        <w:t xml:space="preserve">, </w:t>
      </w:r>
      <w:r w:rsidR="00B01B99">
        <w:rPr>
          <w:lang w:val="en-GB"/>
        </w:rPr>
        <w:t>which</w:t>
      </w:r>
      <w:r w:rsidRPr="000E7CBA">
        <w:rPr>
          <w:lang w:val="en-GB"/>
        </w:rPr>
        <w:t xml:space="preserve"> must be organized into the following modules:</w:t>
      </w:r>
    </w:p>
    <w:p w14:paraId="43A991D1" w14:textId="73597E87" w:rsidR="000E7CBA" w:rsidRPr="000E7CBA" w:rsidRDefault="000E7CBA" w:rsidP="0094212C">
      <w:pPr>
        <w:pStyle w:val="Paragrafoelenco"/>
        <w:numPr>
          <w:ilvl w:val="1"/>
          <w:numId w:val="3"/>
        </w:numPr>
        <w:spacing w:after="120"/>
        <w:contextualSpacing w:val="0"/>
        <w:jc w:val="both"/>
        <w:rPr>
          <w:lang w:val="en-GB"/>
        </w:rPr>
      </w:pPr>
      <w:r w:rsidRPr="000E7CBA">
        <w:rPr>
          <w:lang w:val="en-GB"/>
        </w:rPr>
        <w:t>A "User Personal Profile (UPP)" module, holding the set of user personal information such as  name, surname, age, address, gender, payment methods, as well as a set of biometric features including but not limited to their iris, face and speech patterns.</w:t>
      </w:r>
    </w:p>
    <w:p w14:paraId="5B4BDAA3" w14:textId="1A164F6B" w:rsidR="000E7CBA" w:rsidRPr="000E7CBA" w:rsidRDefault="000E7CBA" w:rsidP="0094212C">
      <w:pPr>
        <w:pStyle w:val="Paragrafoelenco"/>
        <w:numPr>
          <w:ilvl w:val="1"/>
          <w:numId w:val="3"/>
        </w:numPr>
        <w:spacing w:after="120"/>
        <w:contextualSpacing w:val="0"/>
        <w:jc w:val="both"/>
        <w:rPr>
          <w:lang w:val="en-GB"/>
        </w:rPr>
      </w:pPr>
      <w:r w:rsidRPr="000E7CBA">
        <w:rPr>
          <w:lang w:val="en-GB"/>
        </w:rPr>
        <w:t>A “User Travel Profile (UTP)”  module, containing all user travelling and ambience preferences, which shall be organized on the one hand into a platform-independent set, including information such as seat configuration, preferred travelling style, ambient temperature, lighting level, location travelling history and points of interests, and on the other in a set of platform-dependent collections, containing information specific to a certain platform, which may consist in a vehicle, operating system and/or furniture models.</w:t>
      </w:r>
    </w:p>
    <w:p w14:paraId="080F85A5" w14:textId="77777777" w:rsidR="000E7CBA" w:rsidRPr="000E7CBA" w:rsidRDefault="000E7CBA" w:rsidP="0094212C">
      <w:pPr>
        <w:pStyle w:val="Paragrafoelenco"/>
        <w:numPr>
          <w:ilvl w:val="1"/>
          <w:numId w:val="3"/>
        </w:numPr>
        <w:spacing w:after="120"/>
        <w:contextualSpacing w:val="0"/>
        <w:jc w:val="both"/>
        <w:rPr>
          <w:lang w:val="en-GB"/>
        </w:rPr>
      </w:pPr>
      <w:r w:rsidRPr="000E7CBA">
        <w:rPr>
          <w:lang w:val="en-GB"/>
        </w:rPr>
        <w:t>A “User Services Profile (USeP)” module, containing the list of applications and services the user is subscribed to, again to be organized into platform-independent and platform-dependent sets, where each application must include a download link for its retrieval.</w:t>
      </w:r>
    </w:p>
    <w:p w14:paraId="673C9627" w14:textId="2010CEF2" w:rsidR="000E7CBA" w:rsidRPr="000E7CBA" w:rsidRDefault="000E7CBA" w:rsidP="0094212C">
      <w:pPr>
        <w:pStyle w:val="Paragrafoelenco"/>
        <w:numPr>
          <w:ilvl w:val="1"/>
          <w:numId w:val="3"/>
        </w:numPr>
        <w:spacing w:after="240"/>
        <w:ind w:left="1434" w:hanging="357"/>
        <w:contextualSpacing w:val="0"/>
        <w:jc w:val="both"/>
        <w:rPr>
          <w:lang w:val="en-GB"/>
        </w:rPr>
      </w:pPr>
      <w:r w:rsidRPr="000E7CBA">
        <w:rPr>
          <w:lang w:val="en-GB"/>
        </w:rPr>
        <w:t>A “User Social Profile (USoP)” module, holding a collection of the user general interests and preferences as well as a selection of social media contents.</w:t>
      </w:r>
    </w:p>
    <w:p w14:paraId="49E7BC71" w14:textId="18D39A09" w:rsidR="000C5149" w:rsidRDefault="000E7CBA" w:rsidP="0094212C">
      <w:pPr>
        <w:pStyle w:val="Paragrafoelenco"/>
        <w:numPr>
          <w:ilvl w:val="0"/>
          <w:numId w:val="3"/>
        </w:numPr>
        <w:spacing w:after="120"/>
        <w:ind w:hanging="357"/>
        <w:contextualSpacing w:val="0"/>
        <w:jc w:val="both"/>
        <w:rPr>
          <w:lang w:val="en-GB"/>
        </w:rPr>
      </w:pPr>
      <w:r>
        <w:rPr>
          <w:lang w:val="en-GB"/>
        </w:rPr>
        <w:t>An Application Programming Interface (API) for accessing and managing the information contained in the User Mobility Profile must be defined</w:t>
      </w:r>
      <w:r w:rsidR="00DC2D39">
        <w:rPr>
          <w:lang w:val="en-GB"/>
        </w:rPr>
        <w:t xml:space="preserve"> that</w:t>
      </w:r>
      <w:r w:rsidR="007174A4">
        <w:rPr>
          <w:lang w:val="en-GB"/>
        </w:rPr>
        <w:t xml:space="preserve"> shall include the following functionalities:</w:t>
      </w:r>
    </w:p>
    <w:p w14:paraId="2A11457E" w14:textId="77777777" w:rsidR="000E7CBA" w:rsidRPr="000E7CBA" w:rsidRDefault="000E7CBA" w:rsidP="0094212C">
      <w:pPr>
        <w:pStyle w:val="Paragrafoelenco"/>
        <w:numPr>
          <w:ilvl w:val="1"/>
          <w:numId w:val="3"/>
        </w:numPr>
        <w:spacing w:after="120"/>
        <w:ind w:hanging="357"/>
        <w:contextualSpacing w:val="0"/>
        <w:jc w:val="both"/>
        <w:rPr>
          <w:lang w:val="en-GB"/>
        </w:rPr>
      </w:pPr>
      <w:r w:rsidRPr="000E7CBA">
        <w:rPr>
          <w:lang w:val="en-US"/>
        </w:rPr>
        <w:t>The matching probability of the comparison between an input and the corresponding user biometric feature.</w:t>
      </w:r>
    </w:p>
    <w:p w14:paraId="4F2C07F1" w14:textId="0DF4CA94" w:rsidR="000E7CBA" w:rsidRPr="000E7CBA" w:rsidRDefault="000E7CBA" w:rsidP="0094212C">
      <w:pPr>
        <w:pStyle w:val="Paragrafoelenco"/>
        <w:numPr>
          <w:ilvl w:val="1"/>
          <w:numId w:val="3"/>
        </w:numPr>
        <w:spacing w:after="240"/>
        <w:ind w:left="1434" w:hanging="357"/>
        <w:contextualSpacing w:val="0"/>
        <w:jc w:val="both"/>
        <w:rPr>
          <w:lang w:val="en-GB"/>
        </w:rPr>
      </w:pPr>
      <w:r w:rsidRPr="000E7CBA">
        <w:rPr>
          <w:lang w:val="en-US"/>
        </w:rPr>
        <w:t>The possibility of creating, reading, updating and deleting information according to a hierarchy of permissions.</w:t>
      </w:r>
    </w:p>
    <w:p w14:paraId="09C29771" w14:textId="6719B43B" w:rsidR="00C43680" w:rsidRPr="00C43680" w:rsidRDefault="000E7CBA" w:rsidP="0094212C">
      <w:pPr>
        <w:pStyle w:val="Paragrafoelenco"/>
        <w:numPr>
          <w:ilvl w:val="0"/>
          <w:numId w:val="3"/>
        </w:numPr>
        <w:spacing w:after="240"/>
        <w:ind w:left="714" w:hanging="357"/>
        <w:contextualSpacing w:val="0"/>
        <w:jc w:val="both"/>
        <w:rPr>
          <w:lang w:val="en-GB"/>
        </w:rPr>
      </w:pPr>
      <w:r>
        <w:rPr>
          <w:lang w:val="en-GB"/>
        </w:rPr>
        <w:t>Depending on the context in which it is employed</w:t>
      </w:r>
      <w:r w:rsidR="00DC2D39">
        <w:rPr>
          <w:lang w:val="en-GB"/>
        </w:rPr>
        <w:t>,</w:t>
      </w:r>
      <w:r>
        <w:rPr>
          <w:lang w:val="en-GB"/>
        </w:rPr>
        <w:t xml:space="preserve"> the User Mobility Profile shall be differentiated into a </w:t>
      </w:r>
      <w:r w:rsidRPr="000E7CBA">
        <w:rPr>
          <w:i/>
          <w:iCs/>
          <w:lang w:val="en-GB"/>
        </w:rPr>
        <w:t>“Global UMP”</w:t>
      </w:r>
      <w:r>
        <w:rPr>
          <w:lang w:val="en-GB"/>
        </w:rPr>
        <w:t xml:space="preserve"> and a </w:t>
      </w:r>
      <w:r w:rsidRPr="000E7CBA">
        <w:rPr>
          <w:i/>
          <w:iCs/>
          <w:lang w:val="en-GB"/>
        </w:rPr>
        <w:t>“Local UMP”</w:t>
      </w:r>
      <w:r w:rsidR="00B01B99">
        <w:rPr>
          <w:lang w:val="en-GB"/>
        </w:rPr>
        <w:t xml:space="preserve">, with the former representing the entire collection </w:t>
      </w:r>
      <w:r w:rsidR="00DC2D39">
        <w:rPr>
          <w:lang w:val="en-GB"/>
        </w:rPr>
        <w:t>of</w:t>
      </w:r>
      <w:r w:rsidR="00B01B99">
        <w:rPr>
          <w:lang w:val="en-GB"/>
        </w:rPr>
        <w:t xml:space="preserve"> user information and preferences, </w:t>
      </w:r>
      <w:r w:rsidR="00DC2D39">
        <w:rPr>
          <w:lang w:val="en-GB"/>
        </w:rPr>
        <w:t>to be</w:t>
      </w:r>
      <w:r w:rsidR="00B01B99">
        <w:rPr>
          <w:lang w:val="en-GB"/>
        </w:rPr>
        <w:t xml:space="preserve"> stored in a dedicated cloud service</w:t>
      </w:r>
      <w:r w:rsidR="00DC2D39">
        <w:rPr>
          <w:lang w:val="en-GB"/>
        </w:rPr>
        <w:t xml:space="preserve"> and</w:t>
      </w:r>
      <w:r w:rsidR="00B01B99">
        <w:rPr>
          <w:lang w:val="en-GB"/>
        </w:rPr>
        <w:t xml:space="preserve"> the latter </w:t>
      </w:r>
      <w:r w:rsidR="00DC2D39">
        <w:rPr>
          <w:lang w:val="en-GB"/>
        </w:rPr>
        <w:t xml:space="preserve">comprising </w:t>
      </w:r>
      <w:r w:rsidR="00B01B99">
        <w:rPr>
          <w:lang w:val="en-GB"/>
        </w:rPr>
        <w:t xml:space="preserve">the subset of information contained in </w:t>
      </w:r>
      <w:r w:rsidR="00DC2D39">
        <w:rPr>
          <w:lang w:val="en-GB"/>
        </w:rPr>
        <w:t>the related</w:t>
      </w:r>
      <w:r w:rsidR="00B01B99">
        <w:rPr>
          <w:lang w:val="en-GB"/>
        </w:rPr>
        <w:t xml:space="preserve"> Global UMP that is applicable within the car environment the user currently occupies, </w:t>
      </w:r>
      <w:r w:rsidR="00DC2D39">
        <w:rPr>
          <w:lang w:val="en-GB"/>
        </w:rPr>
        <w:t>to</w:t>
      </w:r>
      <w:r w:rsidR="00B01B99">
        <w:rPr>
          <w:lang w:val="en-GB"/>
        </w:rPr>
        <w:t xml:space="preserve"> be stored in a local car module</w:t>
      </w:r>
      <w:r w:rsidR="00C43680" w:rsidRPr="00C43680">
        <w:rPr>
          <w:lang w:val="en-GB"/>
        </w:rPr>
        <w:t xml:space="preserve"> named </w:t>
      </w:r>
      <w:r w:rsidR="00C43680" w:rsidRPr="00C43680">
        <w:rPr>
          <w:i/>
          <w:iCs/>
          <w:lang w:val="en-GB"/>
        </w:rPr>
        <w:t>User Mobility Profile Manager (UMPM)</w:t>
      </w:r>
      <w:r w:rsidR="00C43680" w:rsidRPr="00C43680">
        <w:rPr>
          <w:lang w:val="en-GB"/>
        </w:rPr>
        <w:t>.</w:t>
      </w:r>
    </w:p>
    <w:p w14:paraId="561334BD" w14:textId="355E2752" w:rsidR="00C43680" w:rsidRPr="00C43680" w:rsidRDefault="00C43680" w:rsidP="0094212C">
      <w:pPr>
        <w:pStyle w:val="Paragrafoelenco"/>
        <w:numPr>
          <w:ilvl w:val="0"/>
          <w:numId w:val="3"/>
        </w:numPr>
        <w:spacing w:after="120"/>
        <w:ind w:hanging="357"/>
        <w:contextualSpacing w:val="0"/>
        <w:jc w:val="both"/>
        <w:rPr>
          <w:lang w:val="en-GB"/>
        </w:rPr>
      </w:pPr>
      <w:r>
        <w:rPr>
          <w:lang w:val="en-GB"/>
        </w:rPr>
        <w:t>A module for managing the set of user mobility profiles of the current passengers of an autonomous vehicle</w:t>
      </w:r>
      <w:r w:rsidRPr="00C43680">
        <w:rPr>
          <w:lang w:val="en-GB"/>
        </w:rPr>
        <w:t xml:space="preserve">, to be named </w:t>
      </w:r>
      <w:r w:rsidRPr="00C43680">
        <w:rPr>
          <w:i/>
          <w:iCs/>
          <w:lang w:val="en-GB"/>
        </w:rPr>
        <w:t>“User Mobility Profile Manager (UMPM)”</w:t>
      </w:r>
      <w:r w:rsidRPr="00C43680">
        <w:rPr>
          <w:lang w:val="en-GB"/>
        </w:rPr>
        <w:t xml:space="preserve">, </w:t>
      </w:r>
      <w:r>
        <w:rPr>
          <w:lang w:val="en-GB"/>
        </w:rPr>
        <w:t xml:space="preserve">shall be defined, </w:t>
      </w:r>
      <w:r w:rsidR="00B01B99">
        <w:rPr>
          <w:lang w:val="en-GB"/>
        </w:rPr>
        <w:t xml:space="preserve">and </w:t>
      </w:r>
      <w:r w:rsidRPr="00C43680">
        <w:rPr>
          <w:lang w:val="en-GB"/>
        </w:rPr>
        <w:t>must include the following features:</w:t>
      </w:r>
    </w:p>
    <w:p w14:paraId="78E857E5" w14:textId="285E5773"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A database for storing the user mobility profiles of the current passengers.</w:t>
      </w:r>
    </w:p>
    <w:p w14:paraId="0480E461"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The association between the biometric inputs being passed from the car operating system to the corresponding source user, and thus their set of information and preferences.</w:t>
      </w:r>
    </w:p>
    <w:p w14:paraId="5FC61E33"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If a biometric input could not be associated with any of the local UMPs, the creation of a temporary profile associated with such biometric feature and the forwarding towards the dedicated cloud service of a “UMP Request Message”, containing such biometric input and a set of information identifying the current car platform.</w:t>
      </w:r>
    </w:p>
    <w:p w14:paraId="4E8176E0" w14:textId="464D9544"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lastRenderedPageBreak/>
        <w:t>The merging of the local UMPs received from the cloud service with their associated temporary profiles, along with requesting from the operating system the retrieval and installation of the app specified in the newly retrieved User Services Profile (USP).</w:t>
      </w:r>
    </w:p>
    <w:p w14:paraId="57BA3BE0"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Allowing third-party applications  to create, read, update and delete information from the stored UMPs according to a hierarchy of permissions.</w:t>
      </w:r>
    </w:p>
    <w:p w14:paraId="6B452116" w14:textId="1E97EBAD" w:rsidR="00C43680" w:rsidRPr="00C43680" w:rsidRDefault="00C43680" w:rsidP="0094212C">
      <w:pPr>
        <w:pStyle w:val="Paragrafoelenco"/>
        <w:numPr>
          <w:ilvl w:val="1"/>
          <w:numId w:val="3"/>
        </w:numPr>
        <w:spacing w:after="240"/>
        <w:ind w:left="1434" w:hanging="357"/>
        <w:contextualSpacing w:val="0"/>
        <w:jc w:val="both"/>
        <w:rPr>
          <w:lang w:val="en-GB"/>
        </w:rPr>
      </w:pPr>
      <w:r w:rsidRPr="00C43680">
        <w:rPr>
          <w:lang w:val="en-GB"/>
        </w:rPr>
        <w:t>The upload towards the cloud service of the UMP information that was added or modified since its retrieval once a passenger leaves the car.</w:t>
      </w:r>
    </w:p>
    <w:p w14:paraId="1ECCD59B" w14:textId="46BBDD3C" w:rsidR="00C43680" w:rsidRPr="00C43680" w:rsidRDefault="00C43680" w:rsidP="0094212C">
      <w:pPr>
        <w:pStyle w:val="Paragrafoelenco"/>
        <w:numPr>
          <w:ilvl w:val="0"/>
          <w:numId w:val="3"/>
        </w:numPr>
        <w:spacing w:after="120"/>
        <w:ind w:hanging="357"/>
        <w:contextualSpacing w:val="0"/>
        <w:jc w:val="both"/>
        <w:rPr>
          <w:lang w:val="en-GB"/>
        </w:rPr>
      </w:pPr>
      <w:r>
        <w:rPr>
          <w:lang w:val="en-GB"/>
        </w:rPr>
        <w:t>A Cloud Infrastructure hosting a service supporting the distribution and synchronization of the user mobility profiles must be defined,</w:t>
      </w:r>
      <w:r w:rsidRPr="00C43680">
        <w:rPr>
          <w:lang w:val="en-GB"/>
        </w:rPr>
        <w:t xml:space="preserve"> </w:t>
      </w:r>
      <w:r>
        <w:rPr>
          <w:lang w:val="en-GB"/>
        </w:rPr>
        <w:t>which shall</w:t>
      </w:r>
      <w:r w:rsidRPr="00C43680">
        <w:rPr>
          <w:lang w:val="en-GB"/>
        </w:rPr>
        <w:t xml:space="preserve"> present the following features and functionalities:</w:t>
      </w:r>
    </w:p>
    <w:p w14:paraId="332B5707"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A database for storing the users’ global mobility profiles.</w:t>
      </w:r>
    </w:p>
    <w:p w14:paraId="20B67878" w14:textId="77777777" w:rsidR="00C43680" w:rsidRPr="00C43680" w:rsidRDefault="00C43680" w:rsidP="0094212C">
      <w:pPr>
        <w:pStyle w:val="Paragrafoelenco"/>
        <w:numPr>
          <w:ilvl w:val="1"/>
          <w:numId w:val="3"/>
        </w:numPr>
        <w:spacing w:after="120"/>
        <w:ind w:hanging="357"/>
        <w:contextualSpacing w:val="0"/>
        <w:jc w:val="both"/>
        <w:rPr>
          <w:lang w:val="en-GB"/>
        </w:rPr>
      </w:pPr>
      <w:r w:rsidRPr="00C43680">
        <w:rPr>
          <w:lang w:val="en-GB"/>
        </w:rPr>
        <w:t>For every "UMP Request Message" received from a User Mobility Profile Manager (UMPM) deployed within a vehicle, the biometric feature included in the message must be matched against the entire set of global UMPs to find its corresponding user, after which their local UMP must be created using the car platform information included in the message and returned to the requesting UMPM.</w:t>
      </w:r>
    </w:p>
    <w:p w14:paraId="66D07739" w14:textId="661AF730" w:rsidR="000E7CBA" w:rsidRDefault="00C43680" w:rsidP="0094212C">
      <w:pPr>
        <w:pStyle w:val="Paragrafoelenco"/>
        <w:numPr>
          <w:ilvl w:val="1"/>
          <w:numId w:val="3"/>
        </w:numPr>
        <w:spacing w:after="240"/>
        <w:ind w:left="1434" w:hanging="357"/>
        <w:contextualSpacing w:val="0"/>
        <w:jc w:val="both"/>
        <w:rPr>
          <w:lang w:val="en-GB"/>
        </w:rPr>
      </w:pPr>
      <w:r w:rsidRPr="00C43680">
        <w:rPr>
          <w:lang w:val="en-GB"/>
        </w:rPr>
        <w:t>Once an updated local UMP is received from a UMPM, the cloud service must merge updated information with the corresponding user’s global mobility profile.</w:t>
      </w:r>
    </w:p>
    <w:p w14:paraId="3389EB11" w14:textId="50D82D6A" w:rsidR="00C43680" w:rsidRPr="00C43680" w:rsidRDefault="00C43680" w:rsidP="0094212C">
      <w:pPr>
        <w:pStyle w:val="Paragrafoelenco"/>
        <w:numPr>
          <w:ilvl w:val="0"/>
          <w:numId w:val="3"/>
        </w:numPr>
        <w:spacing w:after="120"/>
        <w:ind w:hanging="357"/>
        <w:contextualSpacing w:val="0"/>
        <w:jc w:val="both"/>
        <w:rPr>
          <w:lang w:val="en-GB"/>
        </w:rPr>
      </w:pPr>
      <w:r>
        <w:rPr>
          <w:lang w:val="en-GB"/>
        </w:rPr>
        <w:t>A Web Service allowing users to initialize and manage their user mobility profiles must be deployed, which must include a user interface offering the following functionalities:</w:t>
      </w:r>
    </w:p>
    <w:p w14:paraId="5309A08D" w14:textId="77777777" w:rsidR="007174A4" w:rsidRPr="007174A4" w:rsidRDefault="007174A4" w:rsidP="0094212C">
      <w:pPr>
        <w:numPr>
          <w:ilvl w:val="1"/>
          <w:numId w:val="3"/>
        </w:numPr>
        <w:spacing w:after="120"/>
        <w:ind w:hanging="357"/>
        <w:jc w:val="both"/>
        <w:rPr>
          <w:lang w:val="en-GB"/>
        </w:rPr>
      </w:pPr>
      <w:r w:rsidRPr="007174A4">
        <w:rPr>
          <w:lang w:val="en-US"/>
        </w:rPr>
        <w:t>Initialize, browse, update and delete the information contained in their user mobility profile.</w:t>
      </w:r>
    </w:p>
    <w:p w14:paraId="3F2D7A7F" w14:textId="228A616E" w:rsidR="000C5149" w:rsidRPr="007174A4" w:rsidRDefault="007174A4" w:rsidP="0094212C">
      <w:pPr>
        <w:numPr>
          <w:ilvl w:val="1"/>
          <w:numId w:val="3"/>
        </w:numPr>
        <w:ind w:left="1434" w:hanging="357"/>
        <w:jc w:val="both"/>
        <w:rPr>
          <w:lang w:val="en-GB"/>
        </w:rPr>
      </w:pPr>
      <w:r w:rsidRPr="007174A4">
        <w:rPr>
          <w:lang w:val="en-US"/>
        </w:rPr>
        <w:t>Define a hierarchy of permissions for third-party services in accessing and modifying information in their UMP.</w:t>
      </w:r>
    </w:p>
    <w:p w14:paraId="0AAEA0BA" w14:textId="7A2509F3" w:rsidR="007174A4" w:rsidRPr="00947016" w:rsidRDefault="007174A4" w:rsidP="007174A4">
      <w:pPr>
        <w:pStyle w:val="Sommario2"/>
        <w:jc w:val="both"/>
      </w:pPr>
      <w:bookmarkStart w:id="17" w:name="_Toc61194310"/>
      <w:r>
        <w:t>Non-Functional Requirements</w:t>
      </w:r>
      <w:bookmarkEnd w:id="17"/>
    </w:p>
    <w:p w14:paraId="446E0577" w14:textId="6AD51FE8"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Timeliness</w:t>
      </w:r>
    </w:p>
    <w:p w14:paraId="5650679E" w14:textId="77777777" w:rsidR="007174A4" w:rsidRPr="007174A4" w:rsidRDefault="007174A4" w:rsidP="007174A4">
      <w:pPr>
        <w:pStyle w:val="Paragrafoelenco"/>
        <w:spacing w:after="240"/>
        <w:jc w:val="both"/>
        <w:rPr>
          <w:lang w:val="en-GB"/>
        </w:rPr>
      </w:pPr>
      <w:r w:rsidRPr="007174A4">
        <w:rPr>
          <w:lang w:val="en-GB"/>
        </w:rPr>
        <w:t>Since the passengers’ interactions with the services offered by the car ecosystems are strictly tied to the functionalities provided on the one hand by the local UMPM module and on the other by the supporting cloud service, the latency of their operations must be minimized to prevent a degradation of the Quality of Service (QoS) experienced by the end-users, with the overall distributed service attuning to the definition of soft real-time system.</w:t>
      </w:r>
    </w:p>
    <w:p w14:paraId="0E1A8672" w14:textId="19CFBDD2" w:rsidR="007174A4" w:rsidRPr="007174A4" w:rsidRDefault="007174A4" w:rsidP="007174A4">
      <w:pPr>
        <w:pStyle w:val="Paragrafoelenco"/>
        <w:spacing w:after="240"/>
        <w:contextualSpacing w:val="0"/>
        <w:jc w:val="both"/>
        <w:rPr>
          <w:lang w:val="en-GB"/>
        </w:rPr>
      </w:pPr>
      <w:r w:rsidRPr="007174A4">
        <w:rPr>
          <w:lang w:val="en-GB"/>
        </w:rPr>
        <w:t>In particular, the matching between the input biometric features with the ones contained in the users’ UMPs should be performed through hardware-accelerated machine-learning algorithms.</w:t>
      </w:r>
    </w:p>
    <w:p w14:paraId="0A5B7484" w14:textId="518B98ED"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Security</w:t>
      </w:r>
    </w:p>
    <w:p w14:paraId="3A40A181" w14:textId="20A89EF2" w:rsidR="007174A4" w:rsidRPr="007174A4" w:rsidRDefault="007174A4" w:rsidP="007174A4">
      <w:pPr>
        <w:pStyle w:val="Paragrafoelenco"/>
        <w:spacing w:after="240"/>
        <w:contextualSpacing w:val="0"/>
        <w:jc w:val="both"/>
        <w:rPr>
          <w:lang w:val="en-GB"/>
        </w:rPr>
      </w:pPr>
      <w:r w:rsidRPr="007174A4">
        <w:rPr>
          <w:lang w:val="en-GB"/>
        </w:rPr>
        <w:t>Since the system manages sensitive user information, both internally in the car environment and within the cloud service, the best security practices must be in place to enforce the privacy and protection of the user data, with particular attention to the information held within the User Personal Profiles (UPP) and in the communications over the internet between the UMPMs and the cloud service.</w:t>
      </w:r>
    </w:p>
    <w:p w14:paraId="4105863B" w14:textId="77777777"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Portability</w:t>
      </w:r>
    </w:p>
    <w:p w14:paraId="2FBA683D" w14:textId="03E7693D" w:rsidR="003844EE" w:rsidRDefault="007174A4" w:rsidP="007174A4">
      <w:pPr>
        <w:pStyle w:val="Paragrafoelenco"/>
        <w:spacing w:after="240"/>
        <w:contextualSpacing w:val="0"/>
        <w:jc w:val="both"/>
        <w:rPr>
          <w:lang w:val="en-GB"/>
        </w:rPr>
      </w:pPr>
      <w:r w:rsidRPr="007174A4">
        <w:rPr>
          <w:lang w:val="en-GB"/>
        </w:rPr>
        <w:t>The User Mobility Profile data structure and the User Mobility Profile Manager (UMPM) module must be designed to be both operating system and hardware independent, with implementations requiring minimal effort to be ported to different car platforms and architectures.</w:t>
      </w:r>
    </w:p>
    <w:p w14:paraId="5FBD0972" w14:textId="77777777" w:rsidR="003844EE" w:rsidRDefault="003844EE">
      <w:pPr>
        <w:rPr>
          <w:lang w:val="en-GB"/>
        </w:rPr>
      </w:pPr>
      <w:r>
        <w:rPr>
          <w:lang w:val="en-GB"/>
        </w:rPr>
        <w:br w:type="page"/>
      </w:r>
    </w:p>
    <w:p w14:paraId="4399F20B" w14:textId="77777777" w:rsidR="007174A4" w:rsidRPr="007174A4" w:rsidRDefault="007174A4" w:rsidP="007174A4">
      <w:pPr>
        <w:pStyle w:val="Paragrafoelenco"/>
        <w:spacing w:after="240"/>
        <w:contextualSpacing w:val="0"/>
        <w:jc w:val="both"/>
        <w:rPr>
          <w:lang w:val="en-GB"/>
        </w:rPr>
      </w:pPr>
    </w:p>
    <w:p w14:paraId="6F38D2E4" w14:textId="77777777" w:rsidR="007174A4" w:rsidRPr="007174A4" w:rsidRDefault="007174A4" w:rsidP="0094212C">
      <w:pPr>
        <w:pStyle w:val="Paragrafoelenco"/>
        <w:numPr>
          <w:ilvl w:val="0"/>
          <w:numId w:val="4"/>
        </w:numPr>
        <w:spacing w:after="240"/>
        <w:ind w:left="720" w:hanging="357"/>
        <w:jc w:val="both"/>
        <w:rPr>
          <w:lang w:val="en-GB"/>
        </w:rPr>
      </w:pPr>
      <w:r>
        <w:rPr>
          <w:rFonts w:asciiTheme="majorHAnsi" w:eastAsiaTheme="majorEastAsia" w:hAnsiTheme="majorHAnsi" w:cstheme="majorBidi"/>
          <w:color w:val="2A7B88" w:themeColor="accent1" w:themeShade="BF"/>
          <w:sz w:val="26"/>
          <w:szCs w:val="26"/>
          <w:lang w:val="en-GB" w:eastAsia="it-IT"/>
        </w:rPr>
        <w:t>Scalability</w:t>
      </w:r>
    </w:p>
    <w:p w14:paraId="7664CB4E" w14:textId="4CA369BD" w:rsidR="007174A4" w:rsidRDefault="007174A4" w:rsidP="007174A4">
      <w:pPr>
        <w:pStyle w:val="Paragrafoelenco"/>
        <w:spacing w:after="240"/>
        <w:contextualSpacing w:val="0"/>
        <w:jc w:val="both"/>
        <w:rPr>
          <w:lang w:val="en-GB"/>
        </w:rPr>
      </w:pPr>
      <w:r w:rsidRPr="007174A4">
        <w:rPr>
          <w:lang w:val="en-GB"/>
        </w:rPr>
        <w:t xml:space="preserve">The cloud infrastructure servicing the UMPMs request must be capable of horizontally scaling, in terms of both throughput and latency, according to the projected user adoption, which must be estimated in the later stages of the development process. </w:t>
      </w:r>
    </w:p>
    <w:p w14:paraId="3C2D7BA8" w14:textId="42CC5BDA" w:rsidR="007174A4" w:rsidRPr="007174A4" w:rsidRDefault="007174A4" w:rsidP="0094212C">
      <w:pPr>
        <w:pStyle w:val="Paragrafoelenco"/>
        <w:numPr>
          <w:ilvl w:val="0"/>
          <w:numId w:val="4"/>
        </w:numPr>
        <w:spacing w:after="240"/>
        <w:ind w:left="720" w:hanging="357"/>
        <w:jc w:val="both"/>
        <w:rPr>
          <w:lang w:val="en-GB"/>
        </w:rPr>
      </w:pPr>
      <w:r w:rsidRPr="007174A4">
        <w:rPr>
          <w:rFonts w:asciiTheme="majorHAnsi" w:eastAsiaTheme="majorEastAsia" w:hAnsiTheme="majorHAnsi" w:cstheme="majorBidi"/>
          <w:i/>
          <w:iCs/>
          <w:color w:val="2A7B88" w:themeColor="accent1" w:themeShade="BF"/>
          <w:sz w:val="26"/>
          <w:szCs w:val="26"/>
          <w:lang w:val="en-GB" w:eastAsia="it-IT"/>
        </w:rPr>
        <w:t>BASE</w:t>
      </w:r>
      <w:r>
        <w:rPr>
          <w:rFonts w:asciiTheme="majorHAnsi" w:eastAsiaTheme="majorEastAsia" w:hAnsiTheme="majorHAnsi" w:cstheme="majorBidi"/>
          <w:color w:val="2A7B88" w:themeColor="accent1" w:themeShade="BF"/>
          <w:sz w:val="26"/>
          <w:szCs w:val="26"/>
          <w:lang w:val="en-GB" w:eastAsia="it-IT"/>
        </w:rPr>
        <w:t xml:space="preserve"> Requirements</w:t>
      </w:r>
    </w:p>
    <w:p w14:paraId="341C491C" w14:textId="4E7078E6" w:rsidR="007174A4" w:rsidRDefault="007174A4" w:rsidP="00E2767B">
      <w:pPr>
        <w:pStyle w:val="Paragrafoelenco"/>
        <w:spacing w:after="120"/>
        <w:contextualSpacing w:val="0"/>
        <w:jc w:val="both"/>
        <w:rPr>
          <w:lang w:val="en-GB"/>
        </w:rPr>
      </w:pPr>
      <w:r>
        <w:rPr>
          <w:lang w:val="en-GB"/>
        </w:rPr>
        <w:t xml:space="preserve">The system must be developed attuning to the requirements expressed by the </w:t>
      </w:r>
      <w:r>
        <w:rPr>
          <w:i/>
          <w:iCs/>
          <w:lang w:val="en-GB"/>
        </w:rPr>
        <w:t>BASE</w:t>
      </w:r>
      <w:r>
        <w:rPr>
          <w:lang w:val="en-GB"/>
        </w:rPr>
        <w:t xml:space="preserve"> paradigm, as outlined below:</w:t>
      </w:r>
    </w:p>
    <w:p w14:paraId="11C5E46A" w14:textId="77777777" w:rsidR="007174A4" w:rsidRPr="007174A4" w:rsidRDefault="007174A4" w:rsidP="0094212C">
      <w:pPr>
        <w:pStyle w:val="Paragrafoelenco"/>
        <w:numPr>
          <w:ilvl w:val="0"/>
          <w:numId w:val="5"/>
        </w:numPr>
        <w:spacing w:after="120"/>
        <w:contextualSpacing w:val="0"/>
        <w:jc w:val="both"/>
        <w:rPr>
          <w:lang w:val="en-GB"/>
        </w:rPr>
      </w:pPr>
      <w:r w:rsidRPr="007174A4">
        <w:rPr>
          <w:i/>
          <w:iCs/>
          <w:lang w:val="en-GB"/>
        </w:rPr>
        <w:t>Basically Available</w:t>
      </w:r>
      <w:r w:rsidRPr="007174A4">
        <w:rPr>
          <w:lang w:val="en-GB"/>
        </w:rPr>
        <w:t xml:space="preserve"> — The system must present a high degree of availability, with particular reference to the services offered by the cloud infrastructure (&gt;99%), which can be obtained by exploiting data redundancy and horizontal scalability as previously discussed.</w:t>
      </w:r>
    </w:p>
    <w:p w14:paraId="6FD87E96" w14:textId="77777777" w:rsidR="007174A4" w:rsidRPr="007174A4" w:rsidRDefault="007174A4" w:rsidP="0094212C">
      <w:pPr>
        <w:pStyle w:val="Paragrafoelenco"/>
        <w:numPr>
          <w:ilvl w:val="0"/>
          <w:numId w:val="5"/>
        </w:numPr>
        <w:spacing w:after="120"/>
        <w:contextualSpacing w:val="0"/>
        <w:jc w:val="both"/>
        <w:rPr>
          <w:lang w:val="en-GB"/>
        </w:rPr>
      </w:pPr>
      <w:r w:rsidRPr="007174A4">
        <w:rPr>
          <w:i/>
          <w:iCs/>
          <w:lang w:val="en-GB"/>
        </w:rPr>
        <w:t>Soft State</w:t>
      </w:r>
      <w:r w:rsidRPr="007174A4">
        <w:rPr>
          <w:lang w:val="en-GB"/>
        </w:rPr>
        <w:t xml:space="preserve"> — The data handled by the system is subject to continual updates to more recent versions.</w:t>
      </w:r>
    </w:p>
    <w:p w14:paraId="4BDAEDB4" w14:textId="1BC239E5" w:rsidR="007174A4" w:rsidRPr="007174A4" w:rsidRDefault="007174A4" w:rsidP="0094212C">
      <w:pPr>
        <w:pStyle w:val="Paragrafoelenco"/>
        <w:numPr>
          <w:ilvl w:val="0"/>
          <w:numId w:val="5"/>
        </w:numPr>
        <w:ind w:left="1077" w:hanging="357"/>
        <w:contextualSpacing w:val="0"/>
        <w:jc w:val="both"/>
        <w:rPr>
          <w:lang w:val="en-GB"/>
        </w:rPr>
      </w:pPr>
      <w:r w:rsidRPr="00E2767B">
        <w:rPr>
          <w:i/>
          <w:iCs/>
          <w:lang w:val="en-GB"/>
        </w:rPr>
        <w:t>Eventual Consistenc</w:t>
      </w:r>
      <w:r w:rsidR="00E2767B" w:rsidRPr="00E2767B">
        <w:rPr>
          <w:i/>
          <w:iCs/>
          <w:lang w:val="en-GB"/>
        </w:rPr>
        <w:t>y</w:t>
      </w:r>
      <w:r w:rsidRPr="007174A4">
        <w:rPr>
          <w:lang w:val="en-GB"/>
        </w:rPr>
        <w:t xml:space="preserve"> — The data handled by the system will eventually converge to its latest version.</w:t>
      </w:r>
    </w:p>
    <w:p w14:paraId="6D16972C" w14:textId="4B84B6A7" w:rsidR="0003289E" w:rsidRPr="00947016" w:rsidRDefault="0003289E" w:rsidP="0003289E">
      <w:pPr>
        <w:pStyle w:val="Sommario2"/>
        <w:jc w:val="both"/>
      </w:pPr>
      <w:bookmarkStart w:id="18" w:name="_Toc61194311"/>
      <w:r>
        <w:t xml:space="preserve">Meeting the </w:t>
      </w:r>
      <w:r w:rsidRPr="0003289E">
        <w:rPr>
          <w:i/>
          <w:iCs/>
        </w:rPr>
        <w:t>BASE</w:t>
      </w:r>
      <w:r>
        <w:t xml:space="preserve"> Requirements</w:t>
      </w:r>
      <w:bookmarkEnd w:id="18"/>
    </w:p>
    <w:p w14:paraId="2F6CFC77" w14:textId="182A3360" w:rsidR="00B01B99" w:rsidRDefault="00B01B99" w:rsidP="007174A4">
      <w:pPr>
        <w:spacing w:after="240"/>
        <w:contextualSpacing/>
        <w:jc w:val="both"/>
        <w:rPr>
          <w:lang w:val="en-GB"/>
        </w:rPr>
      </w:pPr>
      <w:r>
        <w:rPr>
          <w:lang w:val="en-GB"/>
        </w:rPr>
        <w:t xml:space="preserve">In order to meet the </w:t>
      </w:r>
      <w:r>
        <w:rPr>
          <w:i/>
          <w:iCs/>
          <w:lang w:val="en-GB"/>
        </w:rPr>
        <w:t>BASE</w:t>
      </w:r>
      <w:r>
        <w:rPr>
          <w:lang w:val="en-GB"/>
        </w:rPr>
        <w:t xml:space="preserve"> requirements, when passengers leave a car their UMPs, and depending on the car policies their applications and configurations, are temporarily cached locally for a possible later reuse should users take another ride in the same car.</w:t>
      </w:r>
    </w:p>
    <w:p w14:paraId="5E5C8B2F" w14:textId="2BE2F90F" w:rsidR="00F377E5" w:rsidRDefault="00DC2D39" w:rsidP="00B01B99">
      <w:pPr>
        <w:spacing w:after="240"/>
        <w:jc w:val="both"/>
        <w:rPr>
          <w:lang w:val="en-GB"/>
        </w:rPr>
      </w:pPr>
      <w:r>
        <w:rPr>
          <w:lang w:val="en-GB"/>
        </w:rPr>
        <w:t xml:space="preserve">Hence, </w:t>
      </w:r>
      <w:r w:rsidR="00B01B99">
        <w:rPr>
          <w:lang w:val="en-GB"/>
        </w:rPr>
        <w:t>when a user enters a car, if his or her UMP is found in the local cache it is made immediately available for use, and a request checking for an updated version is forwarded towards the cloud service.</w:t>
      </w:r>
    </w:p>
    <w:p w14:paraId="06867748" w14:textId="7488CC1B" w:rsidR="00F377E5" w:rsidRDefault="00BB1C02" w:rsidP="007174A4">
      <w:pPr>
        <w:spacing w:after="240"/>
        <w:contextualSpacing/>
        <w:jc w:val="both"/>
        <w:rPr>
          <w:lang w:val="en-GB"/>
        </w:rPr>
      </w:pPr>
      <w:r w:rsidRPr="00BB1C02">
        <w:rPr>
          <w:noProof/>
          <w:lang w:val="en-GB"/>
        </w:rPr>
        <w:drawing>
          <wp:inline distT="0" distB="0" distL="0" distR="0" wp14:anchorId="3F0B27A3" wp14:editId="44DD99B5">
            <wp:extent cx="6097905" cy="15906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7905" cy="1590675"/>
                    </a:xfrm>
                    <a:prstGeom prst="rect">
                      <a:avLst/>
                    </a:prstGeom>
                  </pic:spPr>
                </pic:pic>
              </a:graphicData>
            </a:graphic>
          </wp:inline>
        </w:drawing>
      </w:r>
    </w:p>
    <w:p w14:paraId="200B551C" w14:textId="6DCCCF0A" w:rsidR="00F377E5" w:rsidRDefault="00F377E5" w:rsidP="007174A4">
      <w:pPr>
        <w:spacing w:after="240"/>
        <w:contextualSpacing/>
        <w:jc w:val="both"/>
        <w:rPr>
          <w:lang w:val="en-GB"/>
        </w:rPr>
      </w:pPr>
    </w:p>
    <w:p w14:paraId="465F15B7" w14:textId="4FC3E51A" w:rsidR="0003289E" w:rsidRDefault="0003289E">
      <w:pPr>
        <w:rPr>
          <w:lang w:val="en-GB"/>
        </w:rPr>
      </w:pPr>
      <w:r>
        <w:rPr>
          <w:lang w:val="en-GB"/>
        </w:rPr>
        <w:br w:type="page"/>
      </w:r>
    </w:p>
    <w:p w14:paraId="7A2313AF" w14:textId="0E3E1376" w:rsidR="008D2E85" w:rsidRDefault="008D2E85" w:rsidP="0003289E">
      <w:pPr>
        <w:pStyle w:val="Sommario10"/>
      </w:pPr>
      <w:bookmarkStart w:id="19" w:name="_Toc61194312"/>
      <w:r>
        <w:lastRenderedPageBreak/>
        <w:t>Project Development Risks Assessment</w:t>
      </w:r>
      <w:bookmarkEnd w:id="19"/>
    </w:p>
    <w:p w14:paraId="46E7F438" w14:textId="6019A844" w:rsidR="008F5C38" w:rsidRDefault="008F5C38" w:rsidP="008D2E85">
      <w:pPr>
        <w:jc w:val="both"/>
        <w:rPr>
          <w:lang w:val="en-US"/>
        </w:rPr>
      </w:pPr>
      <w:r>
        <w:rPr>
          <w:lang w:val="en-US"/>
        </w:rPr>
        <w:t xml:space="preserve">Since the system has been envisioned to be independent from specific platforms, operating systems and hardware architectures, the main risks </w:t>
      </w:r>
      <w:r w:rsidR="00DC2D39">
        <w:rPr>
          <w:lang w:val="en-US"/>
        </w:rPr>
        <w:t xml:space="preserve">associated with its development </w:t>
      </w:r>
      <w:r>
        <w:rPr>
          <w:lang w:val="en-US"/>
        </w:rPr>
        <w:t>that were identified are of non-technological nature:</w:t>
      </w:r>
    </w:p>
    <w:p w14:paraId="425AA305" w14:textId="58140A39" w:rsidR="008D2E85" w:rsidRPr="008D2E85" w:rsidRDefault="008D2E85" w:rsidP="0094212C">
      <w:pPr>
        <w:pStyle w:val="Paragrafoelenco"/>
        <w:numPr>
          <w:ilvl w:val="0"/>
          <w:numId w:val="7"/>
        </w:numPr>
        <w:spacing w:after="240"/>
        <w:ind w:left="714" w:hanging="357"/>
        <w:jc w:val="both"/>
        <w:rPr>
          <w:spacing w:val="-2"/>
          <w:kern w:val="16"/>
          <w:lang w:val="en-GB"/>
        </w:rPr>
      </w:pPr>
      <w:r w:rsidRPr="008D2E85">
        <w:rPr>
          <w:rFonts w:asciiTheme="majorHAnsi" w:eastAsiaTheme="majorEastAsia" w:hAnsiTheme="majorHAnsi" w:cstheme="majorBidi"/>
          <w:color w:val="2A7B88" w:themeColor="accent1" w:themeShade="BF"/>
          <w:spacing w:val="-2"/>
          <w:kern w:val="16"/>
          <w:sz w:val="26"/>
          <w:szCs w:val="26"/>
          <w:lang w:val="en-GB" w:eastAsia="it-IT"/>
        </w:rPr>
        <w:t>Legal fragmentation and roadblocks for employing biometric recognition systems</w:t>
      </w:r>
    </w:p>
    <w:p w14:paraId="24D7989E" w14:textId="30B338F0" w:rsidR="008D2E85" w:rsidRPr="008D2E85" w:rsidRDefault="008D2E85" w:rsidP="008D2E85">
      <w:pPr>
        <w:pStyle w:val="Paragrafoelenco"/>
        <w:spacing w:after="240"/>
        <w:ind w:left="714"/>
        <w:contextualSpacing w:val="0"/>
        <w:jc w:val="both"/>
        <w:rPr>
          <w:lang w:val="en-GB"/>
        </w:rPr>
      </w:pPr>
      <w:r w:rsidRPr="008D2E85">
        <w:rPr>
          <w:lang w:val="en-GB"/>
        </w:rPr>
        <w:t xml:space="preserve">Since at the present day the use of biometric recognition systems for user identification purposes lacks a well-defined regulatory framework from governing authorities, the biometric matching mechanism employed in the project as it has been envisioned could be subject in the future to a set of new constraints and regulations, possibly on a per-country basis, in order to adhere to the local laws. </w:t>
      </w:r>
    </w:p>
    <w:p w14:paraId="2F106E36" w14:textId="4582FBAA" w:rsidR="008D2E85" w:rsidRPr="008D2E85" w:rsidRDefault="008D2E85" w:rsidP="008D2E85">
      <w:pPr>
        <w:pStyle w:val="Paragrafoelenco"/>
        <w:ind w:left="714"/>
        <w:contextualSpacing w:val="0"/>
        <w:jc w:val="both"/>
        <w:rPr>
          <w:lang w:val="en-GB"/>
        </w:rPr>
      </w:pPr>
      <w:r>
        <w:rPr>
          <w:lang w:val="en-GB"/>
        </w:rPr>
        <w:t xml:space="preserve">Risk </w:t>
      </w:r>
      <w:r w:rsidR="00DC2D39">
        <w:rPr>
          <w:lang w:val="en-GB"/>
        </w:rPr>
        <w:t>Level</w:t>
      </w:r>
      <w:r>
        <w:rPr>
          <w:lang w:val="en-GB"/>
        </w:rPr>
        <w:t>: High</w:t>
      </w:r>
      <w:r>
        <w:rPr>
          <w:lang w:val="en-GB"/>
        </w:rPr>
        <w:tab/>
        <w:t>Risk Costs: Medium to Low</w:t>
      </w:r>
    </w:p>
    <w:p w14:paraId="238A8740" w14:textId="77777777" w:rsidR="008D2E85" w:rsidRPr="008D2E85" w:rsidRDefault="008D2E85" w:rsidP="0094212C">
      <w:pPr>
        <w:pStyle w:val="Paragrafoelenco"/>
        <w:numPr>
          <w:ilvl w:val="0"/>
          <w:numId w:val="7"/>
        </w:numPr>
        <w:spacing w:after="240"/>
        <w:ind w:left="714" w:hanging="357"/>
        <w:jc w:val="both"/>
        <w:rPr>
          <w:spacing w:val="-6"/>
          <w:kern w:val="16"/>
          <w:lang w:val="en-GB"/>
        </w:rPr>
      </w:pPr>
      <w:r w:rsidRPr="008D2E85">
        <w:rPr>
          <w:rFonts w:asciiTheme="majorHAnsi" w:eastAsiaTheme="majorEastAsia" w:hAnsiTheme="majorHAnsi" w:cstheme="majorBidi"/>
          <w:color w:val="2A7B88" w:themeColor="accent1" w:themeShade="BF"/>
          <w:spacing w:val="-6"/>
          <w:kern w:val="16"/>
          <w:sz w:val="26"/>
          <w:szCs w:val="26"/>
          <w:lang w:val="en-GB" w:eastAsia="it-IT"/>
        </w:rPr>
        <w:t>A competing profiling system becomes the de-facto standard in autonomous vehicles</w:t>
      </w:r>
    </w:p>
    <w:p w14:paraId="23DFF64E" w14:textId="6F9B5304" w:rsidR="008D2E85" w:rsidRDefault="008D2E85" w:rsidP="008D2E85">
      <w:pPr>
        <w:pStyle w:val="Paragrafoelenco"/>
        <w:spacing w:after="240"/>
        <w:ind w:left="714"/>
        <w:contextualSpacing w:val="0"/>
        <w:jc w:val="both"/>
        <w:rPr>
          <w:lang w:val="en-GB"/>
        </w:rPr>
      </w:pPr>
      <w:r w:rsidRPr="008D2E85">
        <w:rPr>
          <w:lang w:val="en-GB"/>
        </w:rPr>
        <w:t>Should a competing service become the de-facto standard for user profiling in autonomous vehicles to the point that employing the proposed system would no longer be convenient for the interested parties, the entire project along with its development costs would be wasted.</w:t>
      </w:r>
    </w:p>
    <w:p w14:paraId="272A7645" w14:textId="402AD039" w:rsidR="008F5C38" w:rsidRDefault="008D2E85" w:rsidP="008F5C38">
      <w:pPr>
        <w:pStyle w:val="Paragrafoelenco"/>
        <w:spacing w:after="240"/>
        <w:ind w:left="714"/>
        <w:jc w:val="both"/>
        <w:rPr>
          <w:lang w:val="en-GB"/>
        </w:rPr>
      </w:pPr>
      <w:r>
        <w:rPr>
          <w:lang w:val="en-GB"/>
        </w:rPr>
        <w:t xml:space="preserve">Risk </w:t>
      </w:r>
      <w:r w:rsidR="00DC2D39">
        <w:rPr>
          <w:lang w:val="en-GB"/>
        </w:rPr>
        <w:t>Level</w:t>
      </w:r>
      <w:r>
        <w:rPr>
          <w:lang w:val="en-GB"/>
        </w:rPr>
        <w:t>: Medium</w:t>
      </w:r>
      <w:r>
        <w:rPr>
          <w:lang w:val="en-GB"/>
        </w:rPr>
        <w:tab/>
        <w:t>Risk Costs: Very High</w:t>
      </w:r>
    </w:p>
    <w:p w14:paraId="2D1B5A57" w14:textId="77777777" w:rsidR="008F5C38" w:rsidRDefault="008F5C38">
      <w:pPr>
        <w:rPr>
          <w:lang w:val="en-GB"/>
        </w:rPr>
      </w:pPr>
      <w:r>
        <w:rPr>
          <w:lang w:val="en-GB"/>
        </w:rPr>
        <w:br w:type="page"/>
      </w:r>
    </w:p>
    <w:p w14:paraId="7F318507" w14:textId="77777777" w:rsidR="008D2E85" w:rsidRPr="008D2E85" w:rsidRDefault="008D2E85" w:rsidP="008F5C38">
      <w:pPr>
        <w:pStyle w:val="Paragrafoelenco"/>
        <w:spacing w:after="240"/>
        <w:ind w:left="714"/>
        <w:jc w:val="both"/>
        <w:rPr>
          <w:lang w:val="en-GB"/>
        </w:rPr>
      </w:pPr>
    </w:p>
    <w:p w14:paraId="172A9B1D" w14:textId="40A83887" w:rsidR="0003289E" w:rsidRPr="00D20845" w:rsidRDefault="0003289E" w:rsidP="0003289E">
      <w:pPr>
        <w:pStyle w:val="Sommario10"/>
      </w:pPr>
      <w:bookmarkStart w:id="20" w:name="_Toc61194313"/>
      <w:r>
        <w:t>Project Work Breakdown</w:t>
      </w:r>
      <w:bookmarkEnd w:id="20"/>
    </w:p>
    <w:p w14:paraId="229D846B" w14:textId="64F7B3F7" w:rsidR="0003289E" w:rsidRPr="00947016" w:rsidRDefault="0003289E" w:rsidP="0003289E">
      <w:pPr>
        <w:pStyle w:val="Sommario2"/>
        <w:jc w:val="both"/>
      </w:pPr>
      <w:bookmarkStart w:id="21" w:name="_Toc61194314"/>
      <w:r>
        <w:t>Required Professionals</w:t>
      </w:r>
      <w:bookmarkEnd w:id="21"/>
    </w:p>
    <w:p w14:paraId="461D6FC2" w14:textId="12291076" w:rsidR="0003289E" w:rsidRDefault="004B52F5" w:rsidP="0003289E">
      <w:pPr>
        <w:spacing w:after="240"/>
        <w:contextualSpacing/>
        <w:jc w:val="both"/>
        <w:rPr>
          <w:lang w:val="en-GB"/>
        </w:rPr>
      </w:pPr>
      <w:r>
        <w:rPr>
          <w:lang w:val="en-GB"/>
        </w:rPr>
        <w:t>The following is a list of the professionals required for developing the project, consisting on the one hand of the development team members and on the other of a number of external supporting consultants:</w:t>
      </w:r>
    </w:p>
    <w:tbl>
      <w:tblPr>
        <w:tblStyle w:val="Tabellagriglia4-colore1"/>
        <w:tblW w:w="9634" w:type="dxa"/>
        <w:tblLook w:val="0420" w:firstRow="1" w:lastRow="0" w:firstColumn="0" w:lastColumn="0" w:noHBand="0" w:noVBand="1"/>
      </w:tblPr>
      <w:tblGrid>
        <w:gridCol w:w="2972"/>
        <w:gridCol w:w="6662"/>
      </w:tblGrid>
      <w:tr w:rsidR="009D1765" w14:paraId="22A60612"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2"/>
            <w:tcBorders>
              <w:bottom w:val="single" w:sz="4" w:space="0" w:color="83CCD8" w:themeColor="accent1" w:themeTint="99"/>
            </w:tcBorders>
          </w:tcPr>
          <w:p w14:paraId="23C37083" w14:textId="3FA3EEE8" w:rsidR="009D1765" w:rsidRPr="00413E25" w:rsidRDefault="009D1765" w:rsidP="00CC1C37">
            <w:pPr>
              <w:pStyle w:val="Nessunaspaziatura"/>
              <w:jc w:val="center"/>
              <w:rPr>
                <w:rFonts w:asciiTheme="majorHAnsi" w:hAnsiTheme="majorHAnsi"/>
                <w:b w:val="0"/>
                <w:bCs w:val="0"/>
                <w:color w:val="FFFFFF" w:themeColor="background1"/>
                <w:sz w:val="24"/>
                <w:szCs w:val="24"/>
              </w:rPr>
            </w:pPr>
            <w:r>
              <w:rPr>
                <w:rFonts w:asciiTheme="majorHAnsi" w:hAnsiTheme="majorHAnsi"/>
                <w:color w:val="FFFFFF" w:themeColor="background1"/>
                <w:sz w:val="24"/>
                <w:szCs w:val="24"/>
              </w:rPr>
              <w:t>Development Team Members</w:t>
            </w:r>
          </w:p>
        </w:tc>
      </w:tr>
      <w:tr w:rsidR="009D1765" w14:paraId="2FDB1269"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56439AE8" w14:textId="49FC647E" w:rsidR="009D1765" w:rsidRDefault="009D1765"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Professional</w:t>
            </w:r>
          </w:p>
        </w:tc>
        <w:tc>
          <w:tcPr>
            <w:tcW w:w="6662" w:type="dxa"/>
            <w:shd w:val="clear" w:color="auto" w:fill="38A5B7"/>
            <w:vAlign w:val="center"/>
          </w:tcPr>
          <w:p w14:paraId="7A9AA339" w14:textId="22C88AB7" w:rsidR="009D1765" w:rsidRPr="00AB29E3" w:rsidRDefault="009D1765"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Role</w:t>
            </w:r>
          </w:p>
        </w:tc>
      </w:tr>
      <w:tr w:rsidR="009D1765" w:rsidRPr="009D75C7" w14:paraId="6E6BA11B" w14:textId="77777777" w:rsidTr="008F5C38">
        <w:trPr>
          <w:trHeight w:val="510"/>
        </w:trPr>
        <w:tc>
          <w:tcPr>
            <w:tcW w:w="2972" w:type="dxa"/>
            <w:vAlign w:val="center"/>
          </w:tcPr>
          <w:p w14:paraId="025E07C9" w14:textId="74272DD1" w:rsidR="009D1765" w:rsidRPr="00365A3F" w:rsidRDefault="009D1765" w:rsidP="00CC1C37">
            <w:pPr>
              <w:pStyle w:val="Nessunaspaziatura"/>
              <w:jc w:val="center"/>
              <w:rPr>
                <w:sz w:val="23"/>
                <w:szCs w:val="23"/>
                <w:lang w:val="en-GB"/>
              </w:rPr>
            </w:pPr>
            <w:r>
              <w:rPr>
                <w:sz w:val="23"/>
                <w:szCs w:val="23"/>
                <w:lang w:val="en-GB"/>
              </w:rPr>
              <w:t>Software Engineer</w:t>
            </w:r>
          </w:p>
        </w:tc>
        <w:tc>
          <w:tcPr>
            <w:tcW w:w="6662" w:type="dxa"/>
            <w:vAlign w:val="center"/>
          </w:tcPr>
          <w:p w14:paraId="6C5D61FD" w14:textId="47FE1976" w:rsidR="009D1765" w:rsidRPr="00076E52" w:rsidRDefault="008F5C38" w:rsidP="009D1765">
            <w:pPr>
              <w:pStyle w:val="Nessunaspaziatura"/>
              <w:jc w:val="center"/>
              <w:rPr>
                <w:lang w:val="en-GB"/>
              </w:rPr>
            </w:pPr>
            <w:r>
              <w:rPr>
                <w:lang w:val="en-GB"/>
              </w:rPr>
              <w:t>H</w:t>
            </w:r>
            <w:r w:rsidR="00C22253">
              <w:rPr>
                <w:lang w:val="en-GB"/>
              </w:rPr>
              <w:t>igh-level software design and implementation</w:t>
            </w:r>
          </w:p>
        </w:tc>
      </w:tr>
      <w:tr w:rsidR="009D1765" w:rsidRPr="009D75C7" w14:paraId="36438091"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32106B6A" w14:textId="4870A0D9" w:rsidR="009D1765" w:rsidRPr="00365A3F" w:rsidRDefault="009D1765" w:rsidP="00CC1C37">
            <w:pPr>
              <w:pStyle w:val="Nessunaspaziatura"/>
              <w:jc w:val="center"/>
              <w:rPr>
                <w:sz w:val="23"/>
                <w:szCs w:val="23"/>
                <w:lang w:val="en-GB"/>
              </w:rPr>
            </w:pPr>
            <w:r>
              <w:rPr>
                <w:sz w:val="23"/>
                <w:szCs w:val="23"/>
                <w:lang w:val="en-GB"/>
              </w:rPr>
              <w:t>Machine Learning Engineer</w:t>
            </w:r>
          </w:p>
        </w:tc>
        <w:tc>
          <w:tcPr>
            <w:tcW w:w="6662" w:type="dxa"/>
            <w:vAlign w:val="center"/>
          </w:tcPr>
          <w:p w14:paraId="3AF59CD9" w14:textId="6E49852C" w:rsidR="009D1765" w:rsidRPr="00076E52" w:rsidRDefault="009D1765" w:rsidP="00CC1C37">
            <w:pPr>
              <w:pStyle w:val="Nessunaspaziatura"/>
              <w:jc w:val="center"/>
              <w:rPr>
                <w:lang w:val="en-GB"/>
              </w:rPr>
            </w:pPr>
            <w:r w:rsidRPr="00076E52">
              <w:rPr>
                <w:lang w:val="en-GB"/>
              </w:rPr>
              <w:t xml:space="preserve">Design and implementation of the biometric recognition systems employed in the </w:t>
            </w:r>
            <w:r w:rsidR="00A5308D" w:rsidRPr="00076E52">
              <w:rPr>
                <w:lang w:val="en-GB"/>
              </w:rPr>
              <w:t>UMPM and in the cloud service</w:t>
            </w:r>
          </w:p>
        </w:tc>
      </w:tr>
      <w:tr w:rsidR="009D1765" w:rsidRPr="009D75C7" w14:paraId="3E2FD73B" w14:textId="77777777" w:rsidTr="008F5C38">
        <w:trPr>
          <w:trHeight w:val="510"/>
        </w:trPr>
        <w:tc>
          <w:tcPr>
            <w:tcW w:w="2972" w:type="dxa"/>
            <w:vAlign w:val="center"/>
          </w:tcPr>
          <w:p w14:paraId="56A81078" w14:textId="10C18134" w:rsidR="009D1765" w:rsidRPr="00365A3F" w:rsidRDefault="009D1765" w:rsidP="00CC1C37">
            <w:pPr>
              <w:pStyle w:val="Nessunaspaziatura"/>
              <w:jc w:val="center"/>
              <w:rPr>
                <w:sz w:val="23"/>
                <w:szCs w:val="23"/>
                <w:lang w:val="en-GB"/>
              </w:rPr>
            </w:pPr>
            <w:r>
              <w:rPr>
                <w:sz w:val="23"/>
                <w:szCs w:val="23"/>
                <w:lang w:val="en-GB"/>
              </w:rPr>
              <w:t>Data Engineer</w:t>
            </w:r>
          </w:p>
        </w:tc>
        <w:tc>
          <w:tcPr>
            <w:tcW w:w="6662" w:type="dxa"/>
            <w:vAlign w:val="center"/>
          </w:tcPr>
          <w:p w14:paraId="088CA49D" w14:textId="05823916" w:rsidR="009D1765" w:rsidRPr="00076E52" w:rsidRDefault="00A5308D" w:rsidP="00CC1C37">
            <w:pPr>
              <w:pStyle w:val="Nessunaspaziatura"/>
              <w:jc w:val="center"/>
              <w:rPr>
                <w:lang w:val="en-GB"/>
              </w:rPr>
            </w:pPr>
            <w:r w:rsidRPr="00076E52">
              <w:rPr>
                <w:lang w:val="en-GB"/>
              </w:rPr>
              <w:t>Data modelling and communication</w:t>
            </w:r>
            <w:r w:rsidR="008F5C38">
              <w:rPr>
                <w:lang w:val="en-GB"/>
              </w:rPr>
              <w:t xml:space="preserve"> mechanisms </w:t>
            </w:r>
            <w:r w:rsidRPr="00076E52">
              <w:rPr>
                <w:lang w:val="en-GB"/>
              </w:rPr>
              <w:t xml:space="preserve">between the different </w:t>
            </w:r>
            <w:r w:rsidR="008F5C38">
              <w:rPr>
                <w:lang w:val="en-GB"/>
              </w:rPr>
              <w:t>system modules</w:t>
            </w:r>
          </w:p>
        </w:tc>
      </w:tr>
      <w:tr w:rsidR="009D1765" w:rsidRPr="009D75C7" w14:paraId="64C01E62"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C60BC8A" w14:textId="189A96A8" w:rsidR="009D1765" w:rsidRPr="00365A3F" w:rsidRDefault="009D1765" w:rsidP="00CC1C37">
            <w:pPr>
              <w:pStyle w:val="Nessunaspaziatura"/>
              <w:jc w:val="center"/>
              <w:rPr>
                <w:sz w:val="23"/>
                <w:szCs w:val="23"/>
                <w:lang w:val="en-GB"/>
              </w:rPr>
            </w:pPr>
            <w:r>
              <w:rPr>
                <w:sz w:val="23"/>
                <w:szCs w:val="23"/>
                <w:lang w:val="en-GB"/>
              </w:rPr>
              <w:t>Embedded Systems Engineer</w:t>
            </w:r>
          </w:p>
        </w:tc>
        <w:tc>
          <w:tcPr>
            <w:tcW w:w="6662" w:type="dxa"/>
            <w:vAlign w:val="center"/>
          </w:tcPr>
          <w:p w14:paraId="362DC643" w14:textId="52AA6955" w:rsidR="009D1765" w:rsidRPr="00076E52" w:rsidRDefault="009D1765" w:rsidP="00CC1C37">
            <w:pPr>
              <w:pStyle w:val="Nessunaspaziatura"/>
              <w:jc w:val="center"/>
              <w:rPr>
                <w:lang w:val="en-GB"/>
              </w:rPr>
            </w:pPr>
            <w:r w:rsidRPr="00076E52">
              <w:rPr>
                <w:lang w:val="en-GB"/>
              </w:rPr>
              <w:t xml:space="preserve">Implementation of the User Mobility Profile Manager (UMPM) module in the </w:t>
            </w:r>
            <w:r w:rsidR="008F5C38">
              <w:rPr>
                <w:lang w:val="en-GB"/>
              </w:rPr>
              <w:t xml:space="preserve">selected </w:t>
            </w:r>
            <w:r w:rsidRPr="00076E52">
              <w:rPr>
                <w:lang w:val="en-GB"/>
              </w:rPr>
              <w:t>car platform</w:t>
            </w:r>
            <w:r w:rsidR="008F5C38">
              <w:rPr>
                <w:lang w:val="en-GB"/>
              </w:rPr>
              <w:t>(</w:t>
            </w:r>
            <w:r w:rsidRPr="00076E52">
              <w:rPr>
                <w:lang w:val="en-GB"/>
              </w:rPr>
              <w:t>s</w:t>
            </w:r>
            <w:r w:rsidR="008F5C38">
              <w:rPr>
                <w:lang w:val="en-GB"/>
              </w:rPr>
              <w:t>)</w:t>
            </w:r>
          </w:p>
        </w:tc>
      </w:tr>
      <w:tr w:rsidR="009D1765" w:rsidRPr="009D75C7" w14:paraId="430EAF4C" w14:textId="77777777" w:rsidTr="008F5C38">
        <w:trPr>
          <w:trHeight w:val="510"/>
        </w:trPr>
        <w:tc>
          <w:tcPr>
            <w:tcW w:w="2972" w:type="dxa"/>
            <w:vAlign w:val="center"/>
          </w:tcPr>
          <w:p w14:paraId="395A925C" w14:textId="7C250B87" w:rsidR="009D1765" w:rsidRPr="00365A3F" w:rsidRDefault="009D1765" w:rsidP="00CC1C37">
            <w:pPr>
              <w:pStyle w:val="Nessunaspaziatura"/>
              <w:jc w:val="center"/>
              <w:rPr>
                <w:sz w:val="23"/>
                <w:szCs w:val="23"/>
                <w:lang w:val="en-GB"/>
              </w:rPr>
            </w:pPr>
            <w:r>
              <w:rPr>
                <w:sz w:val="23"/>
                <w:szCs w:val="23"/>
                <w:lang w:val="en-GB"/>
              </w:rPr>
              <w:t>Database Engineer</w:t>
            </w:r>
          </w:p>
        </w:tc>
        <w:tc>
          <w:tcPr>
            <w:tcW w:w="6662" w:type="dxa"/>
            <w:vAlign w:val="center"/>
          </w:tcPr>
          <w:p w14:paraId="62AD9774" w14:textId="5D8B56E6" w:rsidR="009D1765" w:rsidRPr="00076E52" w:rsidRDefault="009D1765" w:rsidP="00CC1C37">
            <w:pPr>
              <w:pStyle w:val="Nessunaspaziatura"/>
              <w:jc w:val="center"/>
              <w:rPr>
                <w:lang w:val="en-GB"/>
              </w:rPr>
            </w:pPr>
            <w:r w:rsidRPr="00076E52">
              <w:rPr>
                <w:lang w:val="en-GB"/>
              </w:rPr>
              <w:t>Design and implementation of the database</w:t>
            </w:r>
            <w:r w:rsidR="008F5C38">
              <w:rPr>
                <w:lang w:val="en-GB"/>
              </w:rPr>
              <w:t xml:space="preserve">s used for storing the UMPs, </w:t>
            </w:r>
            <w:r w:rsidRPr="00076E52">
              <w:rPr>
                <w:lang w:val="en-GB"/>
              </w:rPr>
              <w:t xml:space="preserve">both </w:t>
            </w:r>
            <w:r w:rsidR="008F5C38">
              <w:rPr>
                <w:lang w:val="en-GB"/>
              </w:rPr>
              <w:t xml:space="preserve">in the UMPM </w:t>
            </w:r>
            <w:r w:rsidRPr="00076E52">
              <w:rPr>
                <w:lang w:val="en-GB"/>
              </w:rPr>
              <w:t xml:space="preserve">and in the cloud </w:t>
            </w:r>
            <w:r w:rsidR="008F5C38">
              <w:rPr>
                <w:lang w:val="en-GB"/>
              </w:rPr>
              <w:t>service</w:t>
            </w:r>
          </w:p>
        </w:tc>
      </w:tr>
      <w:tr w:rsidR="009D1765" w:rsidRPr="009D75C7" w14:paraId="6AC7F6D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2567CAE8" w14:textId="60426961" w:rsidR="009D1765" w:rsidRPr="00365A3F" w:rsidRDefault="009D1765" w:rsidP="00CC1C37">
            <w:pPr>
              <w:pStyle w:val="Nessunaspaziatura"/>
              <w:jc w:val="center"/>
              <w:rPr>
                <w:sz w:val="23"/>
                <w:szCs w:val="23"/>
                <w:lang w:val="en-GB"/>
              </w:rPr>
            </w:pPr>
            <w:r>
              <w:rPr>
                <w:sz w:val="23"/>
                <w:szCs w:val="23"/>
                <w:lang w:val="en-GB"/>
              </w:rPr>
              <w:t>Cloud Systems Engineer</w:t>
            </w:r>
          </w:p>
        </w:tc>
        <w:tc>
          <w:tcPr>
            <w:tcW w:w="6662" w:type="dxa"/>
            <w:vAlign w:val="center"/>
          </w:tcPr>
          <w:p w14:paraId="19DFE706" w14:textId="1B843112" w:rsidR="009D1765" w:rsidRPr="00076E52" w:rsidRDefault="009D1765" w:rsidP="00CC1C37">
            <w:pPr>
              <w:pStyle w:val="Nessunaspaziatura"/>
              <w:jc w:val="center"/>
              <w:rPr>
                <w:lang w:val="en-GB"/>
              </w:rPr>
            </w:pPr>
            <w:r w:rsidRPr="00076E52">
              <w:rPr>
                <w:lang w:val="en-GB"/>
              </w:rPr>
              <w:t xml:space="preserve">Deployment of the cloud infrastructure hosting the service supporting the distribution and synchronization of the </w:t>
            </w:r>
            <w:r w:rsidR="008F5C38">
              <w:rPr>
                <w:lang w:val="en-GB"/>
              </w:rPr>
              <w:t>UMPs</w:t>
            </w:r>
          </w:p>
        </w:tc>
      </w:tr>
      <w:tr w:rsidR="009D1765" w:rsidRPr="009D75C7" w14:paraId="5506316B" w14:textId="77777777" w:rsidTr="008F5C38">
        <w:trPr>
          <w:trHeight w:val="510"/>
        </w:trPr>
        <w:tc>
          <w:tcPr>
            <w:tcW w:w="2972" w:type="dxa"/>
            <w:vAlign w:val="center"/>
          </w:tcPr>
          <w:p w14:paraId="14558048" w14:textId="464F9A23" w:rsidR="009D1765" w:rsidRDefault="009D1765" w:rsidP="00CC1C37">
            <w:pPr>
              <w:pStyle w:val="Nessunaspaziatura"/>
              <w:jc w:val="center"/>
              <w:rPr>
                <w:sz w:val="23"/>
                <w:szCs w:val="23"/>
                <w:lang w:val="en-GB"/>
              </w:rPr>
            </w:pPr>
            <w:r>
              <w:rPr>
                <w:sz w:val="23"/>
                <w:szCs w:val="23"/>
                <w:lang w:val="en-GB"/>
              </w:rPr>
              <w:t>Front-end Web Developer</w:t>
            </w:r>
          </w:p>
        </w:tc>
        <w:tc>
          <w:tcPr>
            <w:tcW w:w="6662" w:type="dxa"/>
            <w:vAlign w:val="center"/>
          </w:tcPr>
          <w:p w14:paraId="2F270C78" w14:textId="6D29E0CE" w:rsidR="009D1765" w:rsidRPr="00076E52" w:rsidRDefault="009D1765" w:rsidP="00CC1C37">
            <w:pPr>
              <w:pStyle w:val="Nessunaspaziatura"/>
              <w:jc w:val="center"/>
              <w:rPr>
                <w:lang w:val="en-GB"/>
              </w:rPr>
            </w:pPr>
            <w:r w:rsidRPr="00076E52">
              <w:rPr>
                <w:lang w:val="en-GB"/>
              </w:rPr>
              <w:t xml:space="preserve">Front-end development of the </w:t>
            </w:r>
            <w:r w:rsidR="008F5C38">
              <w:rPr>
                <w:lang w:val="en-GB"/>
              </w:rPr>
              <w:t>User Mobility Profile Web Service</w:t>
            </w:r>
          </w:p>
        </w:tc>
      </w:tr>
      <w:tr w:rsidR="009D1765" w:rsidRPr="009D75C7" w14:paraId="03EC0BA7"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69A2C7E9" w14:textId="56442FF1" w:rsidR="009D1765" w:rsidRPr="00365A3F" w:rsidRDefault="009D1765" w:rsidP="00CC1C37">
            <w:pPr>
              <w:pStyle w:val="Nessunaspaziatura"/>
              <w:jc w:val="center"/>
              <w:rPr>
                <w:sz w:val="23"/>
                <w:szCs w:val="23"/>
                <w:lang w:val="en-GB"/>
              </w:rPr>
            </w:pPr>
            <w:r>
              <w:rPr>
                <w:sz w:val="23"/>
                <w:szCs w:val="23"/>
                <w:lang w:val="en-GB"/>
              </w:rPr>
              <w:t>Back-end Web Developer</w:t>
            </w:r>
          </w:p>
        </w:tc>
        <w:tc>
          <w:tcPr>
            <w:tcW w:w="6662" w:type="dxa"/>
            <w:vAlign w:val="center"/>
          </w:tcPr>
          <w:p w14:paraId="24DC2105" w14:textId="4682F63A" w:rsidR="009D1765" w:rsidRPr="00076E52" w:rsidRDefault="008F5C38" w:rsidP="00CC1C37">
            <w:pPr>
              <w:pStyle w:val="Nessunaspaziatura"/>
              <w:jc w:val="center"/>
              <w:rPr>
                <w:lang w:val="en-GB"/>
              </w:rPr>
            </w:pPr>
            <w:r>
              <w:rPr>
                <w:lang w:val="en-GB"/>
              </w:rPr>
              <w:t>Back</w:t>
            </w:r>
            <w:r w:rsidRPr="00076E52">
              <w:rPr>
                <w:lang w:val="en-GB"/>
              </w:rPr>
              <w:t xml:space="preserve">-end development of the </w:t>
            </w:r>
            <w:r>
              <w:rPr>
                <w:lang w:val="en-GB"/>
              </w:rPr>
              <w:t>User Mobility Profile Web Service</w:t>
            </w:r>
          </w:p>
        </w:tc>
      </w:tr>
    </w:tbl>
    <w:p w14:paraId="4DFD1A7B" w14:textId="77777777" w:rsidR="0003289E" w:rsidRDefault="0003289E" w:rsidP="00A5308D">
      <w:pPr>
        <w:spacing w:after="0"/>
        <w:jc w:val="both"/>
        <w:rPr>
          <w:lang w:val="en-GB"/>
        </w:rPr>
      </w:pPr>
    </w:p>
    <w:tbl>
      <w:tblPr>
        <w:tblStyle w:val="Tabellagriglia4-colore1"/>
        <w:tblW w:w="9638" w:type="dxa"/>
        <w:tblLook w:val="0420" w:firstRow="1" w:lastRow="0" w:firstColumn="0" w:lastColumn="0" w:noHBand="0" w:noVBand="1"/>
      </w:tblPr>
      <w:tblGrid>
        <w:gridCol w:w="2972"/>
        <w:gridCol w:w="6666"/>
      </w:tblGrid>
      <w:tr w:rsidR="00A5308D" w14:paraId="70F80CF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9638" w:type="dxa"/>
            <w:gridSpan w:val="2"/>
            <w:tcBorders>
              <w:bottom w:val="single" w:sz="4" w:space="0" w:color="83CCD8" w:themeColor="accent1" w:themeTint="99"/>
            </w:tcBorders>
          </w:tcPr>
          <w:p w14:paraId="604FD054" w14:textId="29D96AA5" w:rsidR="00A5308D" w:rsidRPr="00413E25" w:rsidRDefault="00A5308D" w:rsidP="00CC1C37">
            <w:pPr>
              <w:pStyle w:val="Nessunaspaziatura"/>
              <w:jc w:val="center"/>
              <w:rPr>
                <w:rFonts w:asciiTheme="majorHAnsi" w:hAnsiTheme="majorHAnsi"/>
                <w:b w:val="0"/>
                <w:bCs w:val="0"/>
                <w:color w:val="FFFFFF" w:themeColor="background1"/>
                <w:sz w:val="24"/>
                <w:szCs w:val="24"/>
              </w:rPr>
            </w:pPr>
            <w:r>
              <w:rPr>
                <w:rFonts w:asciiTheme="majorHAnsi" w:hAnsiTheme="majorHAnsi"/>
                <w:color w:val="FFFFFF" w:themeColor="background1"/>
                <w:sz w:val="24"/>
                <w:szCs w:val="24"/>
              </w:rPr>
              <w:t>External Consultants</w:t>
            </w:r>
          </w:p>
        </w:tc>
      </w:tr>
      <w:tr w:rsidR="00A5308D" w14:paraId="0467B743" w14:textId="77777777" w:rsidTr="008F5C38">
        <w:trPr>
          <w:cnfStyle w:val="000000100000" w:firstRow="0" w:lastRow="0" w:firstColumn="0" w:lastColumn="0" w:oddVBand="0" w:evenVBand="0" w:oddHBand="1" w:evenHBand="0" w:firstRowFirstColumn="0" w:firstRowLastColumn="0" w:lastRowFirstColumn="0" w:lastRowLastColumn="0"/>
          <w:trHeight w:val="284"/>
        </w:trPr>
        <w:tc>
          <w:tcPr>
            <w:tcW w:w="2972" w:type="dxa"/>
            <w:shd w:val="clear" w:color="auto" w:fill="38A5B7"/>
            <w:vAlign w:val="center"/>
          </w:tcPr>
          <w:p w14:paraId="77155F00" w14:textId="77777777" w:rsidR="00A5308D" w:rsidRDefault="00A5308D"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Professional</w:t>
            </w:r>
          </w:p>
        </w:tc>
        <w:tc>
          <w:tcPr>
            <w:tcW w:w="6666" w:type="dxa"/>
            <w:shd w:val="clear" w:color="auto" w:fill="38A5B7"/>
            <w:vAlign w:val="center"/>
          </w:tcPr>
          <w:p w14:paraId="09EA811C" w14:textId="77777777" w:rsidR="00A5308D" w:rsidRPr="00AB29E3" w:rsidRDefault="00A5308D"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Role</w:t>
            </w:r>
          </w:p>
        </w:tc>
      </w:tr>
      <w:tr w:rsidR="00A5308D" w:rsidRPr="009D75C7" w14:paraId="3DC81A06" w14:textId="77777777" w:rsidTr="008F5C38">
        <w:trPr>
          <w:trHeight w:val="510"/>
        </w:trPr>
        <w:tc>
          <w:tcPr>
            <w:tcW w:w="2972" w:type="dxa"/>
            <w:vAlign w:val="center"/>
          </w:tcPr>
          <w:p w14:paraId="19EE3FA3" w14:textId="054F8055" w:rsidR="00A5308D" w:rsidRPr="00365A3F" w:rsidRDefault="00A5308D" w:rsidP="00CC1C37">
            <w:pPr>
              <w:pStyle w:val="Nessunaspaziatura"/>
              <w:jc w:val="center"/>
              <w:rPr>
                <w:sz w:val="23"/>
                <w:szCs w:val="23"/>
                <w:lang w:val="en-GB"/>
              </w:rPr>
            </w:pPr>
            <w:r>
              <w:rPr>
                <w:sz w:val="23"/>
                <w:szCs w:val="23"/>
                <w:lang w:val="en-GB"/>
              </w:rPr>
              <w:t>Legal expert on biometric recognition systems</w:t>
            </w:r>
          </w:p>
        </w:tc>
        <w:tc>
          <w:tcPr>
            <w:tcW w:w="6666" w:type="dxa"/>
            <w:vAlign w:val="center"/>
          </w:tcPr>
          <w:p w14:paraId="640C0FD4" w14:textId="4F2DD6B2" w:rsidR="00A5308D" w:rsidRPr="00076E52" w:rsidRDefault="008F5C38" w:rsidP="00CC1C37">
            <w:pPr>
              <w:pStyle w:val="Nessunaspaziatura"/>
              <w:jc w:val="center"/>
              <w:rPr>
                <w:lang w:val="en-GB"/>
              </w:rPr>
            </w:pPr>
            <w:r>
              <w:rPr>
                <w:lang w:val="en-GB"/>
              </w:rPr>
              <w:t>Legal advisor on the employment of biometric recognition systems</w:t>
            </w:r>
          </w:p>
        </w:tc>
      </w:tr>
      <w:tr w:rsidR="00A5308D" w:rsidRPr="009D75C7" w14:paraId="3C07D2FB" w14:textId="77777777" w:rsidTr="008F5C38">
        <w:trPr>
          <w:cnfStyle w:val="000000100000" w:firstRow="0" w:lastRow="0" w:firstColumn="0" w:lastColumn="0" w:oddVBand="0" w:evenVBand="0" w:oddHBand="1" w:evenHBand="0" w:firstRowFirstColumn="0" w:firstRowLastColumn="0" w:lastRowFirstColumn="0" w:lastRowLastColumn="0"/>
          <w:trHeight w:val="510"/>
        </w:trPr>
        <w:tc>
          <w:tcPr>
            <w:tcW w:w="2972" w:type="dxa"/>
            <w:vAlign w:val="center"/>
          </w:tcPr>
          <w:p w14:paraId="409B2222" w14:textId="51596DAA" w:rsidR="00A5308D" w:rsidRPr="00365A3F" w:rsidRDefault="00A5308D" w:rsidP="00CC1C37">
            <w:pPr>
              <w:pStyle w:val="Nessunaspaziatura"/>
              <w:jc w:val="center"/>
              <w:rPr>
                <w:sz w:val="23"/>
                <w:szCs w:val="23"/>
                <w:lang w:val="en-GB"/>
              </w:rPr>
            </w:pPr>
            <w:r>
              <w:rPr>
                <w:sz w:val="23"/>
                <w:szCs w:val="23"/>
                <w:lang w:val="en-GB"/>
              </w:rPr>
              <w:t>Expert in mobile applications development</w:t>
            </w:r>
          </w:p>
        </w:tc>
        <w:tc>
          <w:tcPr>
            <w:tcW w:w="6666" w:type="dxa"/>
            <w:vAlign w:val="center"/>
          </w:tcPr>
          <w:p w14:paraId="1A7956E8" w14:textId="4A693C98" w:rsidR="00A5308D" w:rsidRPr="00076E52" w:rsidRDefault="008F5C38" w:rsidP="00CC1C37">
            <w:pPr>
              <w:pStyle w:val="Nessunaspaziatura"/>
              <w:jc w:val="center"/>
              <w:rPr>
                <w:lang w:val="en-GB"/>
              </w:rPr>
            </w:pPr>
            <w:r>
              <w:rPr>
                <w:lang w:val="en-GB"/>
              </w:rPr>
              <w:t>Counsel in designing and organizing the User Mobility Services Profile (USeP)</w:t>
            </w:r>
          </w:p>
        </w:tc>
      </w:tr>
      <w:tr w:rsidR="00A5308D" w:rsidRPr="009D75C7" w14:paraId="757B8777" w14:textId="77777777" w:rsidTr="008F5C38">
        <w:trPr>
          <w:trHeight w:val="510"/>
        </w:trPr>
        <w:tc>
          <w:tcPr>
            <w:tcW w:w="2972" w:type="dxa"/>
            <w:vAlign w:val="center"/>
          </w:tcPr>
          <w:p w14:paraId="1335B2B7" w14:textId="09B0C64C" w:rsidR="00A5308D" w:rsidRPr="00365A3F" w:rsidRDefault="00A5308D" w:rsidP="00CC1C37">
            <w:pPr>
              <w:pStyle w:val="Nessunaspaziatura"/>
              <w:jc w:val="center"/>
              <w:rPr>
                <w:sz w:val="23"/>
                <w:szCs w:val="23"/>
                <w:lang w:val="en-GB"/>
              </w:rPr>
            </w:pPr>
            <w:r>
              <w:rPr>
                <w:sz w:val="23"/>
                <w:szCs w:val="23"/>
                <w:lang w:val="en-GB"/>
              </w:rPr>
              <w:t>Expert in AV operating systems</w:t>
            </w:r>
          </w:p>
        </w:tc>
        <w:tc>
          <w:tcPr>
            <w:tcW w:w="6666" w:type="dxa"/>
            <w:vAlign w:val="center"/>
          </w:tcPr>
          <w:p w14:paraId="0E15CD8E" w14:textId="0E43D76B" w:rsidR="00A5308D" w:rsidRPr="00076E52" w:rsidRDefault="008F5C38" w:rsidP="00CC1C37">
            <w:pPr>
              <w:pStyle w:val="Nessunaspaziatura"/>
              <w:jc w:val="center"/>
              <w:rPr>
                <w:lang w:val="en-GB"/>
              </w:rPr>
            </w:pPr>
            <w:r>
              <w:rPr>
                <w:lang w:val="en-GB"/>
              </w:rPr>
              <w:t>Counsel for implementing the UMPM in the selected car platform(s)</w:t>
            </w:r>
          </w:p>
        </w:tc>
      </w:tr>
    </w:tbl>
    <w:p w14:paraId="00C0A3FD" w14:textId="77777777" w:rsidR="001341BC" w:rsidRDefault="001341BC" w:rsidP="00A5308D">
      <w:pPr>
        <w:pStyle w:val="Sommario2"/>
        <w:jc w:val="both"/>
      </w:pPr>
    </w:p>
    <w:p w14:paraId="696FADA6" w14:textId="77777777" w:rsidR="001341BC" w:rsidRDefault="001341BC">
      <w:pPr>
        <w:rPr>
          <w:rFonts w:asciiTheme="majorHAnsi" w:eastAsiaTheme="majorEastAsia" w:hAnsiTheme="majorHAnsi" w:cstheme="majorBidi"/>
          <w:color w:val="2A7B88" w:themeColor="accent1" w:themeShade="BF"/>
          <w:sz w:val="30"/>
          <w:szCs w:val="30"/>
          <w:lang w:val="en-GB" w:eastAsia="it-IT"/>
        </w:rPr>
      </w:pPr>
      <w:r w:rsidRPr="008F5C38">
        <w:rPr>
          <w:lang w:val="en-GB"/>
        </w:rPr>
        <w:br w:type="page"/>
      </w:r>
    </w:p>
    <w:p w14:paraId="360F894F" w14:textId="795FC0AD" w:rsidR="00A5308D" w:rsidRPr="00947016" w:rsidRDefault="00A5308D" w:rsidP="00A5308D">
      <w:pPr>
        <w:pStyle w:val="Sommario2"/>
        <w:jc w:val="both"/>
      </w:pPr>
      <w:bookmarkStart w:id="22" w:name="_Toc61194315"/>
      <w:r>
        <w:lastRenderedPageBreak/>
        <w:t>Work Packages Definition</w:t>
      </w:r>
      <w:bookmarkEnd w:id="22"/>
    </w:p>
    <w:p w14:paraId="255537F9" w14:textId="0F88DF57" w:rsidR="00A5308D" w:rsidRDefault="00D25859" w:rsidP="00A5308D">
      <w:pPr>
        <w:spacing w:after="240"/>
        <w:jc w:val="both"/>
        <w:rPr>
          <w:lang w:val="en-GB"/>
        </w:rPr>
      </w:pPr>
      <w:r>
        <w:rPr>
          <w:lang w:val="en-GB"/>
        </w:rPr>
        <w:t>The projected activities required for developing the system were organized into the following work packages:</w:t>
      </w:r>
    </w:p>
    <w:tbl>
      <w:tblPr>
        <w:tblStyle w:val="Tabellagriglia4-colore1"/>
        <w:tblW w:w="10209" w:type="dxa"/>
        <w:tblLayout w:type="fixed"/>
        <w:tblLook w:val="0420" w:firstRow="1" w:lastRow="0" w:firstColumn="0" w:lastColumn="0" w:noHBand="0" w:noVBand="1"/>
      </w:tblPr>
      <w:tblGrid>
        <w:gridCol w:w="1531"/>
        <w:gridCol w:w="2041"/>
        <w:gridCol w:w="3458"/>
        <w:gridCol w:w="3179"/>
      </w:tblGrid>
      <w:tr w:rsidR="00076E52" w14:paraId="32AC46D6" w14:textId="370BD61A" w:rsidTr="004B52F5">
        <w:trPr>
          <w:cnfStyle w:val="100000000000" w:firstRow="1" w:lastRow="0" w:firstColumn="0" w:lastColumn="0" w:oddVBand="0" w:evenVBand="0" w:oddHBand="0" w:evenHBand="0" w:firstRowFirstColumn="0" w:firstRowLastColumn="0" w:lastRowFirstColumn="0" w:lastRowLastColumn="0"/>
          <w:trHeight w:val="340"/>
        </w:trPr>
        <w:tc>
          <w:tcPr>
            <w:tcW w:w="1531" w:type="dxa"/>
            <w:shd w:val="clear" w:color="auto" w:fill="38A5B7"/>
            <w:vAlign w:val="center"/>
          </w:tcPr>
          <w:p w14:paraId="6B3A6C44" w14:textId="218D9114" w:rsidR="00F4368E" w:rsidRPr="00F4368E" w:rsidRDefault="00F4368E" w:rsidP="00F4368E">
            <w:pPr>
              <w:pStyle w:val="Nessunaspaziatura"/>
              <w:jc w:val="center"/>
              <w:rPr>
                <w:rFonts w:asciiTheme="majorHAnsi" w:hAnsiTheme="majorHAnsi"/>
                <w:b w:val="0"/>
                <w:bCs w:val="0"/>
                <w:color w:val="FFFFFF" w:themeColor="background1"/>
                <w:sz w:val="24"/>
                <w:szCs w:val="24"/>
              </w:rPr>
            </w:pPr>
            <w:r w:rsidRPr="00F4368E">
              <w:rPr>
                <w:rFonts w:asciiTheme="majorHAnsi" w:hAnsiTheme="majorHAnsi"/>
                <w:color w:val="FFFFFF" w:themeColor="background1"/>
                <w:sz w:val="24"/>
                <w:szCs w:val="24"/>
              </w:rPr>
              <w:t>Work Package</w:t>
            </w:r>
          </w:p>
        </w:tc>
        <w:tc>
          <w:tcPr>
            <w:tcW w:w="2041" w:type="dxa"/>
            <w:shd w:val="clear" w:color="auto" w:fill="38A5B7"/>
            <w:vAlign w:val="center"/>
          </w:tcPr>
          <w:p w14:paraId="5719E2D8" w14:textId="7966C41A" w:rsidR="00F4368E" w:rsidRPr="00F4368E" w:rsidRDefault="00F4368E" w:rsidP="00F4368E">
            <w:pPr>
              <w:pStyle w:val="Nessunaspaziatura"/>
              <w:jc w:val="center"/>
              <w:rPr>
                <w:rFonts w:asciiTheme="majorHAnsi" w:hAnsiTheme="majorHAnsi"/>
                <w:color w:val="FFFFFF" w:themeColor="background1"/>
                <w:sz w:val="24"/>
                <w:szCs w:val="24"/>
              </w:rPr>
            </w:pPr>
            <w:r w:rsidRPr="00F4368E">
              <w:rPr>
                <w:rFonts w:asciiTheme="majorHAnsi" w:hAnsiTheme="majorHAnsi"/>
                <w:color w:val="FFFFFF" w:themeColor="background1"/>
                <w:sz w:val="24"/>
                <w:szCs w:val="24"/>
              </w:rPr>
              <w:t>Description</w:t>
            </w:r>
          </w:p>
        </w:tc>
        <w:tc>
          <w:tcPr>
            <w:tcW w:w="3458" w:type="dxa"/>
            <w:shd w:val="clear" w:color="auto" w:fill="38A5B7"/>
            <w:vAlign w:val="center"/>
          </w:tcPr>
          <w:p w14:paraId="30976D0F" w14:textId="7EE4693C" w:rsidR="00F4368E" w:rsidRPr="00F4368E" w:rsidRDefault="00F4368E" w:rsidP="00F4368E">
            <w:pPr>
              <w:pStyle w:val="Nessunaspaziatura"/>
              <w:jc w:val="center"/>
              <w:rPr>
                <w:rFonts w:asciiTheme="majorHAnsi" w:hAnsiTheme="majorHAnsi"/>
                <w:color w:val="FFFFFF" w:themeColor="background1"/>
                <w:sz w:val="24"/>
                <w:szCs w:val="24"/>
              </w:rPr>
            </w:pPr>
            <w:r w:rsidRPr="00F4368E">
              <w:rPr>
                <w:rFonts w:asciiTheme="majorHAnsi" w:hAnsiTheme="majorHAnsi"/>
                <w:color w:val="FFFFFF" w:themeColor="background1"/>
                <w:sz w:val="24"/>
                <w:szCs w:val="24"/>
              </w:rPr>
              <w:t>Development Team Members</w:t>
            </w:r>
          </w:p>
        </w:tc>
        <w:tc>
          <w:tcPr>
            <w:tcW w:w="3179" w:type="dxa"/>
            <w:shd w:val="clear" w:color="auto" w:fill="38A5B7"/>
            <w:vAlign w:val="center"/>
          </w:tcPr>
          <w:p w14:paraId="5C217F4E" w14:textId="3E99EA44" w:rsidR="00F4368E" w:rsidRPr="00F4368E" w:rsidRDefault="00F4368E" w:rsidP="00F4368E">
            <w:pPr>
              <w:pStyle w:val="Nessunaspaziatura"/>
              <w:jc w:val="center"/>
              <w:rPr>
                <w:rFonts w:asciiTheme="majorHAnsi" w:hAnsiTheme="majorHAnsi"/>
                <w:color w:val="FFFFFF" w:themeColor="background1"/>
                <w:sz w:val="24"/>
                <w:szCs w:val="24"/>
              </w:rPr>
            </w:pPr>
            <w:r w:rsidRPr="00F4368E">
              <w:rPr>
                <w:rFonts w:asciiTheme="majorHAnsi" w:hAnsiTheme="majorHAnsi"/>
                <w:color w:val="FFFFFF" w:themeColor="background1"/>
                <w:sz w:val="24"/>
                <w:szCs w:val="24"/>
              </w:rPr>
              <w:t>External Consultants</w:t>
            </w:r>
          </w:p>
        </w:tc>
      </w:tr>
      <w:tr w:rsidR="00076E52" w:rsidRPr="009D75C7" w14:paraId="53F7C862" w14:textId="0C1DC7B4"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16263DC9" w14:textId="2C3E2FC3" w:rsidR="00F4368E" w:rsidRPr="00365A3F" w:rsidRDefault="00F4368E" w:rsidP="00F4368E">
            <w:pPr>
              <w:pStyle w:val="Nessunaspaziatura"/>
              <w:jc w:val="center"/>
              <w:rPr>
                <w:sz w:val="23"/>
                <w:szCs w:val="23"/>
                <w:lang w:val="en-GB"/>
              </w:rPr>
            </w:pPr>
            <w:r>
              <w:rPr>
                <w:sz w:val="23"/>
                <w:szCs w:val="23"/>
                <w:lang w:val="en-GB"/>
              </w:rPr>
              <w:t>Design of the UMP and its API</w:t>
            </w:r>
          </w:p>
        </w:tc>
        <w:tc>
          <w:tcPr>
            <w:tcW w:w="2041" w:type="dxa"/>
            <w:vAlign w:val="center"/>
          </w:tcPr>
          <w:p w14:paraId="4D199CD9" w14:textId="0CEC62A5" w:rsidR="00F4368E" w:rsidRPr="00076E52" w:rsidRDefault="00F4368E" w:rsidP="001341BC">
            <w:pPr>
              <w:pStyle w:val="Nessunaspaziatura"/>
              <w:rPr>
                <w:lang w:val="en-GB"/>
              </w:rPr>
            </w:pPr>
            <w:r w:rsidRPr="00076E52">
              <w:rPr>
                <w:lang w:val="en-GB"/>
              </w:rPr>
              <w:t xml:space="preserve">Detailed design of the UMP data structure and </w:t>
            </w:r>
            <w:r w:rsidR="009B25A5" w:rsidRPr="00076E52">
              <w:rPr>
                <w:lang w:val="en-GB"/>
              </w:rPr>
              <w:t>its base API</w:t>
            </w:r>
            <w:r w:rsidRPr="00076E52">
              <w:rPr>
                <w:lang w:val="en-GB"/>
              </w:rPr>
              <w:t xml:space="preserve"> </w:t>
            </w:r>
          </w:p>
        </w:tc>
        <w:tc>
          <w:tcPr>
            <w:tcW w:w="3458" w:type="dxa"/>
            <w:vAlign w:val="center"/>
          </w:tcPr>
          <w:p w14:paraId="54F2B006" w14:textId="717D54E7" w:rsidR="00F4368E" w:rsidRPr="00076E52" w:rsidRDefault="00F4368E" w:rsidP="004B52F5">
            <w:pPr>
              <w:pStyle w:val="Nessunaspaziatura"/>
              <w:numPr>
                <w:ilvl w:val="0"/>
                <w:numId w:val="6"/>
              </w:numPr>
              <w:ind w:left="289" w:hanging="176"/>
              <w:rPr>
                <w:lang w:val="en-GB"/>
              </w:rPr>
            </w:pPr>
            <w:r w:rsidRPr="00076E52">
              <w:rPr>
                <w:lang w:val="en-GB"/>
              </w:rPr>
              <w:t>Software Engineer</w:t>
            </w:r>
          </w:p>
          <w:p w14:paraId="31AD3A06" w14:textId="6D65B27D" w:rsidR="00F4368E" w:rsidRPr="00076E52" w:rsidRDefault="00F4368E" w:rsidP="004B52F5">
            <w:pPr>
              <w:pStyle w:val="Nessunaspaziatura"/>
              <w:numPr>
                <w:ilvl w:val="0"/>
                <w:numId w:val="6"/>
              </w:numPr>
              <w:ind w:left="289" w:hanging="176"/>
              <w:rPr>
                <w:lang w:val="en-GB"/>
              </w:rPr>
            </w:pPr>
            <w:r w:rsidRPr="00076E52">
              <w:rPr>
                <w:lang w:val="en-GB"/>
              </w:rPr>
              <w:t>Data Engineer</w:t>
            </w:r>
          </w:p>
          <w:p w14:paraId="70ADA950" w14:textId="2B4FDBBA" w:rsidR="00F4368E" w:rsidRPr="00076E52" w:rsidRDefault="00F4368E" w:rsidP="004B52F5">
            <w:pPr>
              <w:pStyle w:val="Nessunaspaziatura"/>
              <w:numPr>
                <w:ilvl w:val="0"/>
                <w:numId w:val="6"/>
              </w:numPr>
              <w:ind w:left="289" w:hanging="176"/>
              <w:rPr>
                <w:lang w:val="en-GB"/>
              </w:rPr>
            </w:pPr>
            <w:r w:rsidRPr="00076E52">
              <w:rPr>
                <w:lang w:val="en-GB"/>
              </w:rPr>
              <w:t>Machine Learning Engineer</w:t>
            </w:r>
          </w:p>
        </w:tc>
        <w:tc>
          <w:tcPr>
            <w:tcW w:w="3179" w:type="dxa"/>
            <w:vAlign w:val="center"/>
          </w:tcPr>
          <w:p w14:paraId="69293867" w14:textId="702F068B" w:rsidR="00F4368E" w:rsidRPr="00076E52" w:rsidRDefault="00F4368E" w:rsidP="004B52F5">
            <w:pPr>
              <w:pStyle w:val="Nessunaspaziatura"/>
              <w:numPr>
                <w:ilvl w:val="0"/>
                <w:numId w:val="6"/>
              </w:numPr>
              <w:ind w:left="233" w:hanging="142"/>
              <w:rPr>
                <w:lang w:val="en-GB"/>
              </w:rPr>
            </w:pPr>
            <w:r w:rsidRPr="00076E52">
              <w:rPr>
                <w:lang w:val="en-GB"/>
              </w:rPr>
              <w:t>Legal Expert on Biometric Recognition Systems</w:t>
            </w:r>
          </w:p>
          <w:p w14:paraId="6D82FB3C" w14:textId="78B8EB56" w:rsidR="00F4368E" w:rsidRPr="00076E52" w:rsidRDefault="00F4368E" w:rsidP="004B52F5">
            <w:pPr>
              <w:pStyle w:val="Nessunaspaziatura"/>
              <w:numPr>
                <w:ilvl w:val="0"/>
                <w:numId w:val="6"/>
              </w:numPr>
              <w:ind w:left="233" w:hanging="142"/>
              <w:rPr>
                <w:lang w:val="en-GB"/>
              </w:rPr>
            </w:pPr>
            <w:r w:rsidRPr="00076E52">
              <w:rPr>
                <w:lang w:val="en-GB"/>
              </w:rPr>
              <w:t>Expert in Mobile Applications Development</w:t>
            </w:r>
          </w:p>
        </w:tc>
      </w:tr>
      <w:tr w:rsidR="00076E52" w:rsidRPr="00F4368E" w14:paraId="7A56F87B" w14:textId="54ED2B80" w:rsidTr="004B52F5">
        <w:trPr>
          <w:trHeight w:val="539"/>
        </w:trPr>
        <w:tc>
          <w:tcPr>
            <w:tcW w:w="1531" w:type="dxa"/>
            <w:vAlign w:val="center"/>
          </w:tcPr>
          <w:p w14:paraId="63CF375C" w14:textId="68387C96" w:rsidR="00F4368E" w:rsidRPr="00365A3F" w:rsidRDefault="00F4368E" w:rsidP="00F4368E">
            <w:pPr>
              <w:pStyle w:val="Nessunaspaziatura"/>
              <w:jc w:val="center"/>
              <w:rPr>
                <w:sz w:val="23"/>
                <w:szCs w:val="23"/>
                <w:lang w:val="en-GB"/>
              </w:rPr>
            </w:pPr>
            <w:r>
              <w:rPr>
                <w:sz w:val="23"/>
                <w:szCs w:val="23"/>
                <w:lang w:val="en-GB"/>
              </w:rPr>
              <w:t>Cloud Service Development</w:t>
            </w:r>
          </w:p>
        </w:tc>
        <w:tc>
          <w:tcPr>
            <w:tcW w:w="2041" w:type="dxa"/>
            <w:vAlign w:val="center"/>
          </w:tcPr>
          <w:p w14:paraId="0A142EB9" w14:textId="2FAE0843" w:rsidR="00F4368E" w:rsidRPr="00076E52" w:rsidRDefault="00F4368E" w:rsidP="001341BC">
            <w:pPr>
              <w:pStyle w:val="Nessunaspaziatura"/>
              <w:rPr>
                <w:lang w:val="en-GB"/>
              </w:rPr>
            </w:pPr>
            <w:r w:rsidRPr="00076E52">
              <w:rPr>
                <w:lang w:val="en-GB"/>
              </w:rPr>
              <w:t xml:space="preserve">Design and deployment of the cloud service </w:t>
            </w:r>
            <w:r w:rsidR="009B25A5" w:rsidRPr="00076E52">
              <w:rPr>
                <w:lang w:val="en-GB"/>
              </w:rPr>
              <w:t>and infrastructure</w:t>
            </w:r>
          </w:p>
        </w:tc>
        <w:tc>
          <w:tcPr>
            <w:tcW w:w="3458" w:type="dxa"/>
            <w:vAlign w:val="center"/>
          </w:tcPr>
          <w:p w14:paraId="0C0F9A7F" w14:textId="45461A1D" w:rsidR="00F4368E" w:rsidRPr="00076E52" w:rsidRDefault="00F4368E" w:rsidP="004B52F5">
            <w:pPr>
              <w:pStyle w:val="Nessunaspaziatura"/>
              <w:numPr>
                <w:ilvl w:val="0"/>
                <w:numId w:val="6"/>
              </w:numPr>
              <w:ind w:left="289" w:hanging="176"/>
              <w:rPr>
                <w:lang w:val="en-GB"/>
              </w:rPr>
            </w:pPr>
            <w:r w:rsidRPr="00076E52">
              <w:rPr>
                <w:lang w:val="en-GB"/>
              </w:rPr>
              <w:t>Data Engineer</w:t>
            </w:r>
          </w:p>
          <w:p w14:paraId="140DCA10" w14:textId="55BFBDBA" w:rsidR="00F4368E" w:rsidRPr="00076E52" w:rsidRDefault="00F4368E" w:rsidP="004B52F5">
            <w:pPr>
              <w:pStyle w:val="Nessunaspaziatura"/>
              <w:numPr>
                <w:ilvl w:val="0"/>
                <w:numId w:val="6"/>
              </w:numPr>
              <w:ind w:left="289" w:hanging="176"/>
              <w:rPr>
                <w:lang w:val="en-GB"/>
              </w:rPr>
            </w:pPr>
            <w:r w:rsidRPr="00076E52">
              <w:rPr>
                <w:lang w:val="en-GB"/>
              </w:rPr>
              <w:t>Database Engineer</w:t>
            </w:r>
          </w:p>
          <w:p w14:paraId="37DE6B67" w14:textId="49FF864A" w:rsidR="00F4368E" w:rsidRPr="00076E52" w:rsidRDefault="00F4368E" w:rsidP="004B52F5">
            <w:pPr>
              <w:pStyle w:val="Nessunaspaziatura"/>
              <w:numPr>
                <w:ilvl w:val="0"/>
                <w:numId w:val="6"/>
              </w:numPr>
              <w:ind w:left="289" w:hanging="176"/>
              <w:rPr>
                <w:lang w:val="en-GB"/>
              </w:rPr>
            </w:pPr>
            <w:r w:rsidRPr="00076E52">
              <w:rPr>
                <w:lang w:val="en-GB"/>
              </w:rPr>
              <w:t>Cloud Systems Engineer</w:t>
            </w:r>
          </w:p>
          <w:p w14:paraId="6D3C636E" w14:textId="03DEC3E5" w:rsidR="00F4368E" w:rsidRPr="00076E52" w:rsidRDefault="00F4368E" w:rsidP="004B52F5">
            <w:pPr>
              <w:pStyle w:val="Nessunaspaziatura"/>
              <w:numPr>
                <w:ilvl w:val="0"/>
                <w:numId w:val="6"/>
              </w:numPr>
              <w:ind w:left="289" w:hanging="176"/>
              <w:rPr>
                <w:lang w:val="en-GB"/>
              </w:rPr>
            </w:pPr>
            <w:r w:rsidRPr="00076E52">
              <w:rPr>
                <w:lang w:val="en-GB"/>
              </w:rPr>
              <w:t>Machine Learning Engineer</w:t>
            </w:r>
          </w:p>
        </w:tc>
        <w:tc>
          <w:tcPr>
            <w:tcW w:w="3179" w:type="dxa"/>
            <w:vAlign w:val="center"/>
          </w:tcPr>
          <w:p w14:paraId="29AAAD56" w14:textId="560C7B50" w:rsidR="00F4368E" w:rsidRPr="00076E52" w:rsidRDefault="001306C7" w:rsidP="004B52F5">
            <w:pPr>
              <w:pStyle w:val="Nessunaspaziatura"/>
              <w:jc w:val="center"/>
              <w:rPr>
                <w:lang w:val="en-GB"/>
              </w:rPr>
            </w:pPr>
            <w:r w:rsidRPr="00076E52">
              <w:rPr>
                <w:lang w:val="en-GB"/>
              </w:rPr>
              <w:t>-</w:t>
            </w:r>
          </w:p>
        </w:tc>
      </w:tr>
      <w:tr w:rsidR="00076E52" w:rsidRPr="00F4368E" w14:paraId="76149F2D" w14:textId="13C87BEF" w:rsidTr="004B52F5">
        <w:trPr>
          <w:cnfStyle w:val="000000100000" w:firstRow="0" w:lastRow="0" w:firstColumn="0" w:lastColumn="0" w:oddVBand="0" w:evenVBand="0" w:oddHBand="1" w:evenHBand="0" w:firstRowFirstColumn="0" w:firstRowLastColumn="0" w:lastRowFirstColumn="0" w:lastRowLastColumn="0"/>
          <w:trHeight w:val="539"/>
        </w:trPr>
        <w:tc>
          <w:tcPr>
            <w:tcW w:w="1531" w:type="dxa"/>
            <w:vAlign w:val="center"/>
          </w:tcPr>
          <w:p w14:paraId="75877799" w14:textId="59B8C8AD" w:rsidR="00F4368E" w:rsidRPr="00365A3F" w:rsidRDefault="00F4368E" w:rsidP="00F4368E">
            <w:pPr>
              <w:pStyle w:val="Nessunaspaziatura"/>
              <w:jc w:val="center"/>
              <w:rPr>
                <w:sz w:val="23"/>
                <w:szCs w:val="23"/>
                <w:lang w:val="en-GB"/>
              </w:rPr>
            </w:pPr>
            <w:r>
              <w:rPr>
                <w:sz w:val="23"/>
                <w:szCs w:val="23"/>
                <w:lang w:val="en-GB"/>
              </w:rPr>
              <w:t>Web Service Development</w:t>
            </w:r>
          </w:p>
        </w:tc>
        <w:tc>
          <w:tcPr>
            <w:tcW w:w="2041" w:type="dxa"/>
            <w:vAlign w:val="center"/>
          </w:tcPr>
          <w:p w14:paraId="1B1100B9" w14:textId="00159D82" w:rsidR="00F4368E" w:rsidRPr="00076E52" w:rsidRDefault="001306C7" w:rsidP="001341BC">
            <w:pPr>
              <w:pStyle w:val="Nessunaspaziatura"/>
              <w:rPr>
                <w:lang w:val="en-GB"/>
              </w:rPr>
            </w:pPr>
            <w:r w:rsidRPr="00076E52">
              <w:rPr>
                <w:lang w:val="en-GB"/>
              </w:rPr>
              <w:t xml:space="preserve">Design and development of the </w:t>
            </w:r>
            <w:r w:rsidR="00D25859">
              <w:rPr>
                <w:lang w:val="en-GB"/>
              </w:rPr>
              <w:t>UMP</w:t>
            </w:r>
            <w:r w:rsidR="009B25A5" w:rsidRPr="00076E52">
              <w:rPr>
                <w:lang w:val="en-GB"/>
              </w:rPr>
              <w:t xml:space="preserve"> web service</w:t>
            </w:r>
          </w:p>
        </w:tc>
        <w:tc>
          <w:tcPr>
            <w:tcW w:w="3458" w:type="dxa"/>
            <w:vAlign w:val="center"/>
          </w:tcPr>
          <w:p w14:paraId="6397F1E2" w14:textId="64EB0395" w:rsidR="001306C7" w:rsidRPr="00076E52" w:rsidRDefault="001306C7" w:rsidP="004B52F5">
            <w:pPr>
              <w:pStyle w:val="Nessunaspaziatura"/>
              <w:numPr>
                <w:ilvl w:val="0"/>
                <w:numId w:val="6"/>
              </w:numPr>
              <w:ind w:left="289" w:hanging="176"/>
              <w:rPr>
                <w:lang w:val="en-GB"/>
              </w:rPr>
            </w:pPr>
            <w:r w:rsidRPr="00076E52">
              <w:rPr>
                <w:lang w:val="en-GB"/>
              </w:rPr>
              <w:t>Front-end Web Developer</w:t>
            </w:r>
          </w:p>
          <w:p w14:paraId="57274D55" w14:textId="4B7652A1" w:rsidR="001306C7" w:rsidRPr="00076E52" w:rsidRDefault="001306C7" w:rsidP="004B52F5">
            <w:pPr>
              <w:pStyle w:val="Nessunaspaziatura"/>
              <w:numPr>
                <w:ilvl w:val="0"/>
                <w:numId w:val="6"/>
              </w:numPr>
              <w:ind w:left="289" w:hanging="176"/>
              <w:rPr>
                <w:lang w:val="en-GB"/>
              </w:rPr>
            </w:pPr>
            <w:r w:rsidRPr="00076E52">
              <w:rPr>
                <w:lang w:val="en-GB"/>
              </w:rPr>
              <w:t>Back-end Web Developer</w:t>
            </w:r>
          </w:p>
          <w:p w14:paraId="709BE937" w14:textId="77777777" w:rsidR="001306C7" w:rsidRPr="00076E52" w:rsidRDefault="001306C7" w:rsidP="004B52F5">
            <w:pPr>
              <w:pStyle w:val="Nessunaspaziatura"/>
              <w:numPr>
                <w:ilvl w:val="0"/>
                <w:numId w:val="6"/>
              </w:numPr>
              <w:ind w:left="289" w:hanging="176"/>
              <w:rPr>
                <w:lang w:val="en-GB"/>
              </w:rPr>
            </w:pPr>
            <w:r w:rsidRPr="00076E52">
              <w:rPr>
                <w:lang w:val="en-GB"/>
              </w:rPr>
              <w:t>Data Engineer</w:t>
            </w:r>
          </w:p>
          <w:p w14:paraId="0B86C5E0" w14:textId="3D0A839A" w:rsidR="00F4368E" w:rsidRPr="00076E52" w:rsidRDefault="001306C7" w:rsidP="004B52F5">
            <w:pPr>
              <w:pStyle w:val="Nessunaspaziatura"/>
              <w:numPr>
                <w:ilvl w:val="0"/>
                <w:numId w:val="6"/>
              </w:numPr>
              <w:ind w:left="289" w:hanging="176"/>
              <w:rPr>
                <w:lang w:val="en-GB"/>
              </w:rPr>
            </w:pPr>
            <w:r w:rsidRPr="00076E52">
              <w:rPr>
                <w:lang w:val="en-GB"/>
              </w:rPr>
              <w:t>Database Engineer</w:t>
            </w:r>
          </w:p>
        </w:tc>
        <w:tc>
          <w:tcPr>
            <w:tcW w:w="3179" w:type="dxa"/>
            <w:vAlign w:val="center"/>
          </w:tcPr>
          <w:p w14:paraId="0D474270" w14:textId="5CC3DED1" w:rsidR="00F4368E" w:rsidRPr="00076E52" w:rsidRDefault="001306C7" w:rsidP="004B52F5">
            <w:pPr>
              <w:pStyle w:val="Nessunaspaziatura"/>
              <w:jc w:val="center"/>
              <w:rPr>
                <w:lang w:val="en-GB"/>
              </w:rPr>
            </w:pPr>
            <w:r w:rsidRPr="00076E52">
              <w:rPr>
                <w:lang w:val="en-GB"/>
              </w:rPr>
              <w:t>-</w:t>
            </w:r>
          </w:p>
        </w:tc>
      </w:tr>
      <w:tr w:rsidR="00076E52" w:rsidRPr="009D75C7" w14:paraId="669DBBED" w14:textId="01CC8886" w:rsidTr="004B52F5">
        <w:trPr>
          <w:trHeight w:val="539"/>
        </w:trPr>
        <w:tc>
          <w:tcPr>
            <w:tcW w:w="1531" w:type="dxa"/>
            <w:vAlign w:val="center"/>
          </w:tcPr>
          <w:p w14:paraId="102B81C7" w14:textId="7C3D298A" w:rsidR="00F4368E" w:rsidRPr="00365A3F" w:rsidRDefault="00F4368E" w:rsidP="00F4368E">
            <w:pPr>
              <w:pStyle w:val="Nessunaspaziatura"/>
              <w:jc w:val="center"/>
              <w:rPr>
                <w:sz w:val="23"/>
                <w:szCs w:val="23"/>
                <w:lang w:val="en-GB"/>
              </w:rPr>
            </w:pPr>
            <w:r>
              <w:rPr>
                <w:sz w:val="23"/>
                <w:szCs w:val="23"/>
                <w:lang w:val="en-GB"/>
              </w:rPr>
              <w:t>UMPM Development</w:t>
            </w:r>
          </w:p>
        </w:tc>
        <w:tc>
          <w:tcPr>
            <w:tcW w:w="2041" w:type="dxa"/>
            <w:vAlign w:val="center"/>
          </w:tcPr>
          <w:p w14:paraId="4787981D" w14:textId="4D5785F4" w:rsidR="00F4368E" w:rsidRPr="00076E52" w:rsidRDefault="00D25859" w:rsidP="001341BC">
            <w:pPr>
              <w:pStyle w:val="Nessunaspaziatura"/>
              <w:rPr>
                <w:lang w:val="en-GB"/>
              </w:rPr>
            </w:pPr>
            <w:r>
              <w:rPr>
                <w:lang w:val="en-GB"/>
              </w:rPr>
              <w:t>Development of the UMPM</w:t>
            </w:r>
            <w:r w:rsidR="001306C7" w:rsidRPr="00076E52">
              <w:rPr>
                <w:lang w:val="en-GB"/>
              </w:rPr>
              <w:t xml:space="preserve"> on the selected car platform(s)</w:t>
            </w:r>
          </w:p>
        </w:tc>
        <w:tc>
          <w:tcPr>
            <w:tcW w:w="3458" w:type="dxa"/>
            <w:vAlign w:val="center"/>
          </w:tcPr>
          <w:p w14:paraId="3E736005" w14:textId="77777777" w:rsidR="00F4368E" w:rsidRPr="00076E52" w:rsidRDefault="001306C7" w:rsidP="004B52F5">
            <w:pPr>
              <w:pStyle w:val="Nessunaspaziatura"/>
              <w:numPr>
                <w:ilvl w:val="0"/>
                <w:numId w:val="6"/>
              </w:numPr>
              <w:ind w:left="289" w:hanging="176"/>
              <w:rPr>
                <w:lang w:val="en-GB"/>
              </w:rPr>
            </w:pPr>
            <w:r w:rsidRPr="00076E52">
              <w:rPr>
                <w:lang w:val="en-GB"/>
              </w:rPr>
              <w:t>Software Engineer</w:t>
            </w:r>
          </w:p>
          <w:p w14:paraId="4C1E77FB" w14:textId="77777777" w:rsidR="001306C7" w:rsidRPr="00076E52" w:rsidRDefault="001306C7" w:rsidP="004B52F5">
            <w:pPr>
              <w:pStyle w:val="Nessunaspaziatura"/>
              <w:numPr>
                <w:ilvl w:val="0"/>
                <w:numId w:val="6"/>
              </w:numPr>
              <w:ind w:left="289" w:hanging="176"/>
              <w:rPr>
                <w:lang w:val="en-GB"/>
              </w:rPr>
            </w:pPr>
            <w:r w:rsidRPr="00076E52">
              <w:rPr>
                <w:lang w:val="en-GB"/>
              </w:rPr>
              <w:t>Database Engineer</w:t>
            </w:r>
          </w:p>
          <w:p w14:paraId="139FBABC" w14:textId="77777777" w:rsidR="001306C7" w:rsidRPr="00076E52" w:rsidRDefault="001306C7" w:rsidP="004B52F5">
            <w:pPr>
              <w:pStyle w:val="Nessunaspaziatura"/>
              <w:numPr>
                <w:ilvl w:val="0"/>
                <w:numId w:val="6"/>
              </w:numPr>
              <w:ind w:left="289" w:hanging="176"/>
              <w:rPr>
                <w:lang w:val="en-GB"/>
              </w:rPr>
            </w:pPr>
            <w:r w:rsidRPr="00076E52">
              <w:rPr>
                <w:lang w:val="en-GB"/>
              </w:rPr>
              <w:t>Machine Learning Engineer</w:t>
            </w:r>
          </w:p>
          <w:p w14:paraId="5E089861" w14:textId="736F46B7" w:rsidR="001306C7" w:rsidRPr="00076E52" w:rsidRDefault="001306C7" w:rsidP="004B52F5">
            <w:pPr>
              <w:pStyle w:val="Nessunaspaziatura"/>
              <w:numPr>
                <w:ilvl w:val="0"/>
                <w:numId w:val="6"/>
              </w:numPr>
              <w:ind w:left="289" w:hanging="176"/>
              <w:rPr>
                <w:lang w:val="en-GB"/>
              </w:rPr>
            </w:pPr>
            <w:r w:rsidRPr="00076E52">
              <w:rPr>
                <w:lang w:val="en-GB"/>
              </w:rPr>
              <w:t>Embedded Systems</w:t>
            </w:r>
            <w:r w:rsidR="009B25A5" w:rsidRPr="00076E52">
              <w:rPr>
                <w:lang w:val="en-GB"/>
              </w:rPr>
              <w:t xml:space="preserve"> </w:t>
            </w:r>
            <w:r w:rsidRPr="00076E52">
              <w:rPr>
                <w:lang w:val="en-GB"/>
              </w:rPr>
              <w:t>Engineer</w:t>
            </w:r>
          </w:p>
        </w:tc>
        <w:tc>
          <w:tcPr>
            <w:tcW w:w="3179" w:type="dxa"/>
            <w:vAlign w:val="center"/>
          </w:tcPr>
          <w:p w14:paraId="1E9E3B3F" w14:textId="2E7F1D12" w:rsidR="00F4368E" w:rsidRPr="00076E52" w:rsidRDefault="001306C7" w:rsidP="004B52F5">
            <w:pPr>
              <w:pStyle w:val="Nessunaspaziatura"/>
              <w:numPr>
                <w:ilvl w:val="0"/>
                <w:numId w:val="6"/>
              </w:numPr>
              <w:ind w:left="230" w:hanging="142"/>
              <w:rPr>
                <w:lang w:val="en-GB"/>
              </w:rPr>
            </w:pPr>
            <w:r w:rsidRPr="00076E52">
              <w:rPr>
                <w:lang w:val="en-GB"/>
              </w:rPr>
              <w:t>Expert in AV operating systems</w:t>
            </w:r>
          </w:p>
        </w:tc>
      </w:tr>
    </w:tbl>
    <w:p w14:paraId="3B8DD6A1" w14:textId="24253D0E" w:rsidR="00076E52" w:rsidRPr="00947016" w:rsidRDefault="00076E52" w:rsidP="00076E52">
      <w:pPr>
        <w:pStyle w:val="Sommario2"/>
        <w:jc w:val="both"/>
      </w:pPr>
      <w:bookmarkStart w:id="23" w:name="_Toc61194316"/>
      <w:r>
        <w:t>Work Packages Tasks Breakdown</w:t>
      </w:r>
      <w:bookmarkEnd w:id="23"/>
    </w:p>
    <w:p w14:paraId="2EF4E333" w14:textId="31BAB869" w:rsidR="00076E52" w:rsidRDefault="00076E52" w:rsidP="00076E52">
      <w:pPr>
        <w:spacing w:after="240"/>
        <w:jc w:val="both"/>
        <w:rPr>
          <w:lang w:val="en-GB"/>
        </w:rPr>
      </w:pPr>
      <w:r>
        <w:rPr>
          <w:lang w:val="en-GB"/>
        </w:rPr>
        <w:t>The individual tasks constituting each work package, along with their assigned team members and estimated man*hour cost, are outlined below:</w:t>
      </w:r>
    </w:p>
    <w:tbl>
      <w:tblPr>
        <w:tblStyle w:val="Tabellagriglia4-colore1"/>
        <w:tblW w:w="10201" w:type="dxa"/>
        <w:tblLook w:val="0420" w:firstRow="1" w:lastRow="0" w:firstColumn="0" w:lastColumn="0" w:noHBand="0" w:noVBand="1"/>
      </w:tblPr>
      <w:tblGrid>
        <w:gridCol w:w="4248"/>
        <w:gridCol w:w="61"/>
        <w:gridCol w:w="3908"/>
        <w:gridCol w:w="1984"/>
      </w:tblGrid>
      <w:tr w:rsidR="00076E52" w:rsidRPr="009D75C7" w14:paraId="217013BC" w14:textId="79D3DF18"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50229AB9" w14:textId="60564AF5" w:rsidR="00076E52" w:rsidRPr="00076E52" w:rsidRDefault="00076E52" w:rsidP="00CC1C37">
            <w:pPr>
              <w:pStyle w:val="Nessunaspaziatura"/>
              <w:jc w:val="center"/>
              <w:rPr>
                <w:rFonts w:asciiTheme="majorHAnsi" w:hAnsiTheme="majorHAnsi"/>
                <w:color w:val="FFFFFF" w:themeColor="background1"/>
                <w:sz w:val="24"/>
                <w:szCs w:val="24"/>
                <w:lang w:val="en-GB"/>
              </w:rPr>
            </w:pPr>
            <w:r w:rsidRPr="00076E52">
              <w:rPr>
                <w:rFonts w:asciiTheme="majorHAnsi" w:hAnsiTheme="majorHAnsi"/>
                <w:color w:val="FFFFFF" w:themeColor="background1"/>
                <w:sz w:val="24"/>
                <w:szCs w:val="24"/>
                <w:lang w:val="en-GB"/>
              </w:rPr>
              <w:t>Design of the UMP a</w:t>
            </w:r>
            <w:r>
              <w:rPr>
                <w:rFonts w:asciiTheme="majorHAnsi" w:hAnsiTheme="majorHAnsi"/>
                <w:color w:val="FFFFFF" w:themeColor="background1"/>
                <w:sz w:val="24"/>
                <w:szCs w:val="24"/>
                <w:lang w:val="en-GB"/>
              </w:rPr>
              <w:t>nd its API</w:t>
            </w:r>
          </w:p>
        </w:tc>
      </w:tr>
      <w:tr w:rsidR="00076E52" w14:paraId="469302FB" w14:textId="5A96808D" w:rsidTr="004B52F5">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63B1D408" w14:textId="528E67F4" w:rsidR="00076E52" w:rsidRDefault="00076E52"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382034B6" w14:textId="2E3B2AD7" w:rsidR="00076E52" w:rsidRPr="00AB29E3" w:rsidRDefault="00076E52" w:rsidP="00C9093E">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Assigned Team Members</w:t>
            </w:r>
          </w:p>
        </w:tc>
        <w:tc>
          <w:tcPr>
            <w:tcW w:w="1984" w:type="dxa"/>
            <w:shd w:val="clear" w:color="auto" w:fill="38A5B7"/>
            <w:vAlign w:val="center"/>
          </w:tcPr>
          <w:p w14:paraId="5ACE76CA" w14:textId="70F6C5AD" w:rsidR="00076E52" w:rsidRDefault="00076E52" w:rsidP="00C9093E">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076E52" w:rsidRPr="00161328" w14:paraId="2632A4C0" w14:textId="3DB00DDB" w:rsidTr="004B52F5">
        <w:trPr>
          <w:trHeight w:val="510"/>
        </w:trPr>
        <w:tc>
          <w:tcPr>
            <w:tcW w:w="4309" w:type="dxa"/>
            <w:gridSpan w:val="2"/>
            <w:vAlign w:val="center"/>
          </w:tcPr>
          <w:p w14:paraId="10E6415C" w14:textId="79D6383F" w:rsidR="00076E52" w:rsidRPr="00365A3F" w:rsidRDefault="00076E52" w:rsidP="00CC1C37">
            <w:pPr>
              <w:pStyle w:val="Nessunaspaziatura"/>
              <w:jc w:val="center"/>
              <w:rPr>
                <w:sz w:val="23"/>
                <w:szCs w:val="23"/>
                <w:lang w:val="en-GB"/>
              </w:rPr>
            </w:pPr>
            <w:r>
              <w:rPr>
                <w:sz w:val="23"/>
                <w:szCs w:val="23"/>
                <w:lang w:val="en-GB"/>
              </w:rPr>
              <w:t>Design of the User Personal Profile (UPP)</w:t>
            </w:r>
          </w:p>
        </w:tc>
        <w:tc>
          <w:tcPr>
            <w:tcW w:w="3908" w:type="dxa"/>
            <w:vAlign w:val="center"/>
          </w:tcPr>
          <w:p w14:paraId="6C6628A8" w14:textId="3C0717C1" w:rsidR="00076E52" w:rsidRPr="00076E52" w:rsidRDefault="00076E52" w:rsidP="00C9093E">
            <w:pPr>
              <w:pStyle w:val="Nessunaspaziatura"/>
              <w:jc w:val="center"/>
              <w:rPr>
                <w:lang w:val="en-GB"/>
              </w:rPr>
            </w:pPr>
            <w:r>
              <w:rPr>
                <w:lang w:val="en-GB"/>
              </w:rPr>
              <w:t>Software Engineer</w:t>
            </w:r>
            <w:r w:rsidR="00D25859">
              <w:rPr>
                <w:lang w:val="en-GB"/>
              </w:rPr>
              <w:br/>
            </w:r>
            <w:r>
              <w:rPr>
                <w:lang w:val="en-GB"/>
              </w:rPr>
              <w:t>Machine Learning Engineer</w:t>
            </w:r>
          </w:p>
        </w:tc>
        <w:tc>
          <w:tcPr>
            <w:tcW w:w="1984" w:type="dxa"/>
            <w:vAlign w:val="center"/>
          </w:tcPr>
          <w:p w14:paraId="261068AC" w14:textId="16F8586F" w:rsidR="00076E52" w:rsidRPr="00076E52" w:rsidRDefault="00C9093E" w:rsidP="00C9093E">
            <w:pPr>
              <w:pStyle w:val="Nessunaspaziatura"/>
              <w:jc w:val="center"/>
              <w:rPr>
                <w:lang w:val="en-GB"/>
              </w:rPr>
            </w:pPr>
            <w:r>
              <w:rPr>
                <w:lang w:val="en-GB"/>
              </w:rPr>
              <w:t>450</w:t>
            </w:r>
          </w:p>
        </w:tc>
      </w:tr>
      <w:tr w:rsidR="00076E52" w:rsidRPr="00161328" w14:paraId="7BE72333" w14:textId="5E8C475A"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7FE72CFE" w14:textId="322B4F4A" w:rsidR="00076E52" w:rsidRPr="00365A3F" w:rsidRDefault="00076E52" w:rsidP="00CC1C37">
            <w:pPr>
              <w:pStyle w:val="Nessunaspaziatura"/>
              <w:jc w:val="center"/>
              <w:rPr>
                <w:sz w:val="23"/>
                <w:szCs w:val="23"/>
                <w:lang w:val="en-GB"/>
              </w:rPr>
            </w:pPr>
            <w:r>
              <w:rPr>
                <w:sz w:val="23"/>
                <w:szCs w:val="23"/>
                <w:lang w:val="en-GB"/>
              </w:rPr>
              <w:t>Design of the User Travel Profile (UTP)</w:t>
            </w:r>
          </w:p>
        </w:tc>
        <w:tc>
          <w:tcPr>
            <w:tcW w:w="3908" w:type="dxa"/>
            <w:vAlign w:val="center"/>
          </w:tcPr>
          <w:p w14:paraId="62B604E8" w14:textId="233510A8" w:rsidR="00076E52" w:rsidRPr="00076E52" w:rsidRDefault="00C9093E" w:rsidP="00C9093E">
            <w:pPr>
              <w:pStyle w:val="Nessunaspaziatura"/>
              <w:jc w:val="center"/>
              <w:rPr>
                <w:lang w:val="en-GB"/>
              </w:rPr>
            </w:pPr>
            <w:r>
              <w:rPr>
                <w:lang w:val="en-GB"/>
              </w:rPr>
              <w:t>Software Engineer</w:t>
            </w:r>
          </w:p>
        </w:tc>
        <w:tc>
          <w:tcPr>
            <w:tcW w:w="1984" w:type="dxa"/>
            <w:vAlign w:val="center"/>
          </w:tcPr>
          <w:p w14:paraId="469A42BA" w14:textId="22C057AD" w:rsidR="00076E52" w:rsidRPr="00076E52" w:rsidRDefault="00C9093E" w:rsidP="00C9093E">
            <w:pPr>
              <w:pStyle w:val="Nessunaspaziatura"/>
              <w:jc w:val="center"/>
              <w:rPr>
                <w:lang w:val="en-GB"/>
              </w:rPr>
            </w:pPr>
            <w:r>
              <w:rPr>
                <w:lang w:val="en-GB"/>
              </w:rPr>
              <w:t>400</w:t>
            </w:r>
          </w:p>
        </w:tc>
      </w:tr>
      <w:tr w:rsidR="00C9093E" w:rsidRPr="00161328" w14:paraId="1B62FC41" w14:textId="26FEBD27" w:rsidTr="004B52F5">
        <w:trPr>
          <w:trHeight w:val="510"/>
        </w:trPr>
        <w:tc>
          <w:tcPr>
            <w:tcW w:w="4309" w:type="dxa"/>
            <w:gridSpan w:val="2"/>
            <w:vAlign w:val="center"/>
          </w:tcPr>
          <w:p w14:paraId="6D3E6372" w14:textId="7FC9F3DD" w:rsidR="00C9093E" w:rsidRPr="00365A3F" w:rsidRDefault="00C9093E" w:rsidP="00C9093E">
            <w:pPr>
              <w:pStyle w:val="Nessunaspaziatura"/>
              <w:jc w:val="center"/>
              <w:rPr>
                <w:sz w:val="23"/>
                <w:szCs w:val="23"/>
                <w:lang w:val="en-GB"/>
              </w:rPr>
            </w:pPr>
            <w:r>
              <w:rPr>
                <w:sz w:val="23"/>
                <w:szCs w:val="23"/>
                <w:lang w:val="en-GB"/>
              </w:rPr>
              <w:t>Design of the User Services Profile (USeP)</w:t>
            </w:r>
          </w:p>
        </w:tc>
        <w:tc>
          <w:tcPr>
            <w:tcW w:w="3908" w:type="dxa"/>
            <w:vAlign w:val="center"/>
          </w:tcPr>
          <w:p w14:paraId="0D79F970" w14:textId="1480E303" w:rsidR="00C9093E" w:rsidRPr="00076E52" w:rsidRDefault="00C9093E" w:rsidP="00C9093E">
            <w:pPr>
              <w:pStyle w:val="Nessunaspaziatura"/>
              <w:jc w:val="center"/>
              <w:rPr>
                <w:lang w:val="en-GB"/>
              </w:rPr>
            </w:pPr>
            <w:r>
              <w:rPr>
                <w:lang w:val="en-GB"/>
              </w:rPr>
              <w:t>Software Engineer</w:t>
            </w:r>
          </w:p>
        </w:tc>
        <w:tc>
          <w:tcPr>
            <w:tcW w:w="1984" w:type="dxa"/>
            <w:vAlign w:val="center"/>
          </w:tcPr>
          <w:p w14:paraId="15AB4402" w14:textId="5206BE23" w:rsidR="00C9093E" w:rsidRPr="00076E52" w:rsidRDefault="00C9093E" w:rsidP="00C9093E">
            <w:pPr>
              <w:pStyle w:val="Nessunaspaziatura"/>
              <w:jc w:val="center"/>
              <w:rPr>
                <w:lang w:val="en-GB"/>
              </w:rPr>
            </w:pPr>
            <w:r>
              <w:rPr>
                <w:lang w:val="en-GB"/>
              </w:rPr>
              <w:t>650</w:t>
            </w:r>
          </w:p>
        </w:tc>
      </w:tr>
      <w:tr w:rsidR="00C9093E" w:rsidRPr="00161328" w14:paraId="51411F6E" w14:textId="665CB519"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3F7416CA" w14:textId="69146985" w:rsidR="00C9093E" w:rsidRPr="00365A3F" w:rsidRDefault="00C9093E" w:rsidP="00C9093E">
            <w:pPr>
              <w:pStyle w:val="Nessunaspaziatura"/>
              <w:jc w:val="center"/>
              <w:rPr>
                <w:sz w:val="23"/>
                <w:szCs w:val="23"/>
                <w:lang w:val="en-GB"/>
              </w:rPr>
            </w:pPr>
            <w:r>
              <w:rPr>
                <w:sz w:val="23"/>
                <w:szCs w:val="23"/>
                <w:lang w:val="en-GB"/>
              </w:rPr>
              <w:t>Design of the User Social Profile (USoP)</w:t>
            </w:r>
          </w:p>
        </w:tc>
        <w:tc>
          <w:tcPr>
            <w:tcW w:w="3908" w:type="dxa"/>
            <w:vAlign w:val="center"/>
          </w:tcPr>
          <w:p w14:paraId="639B20AB" w14:textId="7F4E213E" w:rsidR="00C9093E" w:rsidRPr="00076E52" w:rsidRDefault="00C9093E" w:rsidP="00C9093E">
            <w:pPr>
              <w:pStyle w:val="Nessunaspaziatura"/>
              <w:jc w:val="center"/>
              <w:rPr>
                <w:lang w:val="en-GB"/>
              </w:rPr>
            </w:pPr>
            <w:r>
              <w:rPr>
                <w:lang w:val="en-GB"/>
              </w:rPr>
              <w:t>Software Engineer</w:t>
            </w:r>
          </w:p>
        </w:tc>
        <w:tc>
          <w:tcPr>
            <w:tcW w:w="1984" w:type="dxa"/>
            <w:vAlign w:val="center"/>
          </w:tcPr>
          <w:p w14:paraId="0D9C7F04" w14:textId="0D4FF1CC" w:rsidR="00C9093E" w:rsidRPr="00076E52" w:rsidRDefault="00C9093E" w:rsidP="00C9093E">
            <w:pPr>
              <w:pStyle w:val="Nessunaspaziatura"/>
              <w:jc w:val="center"/>
              <w:rPr>
                <w:lang w:val="en-GB"/>
              </w:rPr>
            </w:pPr>
            <w:r>
              <w:rPr>
                <w:lang w:val="en-GB"/>
              </w:rPr>
              <w:t>350</w:t>
            </w:r>
          </w:p>
        </w:tc>
      </w:tr>
      <w:tr w:rsidR="00076E52" w:rsidRPr="00161328" w14:paraId="273FCC35" w14:textId="47C16464" w:rsidTr="004B52F5">
        <w:trPr>
          <w:trHeight w:val="510"/>
        </w:trPr>
        <w:tc>
          <w:tcPr>
            <w:tcW w:w="4309" w:type="dxa"/>
            <w:gridSpan w:val="2"/>
            <w:vAlign w:val="center"/>
          </w:tcPr>
          <w:p w14:paraId="4A5F9A99" w14:textId="5CC27569" w:rsidR="00076E52" w:rsidRPr="00365A3F" w:rsidRDefault="00076E52" w:rsidP="00CC1C37">
            <w:pPr>
              <w:pStyle w:val="Nessunaspaziatura"/>
              <w:jc w:val="center"/>
              <w:rPr>
                <w:sz w:val="23"/>
                <w:szCs w:val="23"/>
                <w:lang w:val="en-GB"/>
              </w:rPr>
            </w:pPr>
            <w:r>
              <w:rPr>
                <w:sz w:val="23"/>
                <w:szCs w:val="23"/>
                <w:lang w:val="en-GB"/>
              </w:rPr>
              <w:t>Design of the UMP Base API</w:t>
            </w:r>
          </w:p>
        </w:tc>
        <w:tc>
          <w:tcPr>
            <w:tcW w:w="3908" w:type="dxa"/>
            <w:vAlign w:val="center"/>
          </w:tcPr>
          <w:p w14:paraId="50BABF0A" w14:textId="4CB6FBB8" w:rsidR="00076E52" w:rsidRPr="00076E52" w:rsidRDefault="00C9093E" w:rsidP="00C9093E">
            <w:pPr>
              <w:pStyle w:val="Nessunaspaziatura"/>
              <w:jc w:val="center"/>
              <w:rPr>
                <w:lang w:val="en-GB"/>
              </w:rPr>
            </w:pPr>
            <w:r>
              <w:rPr>
                <w:lang w:val="en-GB"/>
              </w:rPr>
              <w:t>Software Engineer</w:t>
            </w:r>
            <w:r w:rsidR="00D25859">
              <w:rPr>
                <w:lang w:val="en-GB"/>
              </w:rPr>
              <w:br/>
            </w:r>
            <w:r>
              <w:rPr>
                <w:lang w:val="en-GB"/>
              </w:rPr>
              <w:t>Data Engineer</w:t>
            </w:r>
          </w:p>
        </w:tc>
        <w:tc>
          <w:tcPr>
            <w:tcW w:w="1984" w:type="dxa"/>
            <w:vAlign w:val="center"/>
          </w:tcPr>
          <w:p w14:paraId="6135230C" w14:textId="2EA194B5" w:rsidR="00076E52" w:rsidRPr="00076E52" w:rsidRDefault="00C9093E" w:rsidP="00C9093E">
            <w:pPr>
              <w:pStyle w:val="Nessunaspaziatura"/>
              <w:jc w:val="center"/>
              <w:rPr>
                <w:lang w:val="en-GB"/>
              </w:rPr>
            </w:pPr>
            <w:r>
              <w:rPr>
                <w:lang w:val="en-GB"/>
              </w:rPr>
              <w:t>850</w:t>
            </w:r>
          </w:p>
        </w:tc>
      </w:tr>
      <w:tr w:rsidR="00C9093E" w:rsidRPr="009D1765" w14:paraId="1DFF3C8C" w14:textId="4E8E7194" w:rsidTr="004B52F5">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260EB9EB" w14:textId="0F0F60AE" w:rsidR="00C9093E" w:rsidRPr="00076E52" w:rsidRDefault="00C9093E" w:rsidP="00C9093E">
            <w:pPr>
              <w:pStyle w:val="Nessunaspaziatura"/>
              <w:jc w:val="right"/>
              <w:rPr>
                <w:lang w:val="en-GB"/>
              </w:rPr>
            </w:pPr>
            <w:r>
              <w:rPr>
                <w:sz w:val="23"/>
                <w:szCs w:val="23"/>
                <w:lang w:val="en-GB"/>
              </w:rPr>
              <w:t>TOTAL</w:t>
            </w:r>
          </w:p>
        </w:tc>
        <w:tc>
          <w:tcPr>
            <w:tcW w:w="1984" w:type="dxa"/>
            <w:vAlign w:val="center"/>
          </w:tcPr>
          <w:p w14:paraId="49A81C06" w14:textId="31FD6AAF" w:rsidR="00C9093E" w:rsidRPr="00076E52" w:rsidRDefault="00C9093E" w:rsidP="00C9093E">
            <w:pPr>
              <w:pStyle w:val="Nessunaspaziatura"/>
              <w:jc w:val="center"/>
              <w:rPr>
                <w:lang w:val="en-GB"/>
              </w:rPr>
            </w:pPr>
            <w:r>
              <w:rPr>
                <w:lang w:val="en-GB"/>
              </w:rPr>
              <w:t>2700</w:t>
            </w:r>
          </w:p>
        </w:tc>
      </w:tr>
    </w:tbl>
    <w:p w14:paraId="51A9725D" w14:textId="6C952C5B" w:rsidR="00076E52" w:rsidRDefault="00076E52" w:rsidP="00C9093E">
      <w:pPr>
        <w:spacing w:after="120"/>
        <w:jc w:val="both"/>
        <w:rPr>
          <w:lang w:val="en-GB"/>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076E52" w14:paraId="6770F14E"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6532C308" w14:textId="2625A6DF" w:rsidR="00C9093E" w:rsidRPr="00076E52" w:rsidRDefault="00C9093E" w:rsidP="00CC1C37">
            <w:pPr>
              <w:pStyle w:val="Nessunaspaziatura"/>
              <w:jc w:val="center"/>
              <w:rPr>
                <w:rFonts w:asciiTheme="majorHAnsi" w:hAnsiTheme="majorHAnsi"/>
                <w:color w:val="FFFFFF" w:themeColor="background1"/>
                <w:sz w:val="24"/>
                <w:szCs w:val="24"/>
                <w:lang w:val="en-GB"/>
              </w:rPr>
            </w:pPr>
            <w:r>
              <w:rPr>
                <w:rFonts w:asciiTheme="majorHAnsi" w:hAnsiTheme="majorHAnsi"/>
                <w:color w:val="FFFFFF" w:themeColor="background1"/>
                <w:sz w:val="24"/>
                <w:szCs w:val="24"/>
                <w:lang w:val="en-GB"/>
              </w:rPr>
              <w:t>Cloud Service Development</w:t>
            </w:r>
          </w:p>
        </w:tc>
      </w:tr>
      <w:tr w:rsidR="00C9093E" w14:paraId="6E3E1C2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72E630A6"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03E53F0D" w14:textId="77777777" w:rsidR="00C9093E" w:rsidRPr="00AB29E3" w:rsidRDefault="00C9093E"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Assigned Team Members</w:t>
            </w:r>
          </w:p>
        </w:tc>
        <w:tc>
          <w:tcPr>
            <w:tcW w:w="1984" w:type="dxa"/>
            <w:shd w:val="clear" w:color="auto" w:fill="38A5B7"/>
            <w:vAlign w:val="center"/>
          </w:tcPr>
          <w:p w14:paraId="0CB09B2F"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C9093E" w:rsidRPr="00161328" w14:paraId="435B90A8" w14:textId="77777777" w:rsidTr="004B52F5">
        <w:trPr>
          <w:trHeight w:val="510"/>
        </w:trPr>
        <w:tc>
          <w:tcPr>
            <w:tcW w:w="4309" w:type="dxa"/>
            <w:gridSpan w:val="2"/>
            <w:vAlign w:val="center"/>
          </w:tcPr>
          <w:p w14:paraId="5FCB32AD" w14:textId="22E38DD3" w:rsidR="00C9093E" w:rsidRPr="00365A3F" w:rsidRDefault="00C9093E" w:rsidP="00CC1C37">
            <w:pPr>
              <w:pStyle w:val="Nessunaspaziatura"/>
              <w:jc w:val="center"/>
              <w:rPr>
                <w:sz w:val="23"/>
                <w:szCs w:val="23"/>
                <w:lang w:val="en-GB"/>
              </w:rPr>
            </w:pPr>
            <w:r>
              <w:rPr>
                <w:sz w:val="23"/>
                <w:szCs w:val="23"/>
                <w:lang w:val="en-GB"/>
              </w:rPr>
              <w:t xml:space="preserve">Development of the Database </w:t>
            </w:r>
            <w:r w:rsidR="00D25859">
              <w:rPr>
                <w:sz w:val="23"/>
                <w:szCs w:val="23"/>
                <w:lang w:val="en-GB"/>
              </w:rPr>
              <w:br/>
            </w:r>
            <w:r>
              <w:rPr>
                <w:sz w:val="23"/>
                <w:szCs w:val="23"/>
                <w:lang w:val="en-GB"/>
              </w:rPr>
              <w:t>for storing the Global UMPs</w:t>
            </w:r>
          </w:p>
        </w:tc>
        <w:tc>
          <w:tcPr>
            <w:tcW w:w="3908" w:type="dxa"/>
            <w:vAlign w:val="center"/>
          </w:tcPr>
          <w:p w14:paraId="1163F257" w14:textId="6843D2E8" w:rsidR="00C9093E" w:rsidRPr="00076E52" w:rsidRDefault="00C9093E" w:rsidP="00CC1C37">
            <w:pPr>
              <w:pStyle w:val="Nessunaspaziatura"/>
              <w:jc w:val="center"/>
              <w:rPr>
                <w:lang w:val="en-GB"/>
              </w:rPr>
            </w:pPr>
            <w:r>
              <w:rPr>
                <w:lang w:val="en-GB"/>
              </w:rPr>
              <w:t>Database Engineer</w:t>
            </w:r>
          </w:p>
        </w:tc>
        <w:tc>
          <w:tcPr>
            <w:tcW w:w="1984" w:type="dxa"/>
            <w:vAlign w:val="center"/>
          </w:tcPr>
          <w:p w14:paraId="42549EC4" w14:textId="09969EEF" w:rsidR="00C9093E" w:rsidRPr="00076E52" w:rsidRDefault="00C9093E" w:rsidP="00CC1C37">
            <w:pPr>
              <w:pStyle w:val="Nessunaspaziatura"/>
              <w:jc w:val="center"/>
              <w:rPr>
                <w:lang w:val="en-GB"/>
              </w:rPr>
            </w:pPr>
            <w:r>
              <w:rPr>
                <w:lang w:val="en-GB"/>
              </w:rPr>
              <w:t>850</w:t>
            </w:r>
          </w:p>
        </w:tc>
      </w:tr>
      <w:tr w:rsidR="00C9093E" w:rsidRPr="00161328" w14:paraId="715D0CD4"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95380" w14:textId="0EC4922D" w:rsidR="00C9093E" w:rsidRPr="00365A3F" w:rsidRDefault="00C9093E" w:rsidP="00CC1C37">
            <w:pPr>
              <w:pStyle w:val="Nessunaspaziatura"/>
              <w:jc w:val="center"/>
              <w:rPr>
                <w:sz w:val="23"/>
                <w:szCs w:val="23"/>
                <w:lang w:val="en-GB"/>
              </w:rPr>
            </w:pPr>
            <w:r>
              <w:rPr>
                <w:sz w:val="23"/>
                <w:szCs w:val="23"/>
                <w:lang w:val="en-GB"/>
              </w:rPr>
              <w:t>Development of the Biometric</w:t>
            </w:r>
            <w:r w:rsidR="00D25859">
              <w:rPr>
                <w:sz w:val="23"/>
                <w:szCs w:val="23"/>
                <w:lang w:val="en-GB"/>
              </w:rPr>
              <w:br/>
            </w:r>
            <w:r>
              <w:rPr>
                <w:sz w:val="23"/>
                <w:szCs w:val="23"/>
                <w:lang w:val="en-GB"/>
              </w:rPr>
              <w:t xml:space="preserve"> Features Matching System</w:t>
            </w:r>
          </w:p>
        </w:tc>
        <w:tc>
          <w:tcPr>
            <w:tcW w:w="3908" w:type="dxa"/>
            <w:vAlign w:val="center"/>
          </w:tcPr>
          <w:p w14:paraId="08952082" w14:textId="08F0456E" w:rsidR="00C9093E" w:rsidRPr="00076E52" w:rsidRDefault="00C9093E" w:rsidP="00CC1C37">
            <w:pPr>
              <w:pStyle w:val="Nessunaspaziatura"/>
              <w:jc w:val="center"/>
              <w:rPr>
                <w:lang w:val="en-GB"/>
              </w:rPr>
            </w:pPr>
            <w:r>
              <w:rPr>
                <w:lang w:val="en-GB"/>
              </w:rPr>
              <w:t>Machine Learning Engineer</w:t>
            </w:r>
          </w:p>
        </w:tc>
        <w:tc>
          <w:tcPr>
            <w:tcW w:w="1984" w:type="dxa"/>
            <w:vAlign w:val="center"/>
          </w:tcPr>
          <w:p w14:paraId="5C0CC7E2" w14:textId="7F07BC70" w:rsidR="00C9093E" w:rsidRPr="00076E52" w:rsidRDefault="00C9093E" w:rsidP="00CC1C37">
            <w:pPr>
              <w:pStyle w:val="Nessunaspaziatura"/>
              <w:jc w:val="center"/>
              <w:rPr>
                <w:lang w:val="en-GB"/>
              </w:rPr>
            </w:pPr>
            <w:r>
              <w:rPr>
                <w:lang w:val="en-GB"/>
              </w:rPr>
              <w:t>550</w:t>
            </w:r>
          </w:p>
        </w:tc>
      </w:tr>
      <w:tr w:rsidR="00C9093E" w:rsidRPr="00161328" w14:paraId="4F8E8CF1" w14:textId="77777777" w:rsidTr="004B52F5">
        <w:trPr>
          <w:trHeight w:val="510"/>
        </w:trPr>
        <w:tc>
          <w:tcPr>
            <w:tcW w:w="4309" w:type="dxa"/>
            <w:gridSpan w:val="2"/>
            <w:vAlign w:val="center"/>
          </w:tcPr>
          <w:p w14:paraId="19C21827" w14:textId="540CA67E" w:rsidR="00C9093E" w:rsidRPr="00365A3F" w:rsidRDefault="00C9093E" w:rsidP="00CC1C37">
            <w:pPr>
              <w:pStyle w:val="Nessunaspaziatura"/>
              <w:jc w:val="center"/>
              <w:rPr>
                <w:sz w:val="23"/>
                <w:szCs w:val="23"/>
                <w:lang w:val="en-GB"/>
              </w:rPr>
            </w:pPr>
            <w:r>
              <w:rPr>
                <w:sz w:val="23"/>
                <w:szCs w:val="23"/>
                <w:lang w:val="en-GB"/>
              </w:rPr>
              <w:t>Development of the UMPM Communication API</w:t>
            </w:r>
          </w:p>
        </w:tc>
        <w:tc>
          <w:tcPr>
            <w:tcW w:w="3908" w:type="dxa"/>
            <w:vAlign w:val="center"/>
          </w:tcPr>
          <w:p w14:paraId="462562D0" w14:textId="53802BF8" w:rsidR="00C9093E" w:rsidRPr="00076E52" w:rsidRDefault="00C9093E" w:rsidP="00CC1C37">
            <w:pPr>
              <w:pStyle w:val="Nessunaspaziatura"/>
              <w:jc w:val="center"/>
              <w:rPr>
                <w:lang w:val="en-GB"/>
              </w:rPr>
            </w:pPr>
            <w:r>
              <w:rPr>
                <w:lang w:val="en-GB"/>
              </w:rPr>
              <w:t>Data Engineer</w:t>
            </w:r>
          </w:p>
        </w:tc>
        <w:tc>
          <w:tcPr>
            <w:tcW w:w="1984" w:type="dxa"/>
            <w:vAlign w:val="center"/>
          </w:tcPr>
          <w:p w14:paraId="234CACD1" w14:textId="024FDB58" w:rsidR="00C9093E" w:rsidRPr="00076E52" w:rsidRDefault="00C9093E" w:rsidP="00CC1C37">
            <w:pPr>
              <w:pStyle w:val="Nessunaspaziatura"/>
              <w:jc w:val="center"/>
              <w:rPr>
                <w:lang w:val="en-GB"/>
              </w:rPr>
            </w:pPr>
            <w:r>
              <w:rPr>
                <w:lang w:val="en-GB"/>
              </w:rPr>
              <w:t>700</w:t>
            </w:r>
          </w:p>
        </w:tc>
      </w:tr>
      <w:tr w:rsidR="00C9093E" w:rsidRPr="00161328" w14:paraId="6EDDF39C"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2AC1CA2D" w14:textId="26287681" w:rsidR="00C9093E" w:rsidRPr="00365A3F" w:rsidRDefault="00C9093E" w:rsidP="00CC1C37">
            <w:pPr>
              <w:pStyle w:val="Nessunaspaziatura"/>
              <w:jc w:val="center"/>
              <w:rPr>
                <w:sz w:val="23"/>
                <w:szCs w:val="23"/>
                <w:lang w:val="en-GB"/>
              </w:rPr>
            </w:pPr>
            <w:r>
              <w:rPr>
                <w:sz w:val="23"/>
                <w:szCs w:val="23"/>
                <w:lang w:val="en-GB"/>
              </w:rPr>
              <w:lastRenderedPageBreak/>
              <w:t xml:space="preserve">Set up a Content Distribution </w:t>
            </w:r>
            <w:r w:rsidR="00D25859">
              <w:rPr>
                <w:sz w:val="23"/>
                <w:szCs w:val="23"/>
                <w:lang w:val="en-GB"/>
              </w:rPr>
              <w:br/>
            </w:r>
            <w:r>
              <w:rPr>
                <w:sz w:val="23"/>
                <w:szCs w:val="23"/>
                <w:lang w:val="en-GB"/>
              </w:rPr>
              <w:t>Network for servicing requests</w:t>
            </w:r>
          </w:p>
        </w:tc>
        <w:tc>
          <w:tcPr>
            <w:tcW w:w="3908" w:type="dxa"/>
            <w:vAlign w:val="center"/>
          </w:tcPr>
          <w:p w14:paraId="6775E4E8" w14:textId="7723A39B" w:rsidR="00C9093E" w:rsidRPr="00076E52" w:rsidRDefault="00C9093E" w:rsidP="00CC1C37">
            <w:pPr>
              <w:pStyle w:val="Nessunaspaziatura"/>
              <w:jc w:val="center"/>
              <w:rPr>
                <w:lang w:val="en-GB"/>
              </w:rPr>
            </w:pPr>
            <w:r>
              <w:rPr>
                <w:lang w:val="en-GB"/>
              </w:rPr>
              <w:t>Cloud Systems Engineer</w:t>
            </w:r>
          </w:p>
        </w:tc>
        <w:tc>
          <w:tcPr>
            <w:tcW w:w="1984" w:type="dxa"/>
            <w:vAlign w:val="center"/>
          </w:tcPr>
          <w:p w14:paraId="30DB79D7" w14:textId="5F2E4056" w:rsidR="00C9093E" w:rsidRPr="00076E52" w:rsidRDefault="00C9093E" w:rsidP="00CC1C37">
            <w:pPr>
              <w:pStyle w:val="Nessunaspaziatura"/>
              <w:jc w:val="center"/>
              <w:rPr>
                <w:lang w:val="en-GB"/>
              </w:rPr>
            </w:pPr>
            <w:r>
              <w:rPr>
                <w:lang w:val="en-GB"/>
              </w:rPr>
              <w:t>900</w:t>
            </w:r>
          </w:p>
        </w:tc>
      </w:tr>
      <w:tr w:rsidR="00C9093E" w:rsidRPr="009D1765" w14:paraId="0B7F271A" w14:textId="77777777" w:rsidTr="00BA100D">
        <w:trPr>
          <w:trHeight w:val="510"/>
        </w:trPr>
        <w:tc>
          <w:tcPr>
            <w:tcW w:w="8217" w:type="dxa"/>
            <w:gridSpan w:val="3"/>
            <w:vAlign w:val="center"/>
          </w:tcPr>
          <w:p w14:paraId="416EAD2F" w14:textId="77777777" w:rsidR="00C9093E" w:rsidRPr="00076E52" w:rsidRDefault="00C9093E" w:rsidP="00C9093E">
            <w:pPr>
              <w:pStyle w:val="Nessunaspaziatura"/>
              <w:jc w:val="right"/>
              <w:rPr>
                <w:lang w:val="en-GB"/>
              </w:rPr>
            </w:pPr>
            <w:r>
              <w:rPr>
                <w:sz w:val="23"/>
                <w:szCs w:val="23"/>
                <w:lang w:val="en-GB"/>
              </w:rPr>
              <w:t>TOTAL</w:t>
            </w:r>
          </w:p>
        </w:tc>
        <w:tc>
          <w:tcPr>
            <w:tcW w:w="1984" w:type="dxa"/>
            <w:vAlign w:val="center"/>
          </w:tcPr>
          <w:p w14:paraId="4DF6AE07" w14:textId="00658BE8" w:rsidR="00C9093E" w:rsidRPr="00076E52" w:rsidRDefault="00C9093E" w:rsidP="00CC1C37">
            <w:pPr>
              <w:pStyle w:val="Nessunaspaziatura"/>
              <w:jc w:val="center"/>
              <w:rPr>
                <w:lang w:val="en-GB"/>
              </w:rPr>
            </w:pPr>
            <w:r>
              <w:rPr>
                <w:lang w:val="en-GB"/>
              </w:rPr>
              <w:t>3000</w:t>
            </w:r>
          </w:p>
        </w:tc>
      </w:tr>
    </w:tbl>
    <w:p w14:paraId="31D37F58" w14:textId="4992ED4E" w:rsidR="00076E52" w:rsidRDefault="00076E52" w:rsidP="00C9093E">
      <w:pPr>
        <w:spacing w:after="120"/>
        <w:jc w:val="both"/>
        <w:rPr>
          <w:lang w:val="en-GB"/>
        </w:rPr>
      </w:pPr>
    </w:p>
    <w:tbl>
      <w:tblPr>
        <w:tblStyle w:val="Tabellagriglia4-colore1"/>
        <w:tblW w:w="10201" w:type="dxa"/>
        <w:tblLook w:val="0420" w:firstRow="1" w:lastRow="0" w:firstColumn="0" w:lastColumn="0" w:noHBand="0" w:noVBand="1"/>
      </w:tblPr>
      <w:tblGrid>
        <w:gridCol w:w="4248"/>
        <w:gridCol w:w="61"/>
        <w:gridCol w:w="3908"/>
        <w:gridCol w:w="1984"/>
      </w:tblGrid>
      <w:tr w:rsidR="00C9093E" w:rsidRPr="00076E52" w14:paraId="756030EF"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4"/>
            <w:tcBorders>
              <w:bottom w:val="single" w:sz="4" w:space="0" w:color="83CCD8" w:themeColor="accent1" w:themeTint="99"/>
            </w:tcBorders>
          </w:tcPr>
          <w:p w14:paraId="2B04E209" w14:textId="5EBF6120" w:rsidR="00C9093E" w:rsidRPr="00076E52" w:rsidRDefault="00C9093E" w:rsidP="00CC1C37">
            <w:pPr>
              <w:pStyle w:val="Nessunaspaziatura"/>
              <w:jc w:val="center"/>
              <w:rPr>
                <w:rFonts w:asciiTheme="majorHAnsi" w:hAnsiTheme="majorHAnsi"/>
                <w:color w:val="FFFFFF" w:themeColor="background1"/>
                <w:sz w:val="24"/>
                <w:szCs w:val="24"/>
                <w:lang w:val="en-GB"/>
              </w:rPr>
            </w:pPr>
            <w:r>
              <w:rPr>
                <w:rFonts w:asciiTheme="majorHAnsi" w:hAnsiTheme="majorHAnsi"/>
                <w:color w:val="FFFFFF" w:themeColor="background1"/>
                <w:sz w:val="24"/>
                <w:szCs w:val="24"/>
                <w:lang w:val="en-GB"/>
              </w:rPr>
              <w:t>Web Service Development</w:t>
            </w:r>
          </w:p>
        </w:tc>
      </w:tr>
      <w:tr w:rsidR="00C9093E" w14:paraId="24CA0799"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06422D79"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33D73D1F" w14:textId="77777777" w:rsidR="00C9093E" w:rsidRPr="00AB29E3" w:rsidRDefault="00C9093E"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Assigned Team Members</w:t>
            </w:r>
          </w:p>
        </w:tc>
        <w:tc>
          <w:tcPr>
            <w:tcW w:w="1984" w:type="dxa"/>
            <w:shd w:val="clear" w:color="auto" w:fill="38A5B7"/>
            <w:vAlign w:val="center"/>
          </w:tcPr>
          <w:p w14:paraId="635090A5"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C9093E" w:rsidRPr="00161328" w14:paraId="6121BF3A" w14:textId="77777777" w:rsidTr="004B52F5">
        <w:trPr>
          <w:trHeight w:val="510"/>
        </w:trPr>
        <w:tc>
          <w:tcPr>
            <w:tcW w:w="4309" w:type="dxa"/>
            <w:gridSpan w:val="2"/>
            <w:vAlign w:val="center"/>
          </w:tcPr>
          <w:p w14:paraId="75924382" w14:textId="08A80592" w:rsidR="00C9093E" w:rsidRPr="00365A3F" w:rsidRDefault="00C9093E" w:rsidP="00CC1C37">
            <w:pPr>
              <w:pStyle w:val="Nessunaspaziatura"/>
              <w:jc w:val="center"/>
              <w:rPr>
                <w:sz w:val="23"/>
                <w:szCs w:val="23"/>
                <w:lang w:val="en-GB"/>
              </w:rPr>
            </w:pPr>
            <w:r>
              <w:rPr>
                <w:sz w:val="23"/>
                <w:szCs w:val="23"/>
                <w:lang w:val="en-GB"/>
              </w:rPr>
              <w:t>Front-end Web Development</w:t>
            </w:r>
          </w:p>
        </w:tc>
        <w:tc>
          <w:tcPr>
            <w:tcW w:w="3908" w:type="dxa"/>
            <w:vAlign w:val="center"/>
          </w:tcPr>
          <w:p w14:paraId="0734C4A5" w14:textId="64971194" w:rsidR="00C9093E" w:rsidRPr="00076E52" w:rsidRDefault="00C9093E" w:rsidP="00CC1C37">
            <w:pPr>
              <w:pStyle w:val="Nessunaspaziatura"/>
              <w:jc w:val="center"/>
              <w:rPr>
                <w:lang w:val="en-GB"/>
              </w:rPr>
            </w:pPr>
            <w:r>
              <w:rPr>
                <w:lang w:val="en-GB"/>
              </w:rPr>
              <w:t>Front-end Web Developer</w:t>
            </w:r>
          </w:p>
        </w:tc>
        <w:tc>
          <w:tcPr>
            <w:tcW w:w="1984" w:type="dxa"/>
            <w:vAlign w:val="center"/>
          </w:tcPr>
          <w:p w14:paraId="0E68AF82" w14:textId="59D908C9" w:rsidR="00C9093E" w:rsidRPr="00076E52" w:rsidRDefault="00C9093E" w:rsidP="00CC1C37">
            <w:pPr>
              <w:pStyle w:val="Nessunaspaziatura"/>
              <w:jc w:val="center"/>
              <w:rPr>
                <w:lang w:val="en-GB"/>
              </w:rPr>
            </w:pPr>
            <w:r>
              <w:rPr>
                <w:lang w:val="en-GB"/>
              </w:rPr>
              <w:t>750</w:t>
            </w:r>
          </w:p>
        </w:tc>
      </w:tr>
      <w:tr w:rsidR="00C9093E" w:rsidRPr="00161328" w14:paraId="17971B7A" w14:textId="77777777" w:rsidTr="004B52F5">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6B20C54" w14:textId="0BB197A7" w:rsidR="00C9093E" w:rsidRPr="00365A3F" w:rsidRDefault="00C9093E" w:rsidP="00CC1C37">
            <w:pPr>
              <w:pStyle w:val="Nessunaspaziatura"/>
              <w:jc w:val="center"/>
              <w:rPr>
                <w:sz w:val="23"/>
                <w:szCs w:val="23"/>
                <w:lang w:val="en-GB"/>
              </w:rPr>
            </w:pPr>
            <w:r>
              <w:rPr>
                <w:sz w:val="23"/>
                <w:szCs w:val="23"/>
                <w:lang w:val="en-GB"/>
              </w:rPr>
              <w:t>Back-end Web Development</w:t>
            </w:r>
          </w:p>
        </w:tc>
        <w:tc>
          <w:tcPr>
            <w:tcW w:w="3908" w:type="dxa"/>
            <w:vAlign w:val="center"/>
          </w:tcPr>
          <w:p w14:paraId="578FE0CF" w14:textId="3E73407A" w:rsidR="00C9093E" w:rsidRPr="00076E52" w:rsidRDefault="00C9093E" w:rsidP="00CC1C37">
            <w:pPr>
              <w:pStyle w:val="Nessunaspaziatura"/>
              <w:jc w:val="center"/>
              <w:rPr>
                <w:lang w:val="en-GB"/>
              </w:rPr>
            </w:pPr>
            <w:r>
              <w:rPr>
                <w:lang w:val="en-GB"/>
              </w:rPr>
              <w:t>Back-end Web Developer</w:t>
            </w:r>
            <w:r w:rsidR="00D25859">
              <w:rPr>
                <w:lang w:val="en-GB"/>
              </w:rPr>
              <w:br/>
            </w:r>
            <w:r>
              <w:rPr>
                <w:lang w:val="en-GB"/>
              </w:rPr>
              <w:t>Database Engineer</w:t>
            </w:r>
          </w:p>
        </w:tc>
        <w:tc>
          <w:tcPr>
            <w:tcW w:w="1984" w:type="dxa"/>
            <w:vAlign w:val="center"/>
          </w:tcPr>
          <w:p w14:paraId="45B04D6D" w14:textId="037CF081" w:rsidR="00C9093E" w:rsidRPr="00076E52" w:rsidRDefault="00C9093E" w:rsidP="00CC1C37">
            <w:pPr>
              <w:pStyle w:val="Nessunaspaziatura"/>
              <w:jc w:val="center"/>
              <w:rPr>
                <w:lang w:val="en-GB"/>
              </w:rPr>
            </w:pPr>
            <w:r>
              <w:rPr>
                <w:lang w:val="en-GB"/>
              </w:rPr>
              <w:t>800</w:t>
            </w:r>
          </w:p>
        </w:tc>
      </w:tr>
      <w:tr w:rsidR="00C9093E" w:rsidRPr="00161328" w14:paraId="7F4FD74C" w14:textId="77777777" w:rsidTr="004B52F5">
        <w:trPr>
          <w:trHeight w:val="510"/>
        </w:trPr>
        <w:tc>
          <w:tcPr>
            <w:tcW w:w="4309" w:type="dxa"/>
            <w:gridSpan w:val="2"/>
            <w:vAlign w:val="center"/>
          </w:tcPr>
          <w:p w14:paraId="1B05D8BC" w14:textId="77AFAB84" w:rsidR="00C9093E" w:rsidRPr="00365A3F" w:rsidRDefault="00C9093E" w:rsidP="00CC1C37">
            <w:pPr>
              <w:pStyle w:val="Nessunaspaziatura"/>
              <w:jc w:val="center"/>
              <w:rPr>
                <w:sz w:val="23"/>
                <w:szCs w:val="23"/>
                <w:lang w:val="en-GB"/>
              </w:rPr>
            </w:pPr>
            <w:r>
              <w:rPr>
                <w:sz w:val="23"/>
                <w:szCs w:val="23"/>
                <w:lang w:val="en-GB"/>
              </w:rPr>
              <w:t>Integration with the cloud infrastructure</w:t>
            </w:r>
          </w:p>
        </w:tc>
        <w:tc>
          <w:tcPr>
            <w:tcW w:w="3908" w:type="dxa"/>
            <w:vAlign w:val="center"/>
          </w:tcPr>
          <w:p w14:paraId="4A586DBA" w14:textId="5F636297" w:rsidR="00C9093E" w:rsidRPr="00076E52" w:rsidRDefault="00C9093E" w:rsidP="00CC1C37">
            <w:pPr>
              <w:pStyle w:val="Nessunaspaziatura"/>
              <w:jc w:val="center"/>
              <w:rPr>
                <w:lang w:val="en-GB"/>
              </w:rPr>
            </w:pPr>
            <w:r>
              <w:rPr>
                <w:lang w:val="en-GB"/>
              </w:rPr>
              <w:t>Data Engineer</w:t>
            </w:r>
          </w:p>
        </w:tc>
        <w:tc>
          <w:tcPr>
            <w:tcW w:w="1984" w:type="dxa"/>
            <w:vAlign w:val="center"/>
          </w:tcPr>
          <w:p w14:paraId="3D7652B6" w14:textId="2627FE7F" w:rsidR="00C9093E" w:rsidRPr="00076E52" w:rsidRDefault="00C9093E" w:rsidP="00CC1C37">
            <w:pPr>
              <w:pStyle w:val="Nessunaspaziatura"/>
              <w:jc w:val="center"/>
              <w:rPr>
                <w:lang w:val="en-GB"/>
              </w:rPr>
            </w:pPr>
            <w:r>
              <w:rPr>
                <w:lang w:val="en-GB"/>
              </w:rPr>
              <w:t>300</w:t>
            </w:r>
          </w:p>
        </w:tc>
      </w:tr>
      <w:tr w:rsidR="00C9093E" w:rsidRPr="009D1765" w14:paraId="72580A8E"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3B82B552" w14:textId="77777777" w:rsidR="00C9093E" w:rsidRPr="00076E52" w:rsidRDefault="00C9093E" w:rsidP="00CC1C37">
            <w:pPr>
              <w:pStyle w:val="Nessunaspaziatura"/>
              <w:jc w:val="right"/>
              <w:rPr>
                <w:lang w:val="en-GB"/>
              </w:rPr>
            </w:pPr>
            <w:r>
              <w:rPr>
                <w:sz w:val="23"/>
                <w:szCs w:val="23"/>
                <w:lang w:val="en-GB"/>
              </w:rPr>
              <w:t>TOTAL</w:t>
            </w:r>
          </w:p>
        </w:tc>
        <w:tc>
          <w:tcPr>
            <w:tcW w:w="1984" w:type="dxa"/>
            <w:vAlign w:val="center"/>
          </w:tcPr>
          <w:p w14:paraId="2072E215" w14:textId="719F2B53" w:rsidR="00C9093E" w:rsidRPr="00076E52" w:rsidRDefault="00C9093E" w:rsidP="00CC1C37">
            <w:pPr>
              <w:pStyle w:val="Nessunaspaziatura"/>
              <w:jc w:val="center"/>
              <w:rPr>
                <w:lang w:val="en-GB"/>
              </w:rPr>
            </w:pPr>
            <w:r>
              <w:rPr>
                <w:lang w:val="en-GB"/>
              </w:rPr>
              <w:t>1850</w:t>
            </w:r>
          </w:p>
        </w:tc>
      </w:tr>
    </w:tbl>
    <w:p w14:paraId="24A6B89B" w14:textId="59BC7B0E" w:rsidR="00C9093E" w:rsidRDefault="00C9093E" w:rsidP="00C22253">
      <w:pPr>
        <w:spacing w:after="120"/>
        <w:jc w:val="both"/>
        <w:rPr>
          <w:lang w:val="en-GB"/>
        </w:rPr>
      </w:pPr>
    </w:p>
    <w:tbl>
      <w:tblPr>
        <w:tblStyle w:val="Tabellagriglia4-colore1"/>
        <w:tblW w:w="10201" w:type="dxa"/>
        <w:tblLook w:val="0420" w:firstRow="1" w:lastRow="0" w:firstColumn="0" w:lastColumn="0" w:noHBand="0" w:noVBand="1"/>
      </w:tblPr>
      <w:tblGrid>
        <w:gridCol w:w="4248"/>
        <w:gridCol w:w="61"/>
        <w:gridCol w:w="3908"/>
        <w:gridCol w:w="61"/>
        <w:gridCol w:w="1923"/>
      </w:tblGrid>
      <w:tr w:rsidR="00C9093E" w:rsidRPr="00076E52" w14:paraId="45F04861" w14:textId="77777777" w:rsidTr="00BA100D">
        <w:trPr>
          <w:cnfStyle w:val="100000000000" w:firstRow="1" w:lastRow="0" w:firstColumn="0" w:lastColumn="0" w:oddVBand="0" w:evenVBand="0" w:oddHBand="0" w:evenHBand="0" w:firstRowFirstColumn="0" w:firstRowLastColumn="0" w:lastRowFirstColumn="0" w:lastRowLastColumn="0"/>
          <w:trHeight w:val="284"/>
        </w:trPr>
        <w:tc>
          <w:tcPr>
            <w:tcW w:w="10201" w:type="dxa"/>
            <w:gridSpan w:val="5"/>
            <w:tcBorders>
              <w:bottom w:val="single" w:sz="4" w:space="0" w:color="83CCD8" w:themeColor="accent1" w:themeTint="99"/>
            </w:tcBorders>
          </w:tcPr>
          <w:p w14:paraId="08307474" w14:textId="4BA5877F" w:rsidR="00C9093E" w:rsidRPr="00076E52" w:rsidRDefault="00C9093E" w:rsidP="00CC1C37">
            <w:pPr>
              <w:pStyle w:val="Nessunaspaziatura"/>
              <w:jc w:val="center"/>
              <w:rPr>
                <w:rFonts w:asciiTheme="majorHAnsi" w:hAnsiTheme="majorHAnsi"/>
                <w:color w:val="FFFFFF" w:themeColor="background1"/>
                <w:sz w:val="24"/>
                <w:szCs w:val="24"/>
                <w:lang w:val="en-GB"/>
              </w:rPr>
            </w:pPr>
            <w:r>
              <w:rPr>
                <w:rFonts w:asciiTheme="majorHAnsi" w:hAnsiTheme="majorHAnsi"/>
                <w:color w:val="FFFFFF" w:themeColor="background1"/>
                <w:sz w:val="24"/>
                <w:szCs w:val="24"/>
                <w:lang w:val="en-GB"/>
              </w:rPr>
              <w:t>UMPM Development</w:t>
            </w:r>
          </w:p>
        </w:tc>
      </w:tr>
      <w:tr w:rsidR="00C9093E" w14:paraId="4D27A662" w14:textId="77777777" w:rsidTr="00BA100D">
        <w:trPr>
          <w:cnfStyle w:val="000000100000" w:firstRow="0" w:lastRow="0" w:firstColumn="0" w:lastColumn="0" w:oddVBand="0" w:evenVBand="0" w:oddHBand="1" w:evenHBand="0" w:firstRowFirstColumn="0" w:firstRowLastColumn="0" w:lastRowFirstColumn="0" w:lastRowLastColumn="0"/>
          <w:trHeight w:val="284"/>
        </w:trPr>
        <w:tc>
          <w:tcPr>
            <w:tcW w:w="4248" w:type="dxa"/>
            <w:shd w:val="clear" w:color="auto" w:fill="38A5B7"/>
            <w:vAlign w:val="center"/>
          </w:tcPr>
          <w:p w14:paraId="2E157A98"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Task</w:t>
            </w:r>
          </w:p>
        </w:tc>
        <w:tc>
          <w:tcPr>
            <w:tcW w:w="3969" w:type="dxa"/>
            <w:gridSpan w:val="2"/>
            <w:shd w:val="clear" w:color="auto" w:fill="38A5B7"/>
            <w:vAlign w:val="center"/>
          </w:tcPr>
          <w:p w14:paraId="090CEC65" w14:textId="77777777" w:rsidR="00C9093E" w:rsidRPr="00AB29E3" w:rsidRDefault="00C9093E" w:rsidP="00CC1C37">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Assigned Team Members</w:t>
            </w:r>
          </w:p>
        </w:tc>
        <w:tc>
          <w:tcPr>
            <w:tcW w:w="1984" w:type="dxa"/>
            <w:gridSpan w:val="2"/>
            <w:shd w:val="clear" w:color="auto" w:fill="38A5B7"/>
            <w:vAlign w:val="center"/>
          </w:tcPr>
          <w:p w14:paraId="4FD583A1" w14:textId="77777777" w:rsidR="00C9093E" w:rsidRDefault="00C9093E" w:rsidP="00CC1C37">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Man*Hour Cost</w:t>
            </w:r>
          </w:p>
        </w:tc>
      </w:tr>
      <w:tr w:rsidR="00C9093E" w:rsidRPr="00161328" w14:paraId="042726F8" w14:textId="77777777" w:rsidTr="00BA100D">
        <w:trPr>
          <w:trHeight w:val="510"/>
        </w:trPr>
        <w:tc>
          <w:tcPr>
            <w:tcW w:w="4309" w:type="dxa"/>
            <w:gridSpan w:val="2"/>
            <w:vAlign w:val="center"/>
          </w:tcPr>
          <w:p w14:paraId="0526D0DA" w14:textId="667D4F80" w:rsidR="00C9093E" w:rsidRPr="00365A3F" w:rsidRDefault="00C9093E" w:rsidP="00CC1C37">
            <w:pPr>
              <w:pStyle w:val="Nessunaspaziatura"/>
              <w:jc w:val="center"/>
              <w:rPr>
                <w:sz w:val="23"/>
                <w:szCs w:val="23"/>
                <w:lang w:val="en-GB"/>
              </w:rPr>
            </w:pPr>
            <w:r>
              <w:rPr>
                <w:sz w:val="23"/>
                <w:szCs w:val="23"/>
                <w:lang w:val="en-GB"/>
              </w:rPr>
              <w:t xml:space="preserve">Porting of the UMP to the </w:t>
            </w:r>
            <w:r w:rsidR="00D25859">
              <w:rPr>
                <w:sz w:val="23"/>
                <w:szCs w:val="23"/>
                <w:lang w:val="en-GB"/>
              </w:rPr>
              <w:br/>
            </w:r>
            <w:r>
              <w:rPr>
                <w:sz w:val="23"/>
                <w:szCs w:val="23"/>
                <w:lang w:val="en-GB"/>
              </w:rPr>
              <w:t>selected car platform(s)</w:t>
            </w:r>
          </w:p>
        </w:tc>
        <w:tc>
          <w:tcPr>
            <w:tcW w:w="3969" w:type="dxa"/>
            <w:gridSpan w:val="2"/>
            <w:vAlign w:val="center"/>
          </w:tcPr>
          <w:p w14:paraId="3D26E71B" w14:textId="778E5F41" w:rsidR="00C9093E" w:rsidRPr="00076E52" w:rsidRDefault="00C9093E" w:rsidP="00CC1C37">
            <w:pPr>
              <w:pStyle w:val="Nessunaspaziatura"/>
              <w:jc w:val="center"/>
              <w:rPr>
                <w:lang w:val="en-GB"/>
              </w:rPr>
            </w:pPr>
            <w:r>
              <w:rPr>
                <w:lang w:val="en-GB"/>
              </w:rPr>
              <w:t>Embedded Systems Engineer, Machine Learning Engineer</w:t>
            </w:r>
            <w:r w:rsidR="00C22253">
              <w:rPr>
                <w:lang w:val="en-GB"/>
              </w:rPr>
              <w:t>, Database Engineer</w:t>
            </w:r>
          </w:p>
        </w:tc>
        <w:tc>
          <w:tcPr>
            <w:tcW w:w="1923" w:type="dxa"/>
            <w:vAlign w:val="center"/>
          </w:tcPr>
          <w:p w14:paraId="187CBB39" w14:textId="50155433" w:rsidR="00C9093E" w:rsidRPr="00076E52" w:rsidRDefault="00C9093E" w:rsidP="00CC1C37">
            <w:pPr>
              <w:pStyle w:val="Nessunaspaziatura"/>
              <w:jc w:val="center"/>
              <w:rPr>
                <w:lang w:val="en-GB"/>
              </w:rPr>
            </w:pPr>
            <w:r>
              <w:rPr>
                <w:lang w:val="en-GB"/>
              </w:rPr>
              <w:t>1200</w:t>
            </w:r>
          </w:p>
        </w:tc>
      </w:tr>
      <w:tr w:rsidR="00C9093E" w:rsidRPr="00161328" w14:paraId="46BE072F"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4309" w:type="dxa"/>
            <w:gridSpan w:val="2"/>
            <w:vAlign w:val="center"/>
          </w:tcPr>
          <w:p w14:paraId="6D0EA07A" w14:textId="034DFA6B" w:rsidR="00C9093E" w:rsidRPr="00365A3F" w:rsidRDefault="00C9093E" w:rsidP="00CC1C37">
            <w:pPr>
              <w:pStyle w:val="Nessunaspaziatura"/>
              <w:jc w:val="center"/>
              <w:rPr>
                <w:sz w:val="23"/>
                <w:szCs w:val="23"/>
                <w:lang w:val="en-GB"/>
              </w:rPr>
            </w:pPr>
            <w:r>
              <w:rPr>
                <w:sz w:val="23"/>
                <w:szCs w:val="23"/>
                <w:lang w:val="en-GB"/>
              </w:rPr>
              <w:t>Integration with the car operating system</w:t>
            </w:r>
          </w:p>
        </w:tc>
        <w:tc>
          <w:tcPr>
            <w:tcW w:w="3969" w:type="dxa"/>
            <w:gridSpan w:val="2"/>
            <w:vAlign w:val="center"/>
          </w:tcPr>
          <w:p w14:paraId="652F64D9" w14:textId="08266210" w:rsidR="00C9093E" w:rsidRPr="00076E52" w:rsidRDefault="00C9093E" w:rsidP="00CC1C37">
            <w:pPr>
              <w:pStyle w:val="Nessunaspaziatura"/>
              <w:jc w:val="center"/>
              <w:rPr>
                <w:lang w:val="en-GB"/>
              </w:rPr>
            </w:pPr>
            <w:r>
              <w:rPr>
                <w:lang w:val="en-GB"/>
              </w:rPr>
              <w:t>Embedded Systems Engineer</w:t>
            </w:r>
          </w:p>
        </w:tc>
        <w:tc>
          <w:tcPr>
            <w:tcW w:w="1923" w:type="dxa"/>
            <w:vAlign w:val="center"/>
          </w:tcPr>
          <w:p w14:paraId="663CD4D6" w14:textId="62B0673B" w:rsidR="00C9093E" w:rsidRPr="00076E52" w:rsidRDefault="00C9093E" w:rsidP="00CC1C37">
            <w:pPr>
              <w:pStyle w:val="Nessunaspaziatura"/>
              <w:jc w:val="center"/>
              <w:rPr>
                <w:lang w:val="en-GB"/>
              </w:rPr>
            </w:pPr>
            <w:r>
              <w:rPr>
                <w:lang w:val="en-GB"/>
              </w:rPr>
              <w:t>500</w:t>
            </w:r>
          </w:p>
        </w:tc>
      </w:tr>
      <w:tr w:rsidR="00C9093E" w:rsidRPr="00161328" w14:paraId="29D2F295" w14:textId="77777777" w:rsidTr="00BA100D">
        <w:trPr>
          <w:trHeight w:val="510"/>
        </w:trPr>
        <w:tc>
          <w:tcPr>
            <w:tcW w:w="4309" w:type="dxa"/>
            <w:gridSpan w:val="2"/>
            <w:vAlign w:val="center"/>
          </w:tcPr>
          <w:p w14:paraId="03267011" w14:textId="77777777" w:rsidR="00C9093E" w:rsidRPr="00365A3F" w:rsidRDefault="00C9093E" w:rsidP="00CC1C37">
            <w:pPr>
              <w:pStyle w:val="Nessunaspaziatura"/>
              <w:jc w:val="center"/>
              <w:rPr>
                <w:sz w:val="23"/>
                <w:szCs w:val="23"/>
                <w:lang w:val="en-GB"/>
              </w:rPr>
            </w:pPr>
            <w:r>
              <w:rPr>
                <w:sz w:val="23"/>
                <w:szCs w:val="23"/>
                <w:lang w:val="en-GB"/>
              </w:rPr>
              <w:t>Integration with the cloud infrastructure</w:t>
            </w:r>
          </w:p>
        </w:tc>
        <w:tc>
          <w:tcPr>
            <w:tcW w:w="3969" w:type="dxa"/>
            <w:gridSpan w:val="2"/>
            <w:vAlign w:val="center"/>
          </w:tcPr>
          <w:p w14:paraId="74A5F56B" w14:textId="77777777" w:rsidR="00C9093E" w:rsidRPr="00076E52" w:rsidRDefault="00C9093E" w:rsidP="00CC1C37">
            <w:pPr>
              <w:pStyle w:val="Nessunaspaziatura"/>
              <w:jc w:val="center"/>
              <w:rPr>
                <w:lang w:val="en-GB"/>
              </w:rPr>
            </w:pPr>
            <w:r>
              <w:rPr>
                <w:lang w:val="en-GB"/>
              </w:rPr>
              <w:t>Data Engineer</w:t>
            </w:r>
          </w:p>
        </w:tc>
        <w:tc>
          <w:tcPr>
            <w:tcW w:w="1923" w:type="dxa"/>
            <w:vAlign w:val="center"/>
          </w:tcPr>
          <w:p w14:paraId="1DC50163" w14:textId="67D7B431" w:rsidR="00C9093E" w:rsidRPr="00076E52" w:rsidRDefault="00C9093E" w:rsidP="00CC1C37">
            <w:pPr>
              <w:pStyle w:val="Nessunaspaziatura"/>
              <w:jc w:val="center"/>
              <w:rPr>
                <w:lang w:val="en-GB"/>
              </w:rPr>
            </w:pPr>
            <w:r>
              <w:rPr>
                <w:lang w:val="en-GB"/>
              </w:rPr>
              <w:t>300</w:t>
            </w:r>
          </w:p>
        </w:tc>
      </w:tr>
      <w:tr w:rsidR="00C9093E" w:rsidRPr="009D1765" w14:paraId="3CC1C4A8" w14:textId="77777777" w:rsidTr="00BA100D">
        <w:trPr>
          <w:cnfStyle w:val="000000100000" w:firstRow="0" w:lastRow="0" w:firstColumn="0" w:lastColumn="0" w:oddVBand="0" w:evenVBand="0" w:oddHBand="1" w:evenHBand="0" w:firstRowFirstColumn="0" w:firstRowLastColumn="0" w:lastRowFirstColumn="0" w:lastRowLastColumn="0"/>
          <w:trHeight w:val="510"/>
        </w:trPr>
        <w:tc>
          <w:tcPr>
            <w:tcW w:w="8217" w:type="dxa"/>
            <w:gridSpan w:val="3"/>
            <w:vAlign w:val="center"/>
          </w:tcPr>
          <w:p w14:paraId="1CB0F9C6" w14:textId="77777777" w:rsidR="00C9093E" w:rsidRPr="00076E52" w:rsidRDefault="00C9093E" w:rsidP="00CC1C37">
            <w:pPr>
              <w:pStyle w:val="Nessunaspaziatura"/>
              <w:jc w:val="right"/>
              <w:rPr>
                <w:lang w:val="en-GB"/>
              </w:rPr>
            </w:pPr>
            <w:r>
              <w:rPr>
                <w:sz w:val="23"/>
                <w:szCs w:val="23"/>
                <w:lang w:val="en-GB"/>
              </w:rPr>
              <w:t>TOTAL</w:t>
            </w:r>
          </w:p>
        </w:tc>
        <w:tc>
          <w:tcPr>
            <w:tcW w:w="1984" w:type="dxa"/>
            <w:gridSpan w:val="2"/>
            <w:vAlign w:val="center"/>
          </w:tcPr>
          <w:p w14:paraId="4C6AEAE2" w14:textId="4883A371" w:rsidR="00C9093E" w:rsidRPr="00076E52" w:rsidRDefault="00C9093E" w:rsidP="00CC1C37">
            <w:pPr>
              <w:pStyle w:val="Nessunaspaziatura"/>
              <w:jc w:val="center"/>
              <w:rPr>
                <w:lang w:val="en-GB"/>
              </w:rPr>
            </w:pPr>
            <w:r>
              <w:rPr>
                <w:lang w:val="en-GB"/>
              </w:rPr>
              <w:t>2000</w:t>
            </w:r>
          </w:p>
        </w:tc>
      </w:tr>
    </w:tbl>
    <w:p w14:paraId="273A4D7B" w14:textId="5EE76324" w:rsidR="00D81F02" w:rsidRPr="00947016" w:rsidRDefault="00D81F02" w:rsidP="00D81F02">
      <w:pPr>
        <w:pStyle w:val="Sommario2"/>
        <w:jc w:val="both"/>
      </w:pPr>
      <w:bookmarkStart w:id="24" w:name="_Toc61194317"/>
      <w:r>
        <w:t>Project Development Schedule</w:t>
      </w:r>
      <w:bookmarkEnd w:id="24"/>
    </w:p>
    <w:p w14:paraId="65F92C4E" w14:textId="10AFD42C" w:rsidR="00D81F02" w:rsidRDefault="00D81F02" w:rsidP="00D25859">
      <w:pPr>
        <w:spacing w:after="240"/>
        <w:jc w:val="both"/>
        <w:rPr>
          <w:lang w:val="en-GB"/>
        </w:rPr>
      </w:pPr>
      <w:r>
        <w:rPr>
          <w:lang w:val="en-GB"/>
        </w:rPr>
        <w:t xml:space="preserve">An estimation of the project development schedule expressed </w:t>
      </w:r>
      <w:r w:rsidR="00D25859">
        <w:rPr>
          <w:lang w:val="en-GB"/>
        </w:rPr>
        <w:t>in a</w:t>
      </w:r>
      <w:r>
        <w:rPr>
          <w:lang w:val="en-GB"/>
        </w:rPr>
        <w:t xml:space="preserve"> man*hours </w:t>
      </w:r>
      <w:r w:rsidR="00D25859">
        <w:rPr>
          <w:lang w:val="en-GB"/>
        </w:rPr>
        <w:t xml:space="preserve">scale </w:t>
      </w:r>
      <w:r>
        <w:rPr>
          <w:lang w:val="en-GB"/>
        </w:rPr>
        <w:t>is outlined below</w:t>
      </w:r>
      <w:r w:rsidR="00D25859">
        <w:rPr>
          <w:lang w:val="en-GB"/>
        </w:rPr>
        <w:t>, where once the initial “Design of the UMP and its base API” work package has been completed the other</w:t>
      </w:r>
      <w:r w:rsidR="004B52F5">
        <w:rPr>
          <w:lang w:val="en-GB"/>
        </w:rPr>
        <w:t>s can</w:t>
      </w:r>
      <w:r w:rsidR="00D25859">
        <w:rPr>
          <w:lang w:val="en-GB"/>
        </w:rPr>
        <w:t xml:space="preserve"> be carried out in parallel:</w:t>
      </w:r>
    </w:p>
    <w:p w14:paraId="7353EA1A" w14:textId="38FD377E" w:rsidR="000C4A65" w:rsidRDefault="00D25859" w:rsidP="00D81F02">
      <w:pPr>
        <w:spacing w:after="240"/>
        <w:jc w:val="both"/>
        <w:rPr>
          <w:lang w:val="en-GB"/>
        </w:rPr>
      </w:pPr>
      <w:r w:rsidRPr="00D25859">
        <w:rPr>
          <w:noProof/>
          <w:lang w:val="en-GB"/>
        </w:rPr>
        <w:drawing>
          <wp:inline distT="0" distB="0" distL="0" distR="0" wp14:anchorId="6546A8D3" wp14:editId="590DC3FA">
            <wp:extent cx="6097905" cy="26149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7905" cy="2614930"/>
                    </a:xfrm>
                    <a:prstGeom prst="rect">
                      <a:avLst/>
                    </a:prstGeom>
                  </pic:spPr>
                </pic:pic>
              </a:graphicData>
            </a:graphic>
          </wp:inline>
        </w:drawing>
      </w:r>
    </w:p>
    <w:p w14:paraId="6C3E5ABF" w14:textId="12CE7FEF" w:rsidR="00D81F02" w:rsidRDefault="000C4A65" w:rsidP="000C4A65">
      <w:pPr>
        <w:rPr>
          <w:lang w:val="en-GB"/>
        </w:rPr>
      </w:pPr>
      <w:r>
        <w:rPr>
          <w:lang w:val="en-GB"/>
        </w:rPr>
        <w:br w:type="page"/>
      </w:r>
    </w:p>
    <w:p w14:paraId="47548E09" w14:textId="2C7F3BC1" w:rsidR="000C4A65" w:rsidRPr="00D20845" w:rsidRDefault="000C4A65" w:rsidP="000C4A65">
      <w:pPr>
        <w:pStyle w:val="Sommario10"/>
      </w:pPr>
      <w:bookmarkStart w:id="25" w:name="_Toc61194318"/>
      <w:bookmarkStart w:id="26" w:name="_Toc30345187"/>
      <w:r>
        <w:lastRenderedPageBreak/>
        <w:t xml:space="preserve">Possible </w:t>
      </w:r>
      <w:r w:rsidR="00D25859">
        <w:t xml:space="preserve">System </w:t>
      </w:r>
      <w:r>
        <w:t>Extensions</w:t>
      </w:r>
      <w:bookmarkEnd w:id="25"/>
    </w:p>
    <w:p w14:paraId="1382D211" w14:textId="029A48A6" w:rsidR="00D25859" w:rsidRPr="006331B6" w:rsidRDefault="00D25859" w:rsidP="006331B6">
      <w:pPr>
        <w:rPr>
          <w:lang w:val="en-GB"/>
        </w:rPr>
      </w:pPr>
      <w:r>
        <w:rPr>
          <w:lang w:val="en-GB"/>
        </w:rPr>
        <w:t>The following features represent possible project extensions whose application is to be evaluated in future system revisions.</w:t>
      </w:r>
    </w:p>
    <w:p w14:paraId="0A646F80" w14:textId="64218BBB" w:rsidR="000B1507" w:rsidRPr="005331BC" w:rsidRDefault="006331B6" w:rsidP="0052573A">
      <w:pPr>
        <w:pStyle w:val="Sommario2"/>
        <w:jc w:val="both"/>
      </w:pPr>
      <w:bookmarkStart w:id="27" w:name="_Toc61194319"/>
      <w:bookmarkEnd w:id="26"/>
      <w:r>
        <w:t>Multi-Repository Cloud Service</w:t>
      </w:r>
      <w:bookmarkEnd w:id="27"/>
    </w:p>
    <w:p w14:paraId="3341981C" w14:textId="0AEAE9B5" w:rsidR="00D25859" w:rsidRDefault="0058144E" w:rsidP="006331B6">
      <w:pPr>
        <w:spacing w:after="0"/>
        <w:jc w:val="both"/>
        <w:rPr>
          <w:lang w:val="en-GB"/>
        </w:rPr>
      </w:pPr>
      <w:r>
        <w:rPr>
          <w:lang w:val="en-GB"/>
        </w:rPr>
        <w:t>While in the system as it has been envisioned the entire collection of user global mobility profiles is stored within a single repository, as an extension it is also possible to distribute such dataset across different repositories, in a scenario where each car manufacturer has its own cloud service hosting the global UMPs of their customers.</w:t>
      </w:r>
    </w:p>
    <w:p w14:paraId="5D884A8D" w14:textId="704484E0" w:rsidR="003A1775" w:rsidRDefault="0058144E" w:rsidP="0058144E">
      <w:pPr>
        <w:spacing w:after="240"/>
        <w:jc w:val="both"/>
        <w:rPr>
          <w:lang w:val="en-GB"/>
        </w:rPr>
      </w:pPr>
      <w:r>
        <w:rPr>
          <w:lang w:val="en-GB"/>
        </w:rPr>
        <w:t>Employing this architecture would require an intermediate step in the Local UMP retrieval consisting in a repository index holding a feature-repository association table, allowing t</w:t>
      </w:r>
      <w:r w:rsidR="004B52F5">
        <w:rPr>
          <w:lang w:val="en-GB"/>
        </w:rPr>
        <w:t xml:space="preserve">he routing of </w:t>
      </w:r>
      <w:r>
        <w:rPr>
          <w:lang w:val="en-GB"/>
        </w:rPr>
        <w:t xml:space="preserve">UMP requests coming from the UMPMs to the repository associated </w:t>
      </w:r>
      <w:r w:rsidR="004B52F5">
        <w:rPr>
          <w:lang w:val="en-GB"/>
        </w:rPr>
        <w:t>with</w:t>
      </w:r>
      <w:r>
        <w:rPr>
          <w:lang w:val="en-GB"/>
        </w:rPr>
        <w:t xml:space="preserve"> the biometric features contained in the message, repositories that would in turn return the user local UMP back to the requesting UMPM.</w:t>
      </w:r>
      <w:r w:rsidR="00D52273">
        <w:rPr>
          <w:lang w:val="en-GB"/>
        </w:rPr>
        <w:t xml:space="preserve"> </w:t>
      </w:r>
    </w:p>
    <w:p w14:paraId="56E3E6CC" w14:textId="25EE148D" w:rsidR="00D52273" w:rsidRDefault="00741536" w:rsidP="00D52273">
      <w:pPr>
        <w:spacing w:after="240"/>
        <w:jc w:val="both"/>
        <w:rPr>
          <w:lang w:val="en-GB"/>
        </w:rPr>
      </w:pPr>
      <w:r w:rsidRPr="00741536">
        <w:rPr>
          <w:noProof/>
          <w:lang w:val="en-GB"/>
        </w:rPr>
        <w:drawing>
          <wp:inline distT="0" distB="0" distL="0" distR="0" wp14:anchorId="39971A59" wp14:editId="3954DFD3">
            <wp:extent cx="6097905" cy="35566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7905" cy="3556635"/>
                    </a:xfrm>
                    <a:prstGeom prst="rect">
                      <a:avLst/>
                    </a:prstGeom>
                  </pic:spPr>
                </pic:pic>
              </a:graphicData>
            </a:graphic>
          </wp:inline>
        </w:drawing>
      </w:r>
    </w:p>
    <w:p w14:paraId="41EF8F13" w14:textId="7AD85EAC" w:rsidR="00D52273" w:rsidRDefault="0058144E" w:rsidP="00A36B38">
      <w:pPr>
        <w:jc w:val="both"/>
        <w:rPr>
          <w:lang w:val="en-GB"/>
        </w:rPr>
      </w:pPr>
      <w:r>
        <w:rPr>
          <w:lang w:val="en-GB"/>
        </w:rPr>
        <w:t xml:space="preserve">This architecture for retrieving the user UMPs, while presenting the advantage that no single entity or corporation </w:t>
      </w:r>
      <w:r w:rsidR="004B52F5">
        <w:rPr>
          <w:lang w:val="en-GB"/>
        </w:rPr>
        <w:t>would own</w:t>
      </w:r>
      <w:r>
        <w:rPr>
          <w:lang w:val="en-GB"/>
        </w:rPr>
        <w:t xml:space="preserve"> the entire dataset of UMPs, would also carry a set of disadvantages, including a higher complexity, possible services interoperability issues as well as a higher latency in retrieving the local UMPs.</w:t>
      </w:r>
    </w:p>
    <w:p w14:paraId="23E56B16" w14:textId="1891FD48" w:rsidR="00741536" w:rsidRDefault="00741536" w:rsidP="00741536">
      <w:pPr>
        <w:pStyle w:val="Sommario2"/>
        <w:jc w:val="both"/>
      </w:pPr>
      <w:bookmarkStart w:id="28" w:name="_Toc61194320"/>
      <w:r>
        <w:t>Push vs Pull Application</w:t>
      </w:r>
      <w:r w:rsidR="0087508E">
        <w:t>s</w:t>
      </w:r>
      <w:r>
        <w:t xml:space="preserve"> Retrieval</w:t>
      </w:r>
      <w:bookmarkEnd w:id="28"/>
    </w:p>
    <w:p w14:paraId="7615907C" w14:textId="0E2FEEBB" w:rsidR="0058144E" w:rsidRDefault="0058144E" w:rsidP="0087508E">
      <w:pPr>
        <w:spacing w:after="0"/>
        <w:jc w:val="both"/>
        <w:rPr>
          <w:lang w:val="en-GB"/>
        </w:rPr>
      </w:pPr>
      <w:r>
        <w:rPr>
          <w:lang w:val="en-GB"/>
        </w:rPr>
        <w:t>In the system as it has been envisioned, every time a new local UMP is retrieved from the cloud, the car system selects, according to its policies, the set or subset of the user applications to be retrieved and installed in the local environment, thus attuning to a “Pull” paradig</w:t>
      </w:r>
      <w:r w:rsidR="004B52F5">
        <w:rPr>
          <w:lang w:val="en-GB"/>
        </w:rPr>
        <w:t>m</w:t>
      </w:r>
      <w:r>
        <w:rPr>
          <w:lang w:val="en-GB"/>
        </w:rPr>
        <w:t>.</w:t>
      </w:r>
    </w:p>
    <w:p w14:paraId="6B875D6A" w14:textId="4E6CEEB4" w:rsidR="0058144E" w:rsidRDefault="0058144E" w:rsidP="0087508E">
      <w:pPr>
        <w:spacing w:after="0"/>
        <w:jc w:val="both"/>
        <w:rPr>
          <w:lang w:val="en-GB"/>
        </w:rPr>
      </w:pPr>
      <w:r>
        <w:rPr>
          <w:lang w:val="en-GB"/>
        </w:rPr>
        <w:t xml:space="preserve">An </w:t>
      </w:r>
      <w:r w:rsidR="004B52F5">
        <w:rPr>
          <w:lang w:val="en-GB"/>
        </w:rPr>
        <w:t>alternative</w:t>
      </w:r>
      <w:r>
        <w:rPr>
          <w:lang w:val="en-GB"/>
        </w:rPr>
        <w:t xml:space="preserve"> approach for retrieving such applications would </w:t>
      </w:r>
      <w:r w:rsidR="004B52F5">
        <w:rPr>
          <w:lang w:val="en-GB"/>
        </w:rPr>
        <w:t>instead adopt</w:t>
      </w:r>
      <w:r>
        <w:rPr>
          <w:lang w:val="en-GB"/>
        </w:rPr>
        <w:t xml:space="preserve"> a “Push” strategy consisting in initiating the application retrieval directly from the cloud service as soon as the user biometric features are matched to their global UMP</w:t>
      </w:r>
      <w:r w:rsidR="00FE69D9">
        <w:rPr>
          <w:lang w:val="en-GB"/>
        </w:rPr>
        <w:t>, as depicted below:</w:t>
      </w:r>
    </w:p>
    <w:p w14:paraId="45AF3232" w14:textId="1FE8959C" w:rsidR="0087508E" w:rsidRDefault="006C6042" w:rsidP="00741536">
      <w:pPr>
        <w:spacing w:after="240"/>
        <w:jc w:val="both"/>
        <w:rPr>
          <w:lang w:val="en-GB"/>
        </w:rPr>
      </w:pPr>
      <w:r w:rsidRPr="006C6042">
        <w:rPr>
          <w:noProof/>
          <w:lang w:val="en-GB"/>
        </w:rPr>
        <w:lastRenderedPageBreak/>
        <mc:AlternateContent>
          <mc:Choice Requires="wps">
            <w:drawing>
              <wp:anchor distT="0" distB="0" distL="114300" distR="114300" simplePos="0" relativeHeight="251661314" behindDoc="0" locked="0" layoutInCell="1" allowOverlap="1" wp14:anchorId="3805EF9D" wp14:editId="107208A0">
                <wp:simplePos x="0" y="0"/>
                <wp:positionH relativeFrom="column">
                  <wp:posOffset>922655</wp:posOffset>
                </wp:positionH>
                <wp:positionV relativeFrom="paragraph">
                  <wp:posOffset>0</wp:posOffset>
                </wp:positionV>
                <wp:extent cx="1143000" cy="310515"/>
                <wp:effectExtent l="0" t="0" r="0" b="508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w="9525">
                          <a:noFill/>
                          <a:miter lim="800000"/>
                          <a:headEnd/>
                          <a:tailEnd/>
                        </a:ln>
                      </wps:spPr>
                      <wps:txbx>
                        <w:txbxContent>
                          <w:p w14:paraId="4FE56129" w14:textId="77777777"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805EF9D" id="_x0000_t202" coordsize="21600,21600" o:spt="202" path="m,l,21600r21600,l21600,xe">
                <v:stroke joinstyle="miter"/>
                <v:path gradientshapeok="t" o:connecttype="rect"/>
              </v:shapetype>
              <v:shape id="Casella di testo 2" o:spid="_x0000_s1026" type="#_x0000_t202" style="position:absolute;left:0;text-align:left;margin-left:72.65pt;margin-top:0;width:90pt;height:24.45pt;z-index:251661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" filled="f" stroked="f">
                <v:textbox>
                  <w:txbxContent>
                    <w:p w14:paraId="4FE56129" w14:textId="77777777"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Pull Retrieval</w:t>
                      </w:r>
                    </w:p>
                  </w:txbxContent>
                </v:textbox>
                <w10:wrap type="topAndBottom"/>
              </v:shape>
            </w:pict>
          </mc:Fallback>
        </mc:AlternateContent>
      </w:r>
      <w:r w:rsidRPr="006C6042">
        <w:rPr>
          <w:noProof/>
          <w:lang w:val="en-GB"/>
        </w:rPr>
        <mc:AlternateContent>
          <mc:Choice Requires="wps">
            <w:drawing>
              <wp:anchor distT="0" distB="0" distL="114300" distR="114300" simplePos="0" relativeHeight="251663362" behindDoc="0" locked="0" layoutInCell="1" allowOverlap="1" wp14:anchorId="59EECB23" wp14:editId="2DEE3D13">
                <wp:simplePos x="0" y="0"/>
                <wp:positionH relativeFrom="column">
                  <wp:posOffset>4000500</wp:posOffset>
                </wp:positionH>
                <wp:positionV relativeFrom="paragraph">
                  <wp:posOffset>0</wp:posOffset>
                </wp:positionV>
                <wp:extent cx="1210310" cy="310515"/>
                <wp:effectExtent l="0" t="0" r="0" b="0"/>
                <wp:wrapTopAndBottom/>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310515"/>
                        </a:xfrm>
                        <a:prstGeom prst="rect">
                          <a:avLst/>
                        </a:prstGeom>
                        <a:noFill/>
                        <a:ln w="9525">
                          <a:noFill/>
                          <a:miter lim="800000"/>
                          <a:headEnd/>
                          <a:tailEnd/>
                        </a:ln>
                      </wps:spPr>
                      <wps:txbx>
                        <w:txbxContent>
                          <w:p w14:paraId="5D6E942A" w14:textId="7D623294"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9EECB23" id="_x0000_s1027" type="#_x0000_t202" style="position:absolute;left:0;text-align:left;margin-left:315pt;margin-top:0;width:95.3pt;height:24.45pt;z-index:2516633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" filled="f" stroked="f">
                <v:textbox>
                  <w:txbxContent>
                    <w:p w14:paraId="5D6E942A" w14:textId="7D623294" w:rsidR="00CC1C37" w:rsidRDefault="00CC1C37" w:rsidP="006C6042">
                      <w:pPr>
                        <w:jc w:val="center"/>
                      </w:pPr>
                      <w:r>
                        <w:rPr>
                          <w:rFonts w:asciiTheme="majorHAnsi" w:eastAsiaTheme="majorEastAsia" w:hAnsiTheme="majorHAnsi" w:cstheme="majorBidi"/>
                          <w:color w:val="2A7B88" w:themeColor="accent1" w:themeShade="BF"/>
                          <w:spacing w:val="-2"/>
                          <w:kern w:val="16"/>
                          <w:sz w:val="26"/>
                          <w:szCs w:val="26"/>
                          <w:lang w:val="en-GB" w:eastAsia="it-IT"/>
                        </w:rPr>
                        <w:t>Push Retrieval</w:t>
                      </w:r>
                    </w:p>
                  </w:txbxContent>
                </v:textbox>
                <w10:wrap type="topAndBottom"/>
              </v:shape>
            </w:pict>
          </mc:Fallback>
        </mc:AlternateContent>
      </w:r>
      <w:r w:rsidRPr="0087508E">
        <w:rPr>
          <w:noProof/>
          <w:lang w:val="en-GB"/>
        </w:rPr>
        <w:drawing>
          <wp:anchor distT="0" distB="0" distL="114300" distR="114300" simplePos="0" relativeHeight="251660290" behindDoc="1" locked="0" layoutInCell="1" allowOverlap="1" wp14:anchorId="012C1914" wp14:editId="2FE77AC9">
            <wp:simplePos x="0" y="0"/>
            <wp:positionH relativeFrom="margin">
              <wp:posOffset>3112135</wp:posOffset>
            </wp:positionH>
            <wp:positionV relativeFrom="paragraph">
              <wp:posOffset>316230</wp:posOffset>
            </wp:positionV>
            <wp:extent cx="2986809" cy="1641600"/>
            <wp:effectExtent l="0" t="0" r="4445" b="0"/>
            <wp:wrapTight wrapText="bothSides">
              <wp:wrapPolygon edited="0">
                <wp:start x="0" y="0"/>
                <wp:lineTo x="0" y="21308"/>
                <wp:lineTo x="21494" y="21308"/>
                <wp:lineTo x="2149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6809" cy="1641600"/>
                    </a:xfrm>
                    <a:prstGeom prst="rect">
                      <a:avLst/>
                    </a:prstGeom>
                  </pic:spPr>
                </pic:pic>
              </a:graphicData>
            </a:graphic>
            <wp14:sizeRelH relativeFrom="page">
              <wp14:pctWidth>0</wp14:pctWidth>
            </wp14:sizeRelH>
            <wp14:sizeRelV relativeFrom="page">
              <wp14:pctHeight>0</wp14:pctHeight>
            </wp14:sizeRelV>
          </wp:anchor>
        </w:drawing>
      </w:r>
      <w:r w:rsidR="0087508E" w:rsidRPr="0087508E">
        <w:rPr>
          <w:noProof/>
          <w:lang w:val="en-GB"/>
        </w:rPr>
        <w:drawing>
          <wp:inline distT="0" distB="0" distL="0" distR="0" wp14:anchorId="2472905D" wp14:editId="6E484A22">
            <wp:extent cx="2985100" cy="1641600"/>
            <wp:effectExtent l="0" t="0" r="635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100" cy="1641600"/>
                    </a:xfrm>
                    <a:prstGeom prst="rect">
                      <a:avLst/>
                    </a:prstGeom>
                  </pic:spPr>
                </pic:pic>
              </a:graphicData>
            </a:graphic>
          </wp:inline>
        </w:drawing>
      </w:r>
    </w:p>
    <w:p w14:paraId="0AFF406D" w14:textId="4A1ADF11" w:rsidR="00FE69D9" w:rsidRDefault="004B52F5" w:rsidP="00A36B38">
      <w:pPr>
        <w:jc w:val="both"/>
        <w:rPr>
          <w:lang w:val="en-GB"/>
        </w:rPr>
      </w:pPr>
      <w:r>
        <w:rPr>
          <w:lang w:val="en-GB"/>
        </w:rPr>
        <w:t>While on the one hand the adoption of a push strategy would reduce the latency in retrieving the applications, on the other it would increase</w:t>
      </w:r>
      <w:r w:rsidR="00FE69D9">
        <w:rPr>
          <w:lang w:val="en-GB"/>
        </w:rPr>
        <w:t xml:space="preserve"> the resource requirements of the car platform in terms of computational capabilities, storage space and transmission bandwidth, as well as the general power consumption, also incurring the risk of useless data overprovisioning should passengers use only a subset of their applications during travel.</w:t>
      </w:r>
    </w:p>
    <w:p w14:paraId="6BB0E3E8" w14:textId="7741B33D" w:rsidR="00A36B38" w:rsidRDefault="00A36B38" w:rsidP="00A36B38">
      <w:pPr>
        <w:pStyle w:val="Sommario2"/>
        <w:jc w:val="both"/>
      </w:pPr>
      <w:bookmarkStart w:id="29" w:name="_Toc61194321"/>
      <w:r>
        <w:t>Inter-car Communications</w:t>
      </w:r>
      <w:bookmarkEnd w:id="29"/>
    </w:p>
    <w:p w14:paraId="4A07FF19" w14:textId="44216E69" w:rsidR="00A36B38" w:rsidRDefault="004B52F5" w:rsidP="00FE69D9">
      <w:pPr>
        <w:spacing w:after="240"/>
        <w:jc w:val="both"/>
        <w:rPr>
          <w:lang w:val="en-GB"/>
        </w:rPr>
      </w:pPr>
      <w:r>
        <w:rPr>
          <w:lang w:val="en-GB"/>
        </w:rPr>
        <w:t>One</w:t>
      </w:r>
      <w:r w:rsidR="00FE69D9">
        <w:rPr>
          <w:lang w:val="en-GB"/>
        </w:rPr>
        <w:t xml:space="preserve"> last extension aimed at easing the bandwidth and computational requirements of the cloud service consists in enabling autonomous vehicles to interchange the users’ UMPs and possibly their applications and configurations, which can be obtained through the creation and management of ad-hoc inter-car networks:</w:t>
      </w:r>
    </w:p>
    <w:p w14:paraId="14C33FD8" w14:textId="75F5FD12" w:rsidR="00CF1C85" w:rsidRPr="00816918" w:rsidRDefault="004A687D" w:rsidP="004A687D">
      <w:pPr>
        <w:spacing w:after="240"/>
        <w:jc w:val="center"/>
        <w:rPr>
          <w:lang w:val="en-GB"/>
        </w:rPr>
      </w:pPr>
      <w:r w:rsidRPr="004A687D">
        <w:rPr>
          <w:noProof/>
          <w:lang w:val="en-GB"/>
        </w:rPr>
        <w:drawing>
          <wp:inline distT="0" distB="0" distL="0" distR="0" wp14:anchorId="2DD00E41" wp14:editId="306DE9F9">
            <wp:extent cx="4448322" cy="3725696"/>
            <wp:effectExtent l="0" t="0" r="0"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536" cy="3738439"/>
                    </a:xfrm>
                    <a:prstGeom prst="rect">
                      <a:avLst/>
                    </a:prstGeom>
                  </pic:spPr>
                </pic:pic>
              </a:graphicData>
            </a:graphic>
          </wp:inline>
        </w:drawing>
      </w:r>
    </w:p>
    <w:sectPr w:rsidR="00CF1C85" w:rsidRPr="00816918" w:rsidSect="00306231">
      <w:footerReference w:type="default" r:id="rId30"/>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CDDF5F" w14:textId="77777777" w:rsidR="00EB4102" w:rsidRDefault="00EB4102">
      <w:pPr>
        <w:spacing w:after="0"/>
      </w:pPr>
      <w:r>
        <w:separator/>
      </w:r>
    </w:p>
  </w:endnote>
  <w:endnote w:type="continuationSeparator" w:id="0">
    <w:p w14:paraId="113A71DB" w14:textId="77777777" w:rsidR="00EB4102" w:rsidRDefault="00EB4102">
      <w:pPr>
        <w:spacing w:after="0"/>
      </w:pPr>
      <w:r>
        <w:continuationSeparator/>
      </w:r>
    </w:p>
  </w:endnote>
  <w:endnote w:type="continuationNotice" w:id="1">
    <w:p w14:paraId="37C1F3A6" w14:textId="77777777" w:rsidR="00EB4102" w:rsidRDefault="00EB410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49954FE4" w:rsidR="00CC1C37" w:rsidRDefault="00CC1C37" w:rsidP="00C527B7">
    <w:pPr>
      <w:pStyle w:val="Pidipagina"/>
      <w:rPr>
        <w:rFonts w:ascii="Arial Narrow" w:hAnsi="Arial Narrow"/>
        <w:smallCaps/>
        <w:sz w:val="20"/>
        <w:szCs w:val="20"/>
      </w:rPr>
    </w:pPr>
    <w:r>
      <w:rPr>
        <w:rFonts w:ascii="Arial Narrow" w:hAnsi="Arial Narrow"/>
        <w:sz w:val="20"/>
        <w:szCs w:val="20"/>
      </w:rPr>
      <w:t>The User Mobility Profile Project Specification</w:t>
    </w:r>
    <w:r w:rsidRPr="00C527B7">
      <w:rPr>
        <w:rFonts w:ascii="Arial Narrow" w:hAnsi="Arial Narrow"/>
        <w:sz w:val="20"/>
        <w:szCs w:val="20"/>
      </w:rPr>
      <w:ptab w:relativeTo="margin" w:alignment="right" w:leader="none"/>
    </w:r>
    <w:r w:rsidRPr="00C527B7">
      <w:rPr>
        <w:rFonts w:ascii="Arial Narrow" w:hAnsi="Arial Narrow"/>
        <w:smallCaps/>
        <w:sz w:val="20"/>
        <w:szCs w:val="20"/>
      </w:rPr>
      <w:t xml:space="preserve">Riccardo Bertini, </w:t>
    </w:r>
    <w:r>
      <w:rPr>
        <w:rFonts w:ascii="Arial Narrow" w:hAnsi="Arial Narrow"/>
        <w:smallCaps/>
        <w:sz w:val="20"/>
        <w:szCs w:val="20"/>
      </w:rPr>
      <w:t xml:space="preserve">Federico Cosimo Lapenna, Daria Maggi, </w:t>
    </w:r>
    <w:r>
      <w:rPr>
        <w:rFonts w:ascii="Arial Narrow" w:hAnsi="Arial Narrow"/>
        <w:smallCaps/>
        <w:sz w:val="20"/>
        <w:szCs w:val="20"/>
      </w:rPr>
      <w:br/>
      <w:t>Marsha Gòmez Gòmez, Guido Gagliardi, Andrea Chianese</w:t>
    </w:r>
  </w:p>
  <w:p w14:paraId="6344A1F8" w14:textId="5A9EFAF1" w:rsidR="00CC1C37" w:rsidRPr="00C527B7" w:rsidRDefault="00CC1C37" w:rsidP="00C527B7">
    <w:pPr>
      <w:pStyle w:val="Pidipagina"/>
      <w:ind w:right="-603"/>
      <w:rPr>
        <w:rFonts w:ascii="Arial Narrow" w:hAnsi="Arial Narrow"/>
      </w:rPr>
    </w:pPr>
    <w:r>
      <w:rPr>
        <w:rFonts w:ascii="Arial Narrow" w:hAnsi="Arial Narrow"/>
        <w:smallCaps/>
        <w:sz w:val="20"/>
        <w:szCs w:val="20"/>
      </w:rPr>
      <w:br/>
    </w: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8AD971" w14:textId="77777777" w:rsidR="00EB4102" w:rsidRDefault="00EB4102">
      <w:pPr>
        <w:spacing w:after="0"/>
      </w:pPr>
      <w:r>
        <w:separator/>
      </w:r>
    </w:p>
  </w:footnote>
  <w:footnote w:type="continuationSeparator" w:id="0">
    <w:p w14:paraId="3DB415FF" w14:textId="77777777" w:rsidR="00EB4102" w:rsidRDefault="00EB4102">
      <w:pPr>
        <w:spacing w:after="0"/>
      </w:pPr>
      <w:r>
        <w:continuationSeparator/>
      </w:r>
    </w:p>
  </w:footnote>
  <w:footnote w:type="continuationNotice" w:id="1">
    <w:p w14:paraId="2383D4E3" w14:textId="77777777" w:rsidR="00EB4102" w:rsidRDefault="00EB4102">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16119A"/>
    <w:multiLevelType w:val="hybridMultilevel"/>
    <w:tmpl w:val="CD000B84"/>
    <w:lvl w:ilvl="0" w:tplc="04100001">
      <w:start w:val="1"/>
      <w:numFmt w:val="bullet"/>
      <w:lvlText w:val=""/>
      <w:lvlJc w:val="left"/>
      <w:pPr>
        <w:ind w:left="1211"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E9268D"/>
    <w:multiLevelType w:val="hybridMultilevel"/>
    <w:tmpl w:val="ED80E1DE"/>
    <w:lvl w:ilvl="0" w:tplc="DE32B28C">
      <w:start w:val="1"/>
      <w:numFmt w:val="bullet"/>
      <w:lvlText w:val=""/>
      <w:lvlJc w:val="right"/>
      <w:pPr>
        <w:ind w:left="108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8F18EB"/>
    <w:multiLevelType w:val="hybridMultilevel"/>
    <w:tmpl w:val="1CB23CF6"/>
    <w:lvl w:ilvl="0" w:tplc="F38E1920">
      <w:start w:val="1"/>
      <w:numFmt w:val="decimal"/>
      <w:lvlText w:val="%1)"/>
      <w:lvlJc w:val="left"/>
      <w:pPr>
        <w:ind w:left="1080" w:hanging="360"/>
      </w:pPr>
      <w:rPr>
        <w:rFonts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3C2A46A9"/>
    <w:multiLevelType w:val="hybridMultilevel"/>
    <w:tmpl w:val="896A5382"/>
    <w:lvl w:ilvl="0" w:tplc="F320C682">
      <w:start w:val="1"/>
      <w:numFmt w:val="bullet"/>
      <w:lvlText w:val=""/>
      <w:lvlJc w:val="left"/>
      <w:pPr>
        <w:ind w:left="1080" w:hanging="360"/>
      </w:pPr>
      <w:rPr>
        <w:rFonts w:ascii="Symbol" w:hAnsi="Symbol" w:hint="default"/>
        <w:color w:val="2A7B88"/>
        <w:sz w:val="26"/>
        <w:szCs w:val="26"/>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4244710D"/>
    <w:multiLevelType w:val="hybridMultilevel"/>
    <w:tmpl w:val="A73AFE58"/>
    <w:lvl w:ilvl="0" w:tplc="2B34B2EC">
      <w:start w:val="1"/>
      <w:numFmt w:val="bullet"/>
      <w:lvlText w:val="o"/>
      <w:lvlJc w:val="left"/>
      <w:pPr>
        <w:ind w:left="1080" w:hanging="360"/>
      </w:pPr>
      <w:rPr>
        <w:rFonts w:ascii="Courier New" w:hAnsi="Courier New" w:cs="Courier New" w:hint="default"/>
        <w:color w:val="auto"/>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454944C8"/>
    <w:multiLevelType w:val="hybridMultilevel"/>
    <w:tmpl w:val="7FE88E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B4D70E0"/>
    <w:multiLevelType w:val="hybridMultilevel"/>
    <w:tmpl w:val="0DA61C8C"/>
    <w:lvl w:ilvl="0" w:tplc="711246C8">
      <w:start w:val="1"/>
      <w:numFmt w:val="decimal"/>
      <w:lvlText w:val="%1)"/>
      <w:lvlJc w:val="left"/>
      <w:pPr>
        <w:ind w:left="360" w:hanging="360"/>
      </w:pPr>
      <w:rPr>
        <w:rFonts w:asciiTheme="majorHAnsi" w:hAnsiTheme="majorHAnsi" w:hint="default"/>
        <w:color w:val="2A7B88"/>
        <w:sz w:val="26"/>
        <w:szCs w:val="26"/>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num w:numId="1">
    <w:abstractNumId w:val="0"/>
  </w:num>
  <w:num w:numId="2">
    <w:abstractNumId w:val="6"/>
  </w:num>
  <w:num w:numId="3">
    <w:abstractNumId w:val="5"/>
  </w:num>
  <w:num w:numId="4">
    <w:abstractNumId w:val="3"/>
  </w:num>
  <w:num w:numId="5">
    <w:abstractNumId w:val="4"/>
  </w:num>
  <w:num w:numId="6">
    <w:abstractNumId w:val="1"/>
  </w:num>
  <w:num w:numId="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4D2F"/>
    <w:rsid w:val="00016901"/>
    <w:rsid w:val="0001765A"/>
    <w:rsid w:val="00020878"/>
    <w:rsid w:val="00022817"/>
    <w:rsid w:val="00022AF9"/>
    <w:rsid w:val="000243D8"/>
    <w:rsid w:val="0002643E"/>
    <w:rsid w:val="00032544"/>
    <w:rsid w:val="0003289E"/>
    <w:rsid w:val="00032A20"/>
    <w:rsid w:val="00035419"/>
    <w:rsid w:val="000359C6"/>
    <w:rsid w:val="00044107"/>
    <w:rsid w:val="00044375"/>
    <w:rsid w:val="00044DA7"/>
    <w:rsid w:val="00054B27"/>
    <w:rsid w:val="00060928"/>
    <w:rsid w:val="000638E8"/>
    <w:rsid w:val="0006496D"/>
    <w:rsid w:val="000665A7"/>
    <w:rsid w:val="00067CA7"/>
    <w:rsid w:val="00067FBE"/>
    <w:rsid w:val="000712A3"/>
    <w:rsid w:val="00071C5A"/>
    <w:rsid w:val="000723F1"/>
    <w:rsid w:val="0007381B"/>
    <w:rsid w:val="00073CA2"/>
    <w:rsid w:val="00074453"/>
    <w:rsid w:val="00075068"/>
    <w:rsid w:val="00075164"/>
    <w:rsid w:val="00075203"/>
    <w:rsid w:val="000764A1"/>
    <w:rsid w:val="00076E52"/>
    <w:rsid w:val="00077B4E"/>
    <w:rsid w:val="000802A0"/>
    <w:rsid w:val="000809B0"/>
    <w:rsid w:val="00081075"/>
    <w:rsid w:val="00083EF9"/>
    <w:rsid w:val="0008433A"/>
    <w:rsid w:val="0008520E"/>
    <w:rsid w:val="0008681B"/>
    <w:rsid w:val="00090CDF"/>
    <w:rsid w:val="00090E1C"/>
    <w:rsid w:val="000A3671"/>
    <w:rsid w:val="000A36E8"/>
    <w:rsid w:val="000A416F"/>
    <w:rsid w:val="000A43ED"/>
    <w:rsid w:val="000A4C66"/>
    <w:rsid w:val="000A50FA"/>
    <w:rsid w:val="000B05C9"/>
    <w:rsid w:val="000B1274"/>
    <w:rsid w:val="000B1507"/>
    <w:rsid w:val="000B2BA9"/>
    <w:rsid w:val="000B6395"/>
    <w:rsid w:val="000C0E98"/>
    <w:rsid w:val="000C1190"/>
    <w:rsid w:val="000C14FF"/>
    <w:rsid w:val="000C1A83"/>
    <w:rsid w:val="000C2DF7"/>
    <w:rsid w:val="000C4A65"/>
    <w:rsid w:val="000C5149"/>
    <w:rsid w:val="000C593D"/>
    <w:rsid w:val="000C5DE0"/>
    <w:rsid w:val="000C5E27"/>
    <w:rsid w:val="000C5E8A"/>
    <w:rsid w:val="000C6A6F"/>
    <w:rsid w:val="000C6EE7"/>
    <w:rsid w:val="000D00CB"/>
    <w:rsid w:val="000D0968"/>
    <w:rsid w:val="000D2F02"/>
    <w:rsid w:val="000D2FE4"/>
    <w:rsid w:val="000D444C"/>
    <w:rsid w:val="000D5AB1"/>
    <w:rsid w:val="000E03D8"/>
    <w:rsid w:val="000E09C3"/>
    <w:rsid w:val="000E3D5F"/>
    <w:rsid w:val="000E6B23"/>
    <w:rsid w:val="000E7CBA"/>
    <w:rsid w:val="000F6606"/>
    <w:rsid w:val="000F7073"/>
    <w:rsid w:val="00102656"/>
    <w:rsid w:val="00105A4D"/>
    <w:rsid w:val="00105B1F"/>
    <w:rsid w:val="00106BC0"/>
    <w:rsid w:val="0011117C"/>
    <w:rsid w:val="00111255"/>
    <w:rsid w:val="00112F86"/>
    <w:rsid w:val="00113F08"/>
    <w:rsid w:val="00115B5A"/>
    <w:rsid w:val="00120CBD"/>
    <w:rsid w:val="00123A4E"/>
    <w:rsid w:val="001306C7"/>
    <w:rsid w:val="00132E62"/>
    <w:rsid w:val="00133269"/>
    <w:rsid w:val="0013350D"/>
    <w:rsid w:val="0013360C"/>
    <w:rsid w:val="00133ED5"/>
    <w:rsid w:val="001341BC"/>
    <w:rsid w:val="00135A78"/>
    <w:rsid w:val="0013704D"/>
    <w:rsid w:val="00137731"/>
    <w:rsid w:val="00140D66"/>
    <w:rsid w:val="00142F9E"/>
    <w:rsid w:val="00145D6F"/>
    <w:rsid w:val="00147072"/>
    <w:rsid w:val="00153C65"/>
    <w:rsid w:val="00153D9D"/>
    <w:rsid w:val="00154705"/>
    <w:rsid w:val="001571CE"/>
    <w:rsid w:val="00157490"/>
    <w:rsid w:val="00161328"/>
    <w:rsid w:val="0016164F"/>
    <w:rsid w:val="001633DF"/>
    <w:rsid w:val="00163E63"/>
    <w:rsid w:val="00165AFC"/>
    <w:rsid w:val="00166E8E"/>
    <w:rsid w:val="00170199"/>
    <w:rsid w:val="00175D92"/>
    <w:rsid w:val="00177F29"/>
    <w:rsid w:val="00184F08"/>
    <w:rsid w:val="00185B7D"/>
    <w:rsid w:val="00190F27"/>
    <w:rsid w:val="00191339"/>
    <w:rsid w:val="00195C15"/>
    <w:rsid w:val="00196EED"/>
    <w:rsid w:val="001A0347"/>
    <w:rsid w:val="001A0DED"/>
    <w:rsid w:val="001A14C7"/>
    <w:rsid w:val="001A1F58"/>
    <w:rsid w:val="001A3109"/>
    <w:rsid w:val="001A5DCB"/>
    <w:rsid w:val="001A60B5"/>
    <w:rsid w:val="001A65A8"/>
    <w:rsid w:val="001B0769"/>
    <w:rsid w:val="001B0FFB"/>
    <w:rsid w:val="001B1EA7"/>
    <w:rsid w:val="001B58B0"/>
    <w:rsid w:val="001B7B36"/>
    <w:rsid w:val="001C35B0"/>
    <w:rsid w:val="001C6B0C"/>
    <w:rsid w:val="001D2294"/>
    <w:rsid w:val="001E07B2"/>
    <w:rsid w:val="001E0FB2"/>
    <w:rsid w:val="001E161F"/>
    <w:rsid w:val="001E6B05"/>
    <w:rsid w:val="001F0209"/>
    <w:rsid w:val="001F1584"/>
    <w:rsid w:val="001F3E47"/>
    <w:rsid w:val="001F5059"/>
    <w:rsid w:val="001F5EDA"/>
    <w:rsid w:val="002013D0"/>
    <w:rsid w:val="002022C9"/>
    <w:rsid w:val="00202551"/>
    <w:rsid w:val="002045EB"/>
    <w:rsid w:val="0020544B"/>
    <w:rsid w:val="00206F00"/>
    <w:rsid w:val="00207C60"/>
    <w:rsid w:val="00207EBA"/>
    <w:rsid w:val="0021102C"/>
    <w:rsid w:val="00211569"/>
    <w:rsid w:val="00211AD1"/>
    <w:rsid w:val="00212758"/>
    <w:rsid w:val="00213838"/>
    <w:rsid w:val="00220AE1"/>
    <w:rsid w:val="00223BE0"/>
    <w:rsid w:val="00225DA6"/>
    <w:rsid w:val="0022622D"/>
    <w:rsid w:val="00226358"/>
    <w:rsid w:val="00227B45"/>
    <w:rsid w:val="00230CEA"/>
    <w:rsid w:val="002325AB"/>
    <w:rsid w:val="00241161"/>
    <w:rsid w:val="00243D73"/>
    <w:rsid w:val="00243EFD"/>
    <w:rsid w:val="00245464"/>
    <w:rsid w:val="0025035C"/>
    <w:rsid w:val="00251BB0"/>
    <w:rsid w:val="002535DF"/>
    <w:rsid w:val="00253843"/>
    <w:rsid w:val="00254C25"/>
    <w:rsid w:val="00254DDC"/>
    <w:rsid w:val="00255E5F"/>
    <w:rsid w:val="00256028"/>
    <w:rsid w:val="002603EC"/>
    <w:rsid w:val="00260F25"/>
    <w:rsid w:val="00263BA2"/>
    <w:rsid w:val="0026605C"/>
    <w:rsid w:val="00267B22"/>
    <w:rsid w:val="00267F3F"/>
    <w:rsid w:val="002725C6"/>
    <w:rsid w:val="002728A1"/>
    <w:rsid w:val="00276D0C"/>
    <w:rsid w:val="002812F5"/>
    <w:rsid w:val="00291ECB"/>
    <w:rsid w:val="00293B83"/>
    <w:rsid w:val="00293CAC"/>
    <w:rsid w:val="002A242E"/>
    <w:rsid w:val="002A2BB5"/>
    <w:rsid w:val="002A3A7F"/>
    <w:rsid w:val="002A48E9"/>
    <w:rsid w:val="002A4ABE"/>
    <w:rsid w:val="002A6F9E"/>
    <w:rsid w:val="002B0F6F"/>
    <w:rsid w:val="002B34FA"/>
    <w:rsid w:val="002B360A"/>
    <w:rsid w:val="002B3AB9"/>
    <w:rsid w:val="002B413F"/>
    <w:rsid w:val="002B45EE"/>
    <w:rsid w:val="002B6196"/>
    <w:rsid w:val="002B6203"/>
    <w:rsid w:val="002B7BA4"/>
    <w:rsid w:val="002C3A66"/>
    <w:rsid w:val="002C53CF"/>
    <w:rsid w:val="002C7029"/>
    <w:rsid w:val="002D0FD6"/>
    <w:rsid w:val="002D1031"/>
    <w:rsid w:val="002E0C9B"/>
    <w:rsid w:val="002E3C15"/>
    <w:rsid w:val="002E56A9"/>
    <w:rsid w:val="002E5F74"/>
    <w:rsid w:val="002E7911"/>
    <w:rsid w:val="002E798F"/>
    <w:rsid w:val="002F0EDE"/>
    <w:rsid w:val="002F3458"/>
    <w:rsid w:val="002F701F"/>
    <w:rsid w:val="00302A2C"/>
    <w:rsid w:val="00306231"/>
    <w:rsid w:val="003066AF"/>
    <w:rsid w:val="003072E6"/>
    <w:rsid w:val="003076D8"/>
    <w:rsid w:val="0030770D"/>
    <w:rsid w:val="00310769"/>
    <w:rsid w:val="00312923"/>
    <w:rsid w:val="00312F3C"/>
    <w:rsid w:val="003160E8"/>
    <w:rsid w:val="00316D18"/>
    <w:rsid w:val="00316F67"/>
    <w:rsid w:val="00322B89"/>
    <w:rsid w:val="00330772"/>
    <w:rsid w:val="00337CDD"/>
    <w:rsid w:val="00341105"/>
    <w:rsid w:val="0034446B"/>
    <w:rsid w:val="00345827"/>
    <w:rsid w:val="0034723D"/>
    <w:rsid w:val="0035198C"/>
    <w:rsid w:val="00352D67"/>
    <w:rsid w:val="00356093"/>
    <w:rsid w:val="003564F8"/>
    <w:rsid w:val="00361E49"/>
    <w:rsid w:val="003659CF"/>
    <w:rsid w:val="00365A3F"/>
    <w:rsid w:val="00366B7A"/>
    <w:rsid w:val="003706A6"/>
    <w:rsid w:val="00372A73"/>
    <w:rsid w:val="0037315F"/>
    <w:rsid w:val="00374932"/>
    <w:rsid w:val="00374B6D"/>
    <w:rsid w:val="003758D8"/>
    <w:rsid w:val="00381669"/>
    <w:rsid w:val="00381C0D"/>
    <w:rsid w:val="003844EE"/>
    <w:rsid w:val="00384F9C"/>
    <w:rsid w:val="003852DC"/>
    <w:rsid w:val="0038579B"/>
    <w:rsid w:val="003859D6"/>
    <w:rsid w:val="00390DCE"/>
    <w:rsid w:val="003916D9"/>
    <w:rsid w:val="003961F5"/>
    <w:rsid w:val="003A1775"/>
    <w:rsid w:val="003A193A"/>
    <w:rsid w:val="003A4D95"/>
    <w:rsid w:val="003A50C9"/>
    <w:rsid w:val="003B3075"/>
    <w:rsid w:val="003B3ADD"/>
    <w:rsid w:val="003B45E4"/>
    <w:rsid w:val="003B4A62"/>
    <w:rsid w:val="003C00B3"/>
    <w:rsid w:val="003C11C1"/>
    <w:rsid w:val="003C1F2F"/>
    <w:rsid w:val="003C3980"/>
    <w:rsid w:val="003C3F88"/>
    <w:rsid w:val="003C5B9E"/>
    <w:rsid w:val="003C5D97"/>
    <w:rsid w:val="003C72B3"/>
    <w:rsid w:val="003D2259"/>
    <w:rsid w:val="003D67C4"/>
    <w:rsid w:val="003D75D8"/>
    <w:rsid w:val="003E054A"/>
    <w:rsid w:val="003E087E"/>
    <w:rsid w:val="003E0E20"/>
    <w:rsid w:val="003E3472"/>
    <w:rsid w:val="003E4859"/>
    <w:rsid w:val="003E7574"/>
    <w:rsid w:val="003F1505"/>
    <w:rsid w:val="003F4A3E"/>
    <w:rsid w:val="003F5278"/>
    <w:rsid w:val="003F56DB"/>
    <w:rsid w:val="00402C06"/>
    <w:rsid w:val="00411A51"/>
    <w:rsid w:val="00412C42"/>
    <w:rsid w:val="00413E25"/>
    <w:rsid w:val="00414AF1"/>
    <w:rsid w:val="00415411"/>
    <w:rsid w:val="004157FA"/>
    <w:rsid w:val="004201FC"/>
    <w:rsid w:val="00422797"/>
    <w:rsid w:val="004273DC"/>
    <w:rsid w:val="0042783A"/>
    <w:rsid w:val="00427DB3"/>
    <w:rsid w:val="00434748"/>
    <w:rsid w:val="0044076C"/>
    <w:rsid w:val="00441769"/>
    <w:rsid w:val="00442C75"/>
    <w:rsid w:val="0044531C"/>
    <w:rsid w:val="004510DD"/>
    <w:rsid w:val="00452D5F"/>
    <w:rsid w:val="00453495"/>
    <w:rsid w:val="00456487"/>
    <w:rsid w:val="00456862"/>
    <w:rsid w:val="004573D2"/>
    <w:rsid w:val="004575DE"/>
    <w:rsid w:val="004617A7"/>
    <w:rsid w:val="004648B8"/>
    <w:rsid w:val="0047005A"/>
    <w:rsid w:val="00470355"/>
    <w:rsid w:val="0047177A"/>
    <w:rsid w:val="00474B73"/>
    <w:rsid w:val="004756A4"/>
    <w:rsid w:val="004760E1"/>
    <w:rsid w:val="00476D86"/>
    <w:rsid w:val="004806BD"/>
    <w:rsid w:val="004837E8"/>
    <w:rsid w:val="00483C72"/>
    <w:rsid w:val="00484028"/>
    <w:rsid w:val="0049049D"/>
    <w:rsid w:val="0049753B"/>
    <w:rsid w:val="00497959"/>
    <w:rsid w:val="004A0451"/>
    <w:rsid w:val="004A4584"/>
    <w:rsid w:val="004A4BAA"/>
    <w:rsid w:val="004A64D2"/>
    <w:rsid w:val="004A687D"/>
    <w:rsid w:val="004B17E3"/>
    <w:rsid w:val="004B37EE"/>
    <w:rsid w:val="004B46CB"/>
    <w:rsid w:val="004B52F5"/>
    <w:rsid w:val="004B5838"/>
    <w:rsid w:val="004C0999"/>
    <w:rsid w:val="004C1682"/>
    <w:rsid w:val="004D1E73"/>
    <w:rsid w:val="004D3A50"/>
    <w:rsid w:val="004D5112"/>
    <w:rsid w:val="004D79CA"/>
    <w:rsid w:val="004E54EB"/>
    <w:rsid w:val="004F0F75"/>
    <w:rsid w:val="004F28E0"/>
    <w:rsid w:val="00501059"/>
    <w:rsid w:val="005029AD"/>
    <w:rsid w:val="0050349A"/>
    <w:rsid w:val="0050485F"/>
    <w:rsid w:val="00504E53"/>
    <w:rsid w:val="00504EC3"/>
    <w:rsid w:val="005057F7"/>
    <w:rsid w:val="00505946"/>
    <w:rsid w:val="0050778C"/>
    <w:rsid w:val="0051170E"/>
    <w:rsid w:val="00515548"/>
    <w:rsid w:val="005156C4"/>
    <w:rsid w:val="00516211"/>
    <w:rsid w:val="00520FD4"/>
    <w:rsid w:val="0052105A"/>
    <w:rsid w:val="00521B02"/>
    <w:rsid w:val="00521DDD"/>
    <w:rsid w:val="00523C56"/>
    <w:rsid w:val="0052573A"/>
    <w:rsid w:val="00525CB1"/>
    <w:rsid w:val="00530998"/>
    <w:rsid w:val="00530BF2"/>
    <w:rsid w:val="00531183"/>
    <w:rsid w:val="00532DCC"/>
    <w:rsid w:val="005331BC"/>
    <w:rsid w:val="00534408"/>
    <w:rsid w:val="00535DA3"/>
    <w:rsid w:val="00535ECD"/>
    <w:rsid w:val="00536845"/>
    <w:rsid w:val="00536B7C"/>
    <w:rsid w:val="00541435"/>
    <w:rsid w:val="00541B29"/>
    <w:rsid w:val="005462EC"/>
    <w:rsid w:val="00546714"/>
    <w:rsid w:val="005476DA"/>
    <w:rsid w:val="00547A17"/>
    <w:rsid w:val="00550723"/>
    <w:rsid w:val="00551631"/>
    <w:rsid w:val="0055299A"/>
    <w:rsid w:val="005537EA"/>
    <w:rsid w:val="0055390B"/>
    <w:rsid w:val="00562813"/>
    <w:rsid w:val="00563FAA"/>
    <w:rsid w:val="00565BB5"/>
    <w:rsid w:val="00566D32"/>
    <w:rsid w:val="00566F78"/>
    <w:rsid w:val="00567A85"/>
    <w:rsid w:val="00567D7E"/>
    <w:rsid w:val="00571267"/>
    <w:rsid w:val="0058144E"/>
    <w:rsid w:val="005851CB"/>
    <w:rsid w:val="00586958"/>
    <w:rsid w:val="00587153"/>
    <w:rsid w:val="00591B9B"/>
    <w:rsid w:val="00591C09"/>
    <w:rsid w:val="00591F1D"/>
    <w:rsid w:val="00593D51"/>
    <w:rsid w:val="005943E5"/>
    <w:rsid w:val="005950A1"/>
    <w:rsid w:val="005973F8"/>
    <w:rsid w:val="00597F2D"/>
    <w:rsid w:val="005A1046"/>
    <w:rsid w:val="005B0E8A"/>
    <w:rsid w:val="005B0F92"/>
    <w:rsid w:val="005B1C56"/>
    <w:rsid w:val="005B29E3"/>
    <w:rsid w:val="005B3205"/>
    <w:rsid w:val="005B4620"/>
    <w:rsid w:val="005B56D3"/>
    <w:rsid w:val="005C0BF5"/>
    <w:rsid w:val="005C19D3"/>
    <w:rsid w:val="005C44DB"/>
    <w:rsid w:val="005C5EBD"/>
    <w:rsid w:val="005C734A"/>
    <w:rsid w:val="005D2F6E"/>
    <w:rsid w:val="005D311B"/>
    <w:rsid w:val="005D328F"/>
    <w:rsid w:val="005D66F9"/>
    <w:rsid w:val="005D73CC"/>
    <w:rsid w:val="005E0C1A"/>
    <w:rsid w:val="005E4084"/>
    <w:rsid w:val="005E5687"/>
    <w:rsid w:val="005E5734"/>
    <w:rsid w:val="005E6E89"/>
    <w:rsid w:val="005F07D1"/>
    <w:rsid w:val="005F1849"/>
    <w:rsid w:val="005F1DA8"/>
    <w:rsid w:val="005F4153"/>
    <w:rsid w:val="005F52E2"/>
    <w:rsid w:val="005F593C"/>
    <w:rsid w:val="00600B71"/>
    <w:rsid w:val="00602047"/>
    <w:rsid w:val="006029E2"/>
    <w:rsid w:val="006102BF"/>
    <w:rsid w:val="00610464"/>
    <w:rsid w:val="0061122F"/>
    <w:rsid w:val="006119FB"/>
    <w:rsid w:val="00612028"/>
    <w:rsid w:val="006120D6"/>
    <w:rsid w:val="006216D5"/>
    <w:rsid w:val="00626773"/>
    <w:rsid w:val="00626D55"/>
    <w:rsid w:val="00630188"/>
    <w:rsid w:val="006331B6"/>
    <w:rsid w:val="00636C07"/>
    <w:rsid w:val="00636EC4"/>
    <w:rsid w:val="00637430"/>
    <w:rsid w:val="006405BA"/>
    <w:rsid w:val="006461F2"/>
    <w:rsid w:val="00646737"/>
    <w:rsid w:val="00646C9A"/>
    <w:rsid w:val="006547DC"/>
    <w:rsid w:val="00657768"/>
    <w:rsid w:val="00665C76"/>
    <w:rsid w:val="006672F2"/>
    <w:rsid w:val="00671474"/>
    <w:rsid w:val="00671659"/>
    <w:rsid w:val="00673C35"/>
    <w:rsid w:val="00674BE1"/>
    <w:rsid w:val="006767F8"/>
    <w:rsid w:val="006828E2"/>
    <w:rsid w:val="00682B52"/>
    <w:rsid w:val="00683971"/>
    <w:rsid w:val="00690473"/>
    <w:rsid w:val="00690DED"/>
    <w:rsid w:val="006935B9"/>
    <w:rsid w:val="006963BD"/>
    <w:rsid w:val="006965D3"/>
    <w:rsid w:val="006A228B"/>
    <w:rsid w:val="006A3CE7"/>
    <w:rsid w:val="006A5F31"/>
    <w:rsid w:val="006B00AF"/>
    <w:rsid w:val="006B083A"/>
    <w:rsid w:val="006B1054"/>
    <w:rsid w:val="006B18FC"/>
    <w:rsid w:val="006B2D59"/>
    <w:rsid w:val="006B57A9"/>
    <w:rsid w:val="006B5C2D"/>
    <w:rsid w:val="006B6AC3"/>
    <w:rsid w:val="006B7517"/>
    <w:rsid w:val="006B7ADC"/>
    <w:rsid w:val="006C009C"/>
    <w:rsid w:val="006C0826"/>
    <w:rsid w:val="006C2E4D"/>
    <w:rsid w:val="006C35E1"/>
    <w:rsid w:val="006C6042"/>
    <w:rsid w:val="006D0D65"/>
    <w:rsid w:val="006D2C11"/>
    <w:rsid w:val="006D2DAF"/>
    <w:rsid w:val="006D3796"/>
    <w:rsid w:val="006D3AC0"/>
    <w:rsid w:val="006D4BEC"/>
    <w:rsid w:val="006D5016"/>
    <w:rsid w:val="006D57E4"/>
    <w:rsid w:val="006D5D5B"/>
    <w:rsid w:val="006D6651"/>
    <w:rsid w:val="006D6D66"/>
    <w:rsid w:val="006D766B"/>
    <w:rsid w:val="006D7A06"/>
    <w:rsid w:val="006E1097"/>
    <w:rsid w:val="006E14E8"/>
    <w:rsid w:val="006E195C"/>
    <w:rsid w:val="006F11AD"/>
    <w:rsid w:val="006F2D76"/>
    <w:rsid w:val="006F601D"/>
    <w:rsid w:val="006F71D5"/>
    <w:rsid w:val="00705933"/>
    <w:rsid w:val="00707BC5"/>
    <w:rsid w:val="00710075"/>
    <w:rsid w:val="00710B4C"/>
    <w:rsid w:val="00712FEC"/>
    <w:rsid w:val="00713BAB"/>
    <w:rsid w:val="00714F11"/>
    <w:rsid w:val="007167B8"/>
    <w:rsid w:val="007174A4"/>
    <w:rsid w:val="007178E1"/>
    <w:rsid w:val="007200D6"/>
    <w:rsid w:val="00720CA1"/>
    <w:rsid w:val="00721B64"/>
    <w:rsid w:val="00723B02"/>
    <w:rsid w:val="00724307"/>
    <w:rsid w:val="00726963"/>
    <w:rsid w:val="00730662"/>
    <w:rsid w:val="007318F6"/>
    <w:rsid w:val="007322D7"/>
    <w:rsid w:val="00734F5A"/>
    <w:rsid w:val="007376A3"/>
    <w:rsid w:val="00737EE3"/>
    <w:rsid w:val="00741536"/>
    <w:rsid w:val="00741AED"/>
    <w:rsid w:val="00742BD3"/>
    <w:rsid w:val="00742CD3"/>
    <w:rsid w:val="007444A2"/>
    <w:rsid w:val="0074456A"/>
    <w:rsid w:val="00746CE2"/>
    <w:rsid w:val="00751D7B"/>
    <w:rsid w:val="00751F7E"/>
    <w:rsid w:val="0075477B"/>
    <w:rsid w:val="0075497C"/>
    <w:rsid w:val="00754B6B"/>
    <w:rsid w:val="007560A1"/>
    <w:rsid w:val="007564E2"/>
    <w:rsid w:val="00757EE7"/>
    <w:rsid w:val="00762540"/>
    <w:rsid w:val="0076387D"/>
    <w:rsid w:val="00764D49"/>
    <w:rsid w:val="00767457"/>
    <w:rsid w:val="00770653"/>
    <w:rsid w:val="00770959"/>
    <w:rsid w:val="00771A9C"/>
    <w:rsid w:val="00772DE7"/>
    <w:rsid w:val="00775823"/>
    <w:rsid w:val="007762C6"/>
    <w:rsid w:val="00780DFB"/>
    <w:rsid w:val="00781571"/>
    <w:rsid w:val="00781FDA"/>
    <w:rsid w:val="0079133A"/>
    <w:rsid w:val="00791870"/>
    <w:rsid w:val="0079710A"/>
    <w:rsid w:val="007A24AA"/>
    <w:rsid w:val="007A2AE3"/>
    <w:rsid w:val="007A3A3B"/>
    <w:rsid w:val="007A6937"/>
    <w:rsid w:val="007A73ED"/>
    <w:rsid w:val="007A7CAA"/>
    <w:rsid w:val="007B1F87"/>
    <w:rsid w:val="007B499B"/>
    <w:rsid w:val="007B718C"/>
    <w:rsid w:val="007B7B38"/>
    <w:rsid w:val="007C1DF2"/>
    <w:rsid w:val="007C33D1"/>
    <w:rsid w:val="007C4010"/>
    <w:rsid w:val="007C767F"/>
    <w:rsid w:val="007D0342"/>
    <w:rsid w:val="007D13B3"/>
    <w:rsid w:val="007D195D"/>
    <w:rsid w:val="007D2316"/>
    <w:rsid w:val="007D3B08"/>
    <w:rsid w:val="007E23BE"/>
    <w:rsid w:val="007E244C"/>
    <w:rsid w:val="007E3537"/>
    <w:rsid w:val="007E4765"/>
    <w:rsid w:val="007E7651"/>
    <w:rsid w:val="007F2245"/>
    <w:rsid w:val="007F468C"/>
    <w:rsid w:val="00800769"/>
    <w:rsid w:val="00801FF3"/>
    <w:rsid w:val="00806090"/>
    <w:rsid w:val="00807216"/>
    <w:rsid w:val="00807E99"/>
    <w:rsid w:val="008121CC"/>
    <w:rsid w:val="00812C80"/>
    <w:rsid w:val="00816918"/>
    <w:rsid w:val="00817A90"/>
    <w:rsid w:val="008210C0"/>
    <w:rsid w:val="0082162A"/>
    <w:rsid w:val="0082196C"/>
    <w:rsid w:val="00822CD7"/>
    <w:rsid w:val="00823197"/>
    <w:rsid w:val="0082421B"/>
    <w:rsid w:val="00824CE0"/>
    <w:rsid w:val="0082778D"/>
    <w:rsid w:val="00834601"/>
    <w:rsid w:val="00835BE0"/>
    <w:rsid w:val="008368E3"/>
    <w:rsid w:val="00836978"/>
    <w:rsid w:val="00837C70"/>
    <w:rsid w:val="0084182B"/>
    <w:rsid w:val="00841D0A"/>
    <w:rsid w:val="00842494"/>
    <w:rsid w:val="00844C02"/>
    <w:rsid w:val="00844C31"/>
    <w:rsid w:val="00845A4C"/>
    <w:rsid w:val="00846C5B"/>
    <w:rsid w:val="008477AA"/>
    <w:rsid w:val="00851D75"/>
    <w:rsid w:val="008524F7"/>
    <w:rsid w:val="00852982"/>
    <w:rsid w:val="008612F7"/>
    <w:rsid w:val="008623E8"/>
    <w:rsid w:val="00863097"/>
    <w:rsid w:val="008661DB"/>
    <w:rsid w:val="00873C18"/>
    <w:rsid w:val="00874B1C"/>
    <w:rsid w:val="0087508E"/>
    <w:rsid w:val="00876784"/>
    <w:rsid w:val="0087779F"/>
    <w:rsid w:val="0088009E"/>
    <w:rsid w:val="00880218"/>
    <w:rsid w:val="008875D8"/>
    <w:rsid w:val="00887A09"/>
    <w:rsid w:val="00887CF3"/>
    <w:rsid w:val="00890DC5"/>
    <w:rsid w:val="008A497A"/>
    <w:rsid w:val="008A50C7"/>
    <w:rsid w:val="008A5C54"/>
    <w:rsid w:val="008A61B5"/>
    <w:rsid w:val="008B0611"/>
    <w:rsid w:val="008B0874"/>
    <w:rsid w:val="008B0C1F"/>
    <w:rsid w:val="008B2429"/>
    <w:rsid w:val="008B2F2F"/>
    <w:rsid w:val="008B4356"/>
    <w:rsid w:val="008B6678"/>
    <w:rsid w:val="008C1C79"/>
    <w:rsid w:val="008C24EE"/>
    <w:rsid w:val="008C394C"/>
    <w:rsid w:val="008C643C"/>
    <w:rsid w:val="008D0A73"/>
    <w:rsid w:val="008D2E85"/>
    <w:rsid w:val="008D331C"/>
    <w:rsid w:val="008D3404"/>
    <w:rsid w:val="008D3E9B"/>
    <w:rsid w:val="008E0303"/>
    <w:rsid w:val="008E03C6"/>
    <w:rsid w:val="008E607F"/>
    <w:rsid w:val="008E6267"/>
    <w:rsid w:val="008F15C5"/>
    <w:rsid w:val="008F1E94"/>
    <w:rsid w:val="008F45D6"/>
    <w:rsid w:val="008F5201"/>
    <w:rsid w:val="008F564B"/>
    <w:rsid w:val="008F5C38"/>
    <w:rsid w:val="008F7BDE"/>
    <w:rsid w:val="009030FF"/>
    <w:rsid w:val="0090322A"/>
    <w:rsid w:val="009034B9"/>
    <w:rsid w:val="009040A8"/>
    <w:rsid w:val="00905504"/>
    <w:rsid w:val="00906974"/>
    <w:rsid w:val="00907032"/>
    <w:rsid w:val="00907701"/>
    <w:rsid w:val="00914195"/>
    <w:rsid w:val="00914D85"/>
    <w:rsid w:val="00916DC8"/>
    <w:rsid w:val="0092013F"/>
    <w:rsid w:val="00922681"/>
    <w:rsid w:val="0092356F"/>
    <w:rsid w:val="009254AD"/>
    <w:rsid w:val="009303A9"/>
    <w:rsid w:val="00931F21"/>
    <w:rsid w:val="0093408D"/>
    <w:rsid w:val="009361FF"/>
    <w:rsid w:val="00937EFA"/>
    <w:rsid w:val="009410C1"/>
    <w:rsid w:val="0094212C"/>
    <w:rsid w:val="009426A9"/>
    <w:rsid w:val="00944CB0"/>
    <w:rsid w:val="00947016"/>
    <w:rsid w:val="00947B91"/>
    <w:rsid w:val="009500D8"/>
    <w:rsid w:val="00951944"/>
    <w:rsid w:val="00951D4F"/>
    <w:rsid w:val="00953417"/>
    <w:rsid w:val="0095347D"/>
    <w:rsid w:val="0095426A"/>
    <w:rsid w:val="00954ACA"/>
    <w:rsid w:val="009618F2"/>
    <w:rsid w:val="009636FC"/>
    <w:rsid w:val="00963953"/>
    <w:rsid w:val="00964A8E"/>
    <w:rsid w:val="00965D17"/>
    <w:rsid w:val="00966AA3"/>
    <w:rsid w:val="00967219"/>
    <w:rsid w:val="009753B1"/>
    <w:rsid w:val="009828C2"/>
    <w:rsid w:val="0099059F"/>
    <w:rsid w:val="0099157E"/>
    <w:rsid w:val="00991622"/>
    <w:rsid w:val="0099248E"/>
    <w:rsid w:val="00992BE3"/>
    <w:rsid w:val="00992C54"/>
    <w:rsid w:val="00996923"/>
    <w:rsid w:val="009A078F"/>
    <w:rsid w:val="009A2646"/>
    <w:rsid w:val="009A6875"/>
    <w:rsid w:val="009B102E"/>
    <w:rsid w:val="009B10CC"/>
    <w:rsid w:val="009B1338"/>
    <w:rsid w:val="009B242B"/>
    <w:rsid w:val="009B25A5"/>
    <w:rsid w:val="009C55BE"/>
    <w:rsid w:val="009C5954"/>
    <w:rsid w:val="009C69A1"/>
    <w:rsid w:val="009D00FF"/>
    <w:rsid w:val="009D0DA3"/>
    <w:rsid w:val="009D148C"/>
    <w:rsid w:val="009D1765"/>
    <w:rsid w:val="009D2E30"/>
    <w:rsid w:val="009D5845"/>
    <w:rsid w:val="009D5C63"/>
    <w:rsid w:val="009D74FA"/>
    <w:rsid w:val="009D75C7"/>
    <w:rsid w:val="009D7F9E"/>
    <w:rsid w:val="009E13F6"/>
    <w:rsid w:val="009E5FD4"/>
    <w:rsid w:val="009E6ACD"/>
    <w:rsid w:val="009F143F"/>
    <w:rsid w:val="009F159A"/>
    <w:rsid w:val="009F21C0"/>
    <w:rsid w:val="009F5803"/>
    <w:rsid w:val="009F6EEB"/>
    <w:rsid w:val="00A019F0"/>
    <w:rsid w:val="00A02ED2"/>
    <w:rsid w:val="00A04F9A"/>
    <w:rsid w:val="00A07383"/>
    <w:rsid w:val="00A11DEB"/>
    <w:rsid w:val="00A12CAB"/>
    <w:rsid w:val="00A12E40"/>
    <w:rsid w:val="00A137E2"/>
    <w:rsid w:val="00A1445A"/>
    <w:rsid w:val="00A14539"/>
    <w:rsid w:val="00A14DCD"/>
    <w:rsid w:val="00A17D8E"/>
    <w:rsid w:val="00A266BF"/>
    <w:rsid w:val="00A27383"/>
    <w:rsid w:val="00A3030C"/>
    <w:rsid w:val="00A31410"/>
    <w:rsid w:val="00A318F4"/>
    <w:rsid w:val="00A32230"/>
    <w:rsid w:val="00A3234E"/>
    <w:rsid w:val="00A32A35"/>
    <w:rsid w:val="00A3389A"/>
    <w:rsid w:val="00A346E5"/>
    <w:rsid w:val="00A36B38"/>
    <w:rsid w:val="00A36CF5"/>
    <w:rsid w:val="00A43667"/>
    <w:rsid w:val="00A43852"/>
    <w:rsid w:val="00A43D81"/>
    <w:rsid w:val="00A463C4"/>
    <w:rsid w:val="00A4656F"/>
    <w:rsid w:val="00A5109E"/>
    <w:rsid w:val="00A51E4F"/>
    <w:rsid w:val="00A5308D"/>
    <w:rsid w:val="00A56728"/>
    <w:rsid w:val="00A57EB9"/>
    <w:rsid w:val="00A603D4"/>
    <w:rsid w:val="00A67009"/>
    <w:rsid w:val="00A67B43"/>
    <w:rsid w:val="00A72AB0"/>
    <w:rsid w:val="00A736B0"/>
    <w:rsid w:val="00A73AD1"/>
    <w:rsid w:val="00A777BB"/>
    <w:rsid w:val="00A8413D"/>
    <w:rsid w:val="00A84C71"/>
    <w:rsid w:val="00A865A9"/>
    <w:rsid w:val="00A871B7"/>
    <w:rsid w:val="00A920AA"/>
    <w:rsid w:val="00A94587"/>
    <w:rsid w:val="00A9472E"/>
    <w:rsid w:val="00A9635E"/>
    <w:rsid w:val="00A97E3B"/>
    <w:rsid w:val="00AA0B15"/>
    <w:rsid w:val="00AA16E2"/>
    <w:rsid w:val="00AA2BCA"/>
    <w:rsid w:val="00AA6C91"/>
    <w:rsid w:val="00AB1DDA"/>
    <w:rsid w:val="00AB392F"/>
    <w:rsid w:val="00AB5246"/>
    <w:rsid w:val="00AC224F"/>
    <w:rsid w:val="00AC2B7E"/>
    <w:rsid w:val="00AC3787"/>
    <w:rsid w:val="00AC3EDA"/>
    <w:rsid w:val="00AC6C10"/>
    <w:rsid w:val="00AD13D8"/>
    <w:rsid w:val="00AD1DA2"/>
    <w:rsid w:val="00AD2766"/>
    <w:rsid w:val="00AD3A20"/>
    <w:rsid w:val="00AD64CA"/>
    <w:rsid w:val="00AE0E41"/>
    <w:rsid w:val="00AE1477"/>
    <w:rsid w:val="00AE2781"/>
    <w:rsid w:val="00AE3DED"/>
    <w:rsid w:val="00AE456E"/>
    <w:rsid w:val="00AE46E1"/>
    <w:rsid w:val="00AF110F"/>
    <w:rsid w:val="00AF41A8"/>
    <w:rsid w:val="00AF465A"/>
    <w:rsid w:val="00B00752"/>
    <w:rsid w:val="00B00B63"/>
    <w:rsid w:val="00B01752"/>
    <w:rsid w:val="00B01B99"/>
    <w:rsid w:val="00B0410F"/>
    <w:rsid w:val="00B04CAD"/>
    <w:rsid w:val="00B0505D"/>
    <w:rsid w:val="00B053F7"/>
    <w:rsid w:val="00B0597D"/>
    <w:rsid w:val="00B102B6"/>
    <w:rsid w:val="00B12F22"/>
    <w:rsid w:val="00B14EF6"/>
    <w:rsid w:val="00B17B47"/>
    <w:rsid w:val="00B20DC7"/>
    <w:rsid w:val="00B21C06"/>
    <w:rsid w:val="00B2326D"/>
    <w:rsid w:val="00B2479A"/>
    <w:rsid w:val="00B2583C"/>
    <w:rsid w:val="00B271AE"/>
    <w:rsid w:val="00B27C6F"/>
    <w:rsid w:val="00B33959"/>
    <w:rsid w:val="00B34C8A"/>
    <w:rsid w:val="00B36D91"/>
    <w:rsid w:val="00B373A5"/>
    <w:rsid w:val="00B4070E"/>
    <w:rsid w:val="00B409C8"/>
    <w:rsid w:val="00B42B1D"/>
    <w:rsid w:val="00B43F90"/>
    <w:rsid w:val="00B456D3"/>
    <w:rsid w:val="00B4609B"/>
    <w:rsid w:val="00B50064"/>
    <w:rsid w:val="00B52DAA"/>
    <w:rsid w:val="00B562E7"/>
    <w:rsid w:val="00B5680F"/>
    <w:rsid w:val="00B56A46"/>
    <w:rsid w:val="00B5768E"/>
    <w:rsid w:val="00B57890"/>
    <w:rsid w:val="00B61E72"/>
    <w:rsid w:val="00B62EE0"/>
    <w:rsid w:val="00B62F6D"/>
    <w:rsid w:val="00B64FC2"/>
    <w:rsid w:val="00B655D1"/>
    <w:rsid w:val="00B676C6"/>
    <w:rsid w:val="00B7242D"/>
    <w:rsid w:val="00B74314"/>
    <w:rsid w:val="00B74666"/>
    <w:rsid w:val="00B74FEA"/>
    <w:rsid w:val="00B81361"/>
    <w:rsid w:val="00B83C20"/>
    <w:rsid w:val="00B853EB"/>
    <w:rsid w:val="00B86B6D"/>
    <w:rsid w:val="00B9171F"/>
    <w:rsid w:val="00B91F1E"/>
    <w:rsid w:val="00B95AE3"/>
    <w:rsid w:val="00B95C63"/>
    <w:rsid w:val="00B9675A"/>
    <w:rsid w:val="00B96A5C"/>
    <w:rsid w:val="00BA100D"/>
    <w:rsid w:val="00BA1CAF"/>
    <w:rsid w:val="00BA236C"/>
    <w:rsid w:val="00BA27BD"/>
    <w:rsid w:val="00BA3E01"/>
    <w:rsid w:val="00BA55B8"/>
    <w:rsid w:val="00BA5BBF"/>
    <w:rsid w:val="00BA629C"/>
    <w:rsid w:val="00BA635A"/>
    <w:rsid w:val="00BA6A58"/>
    <w:rsid w:val="00BB1C02"/>
    <w:rsid w:val="00BB2B28"/>
    <w:rsid w:val="00BB4513"/>
    <w:rsid w:val="00BB517B"/>
    <w:rsid w:val="00BB6A6D"/>
    <w:rsid w:val="00BC19C6"/>
    <w:rsid w:val="00BC1F40"/>
    <w:rsid w:val="00BC4E83"/>
    <w:rsid w:val="00BC63AA"/>
    <w:rsid w:val="00BC7A32"/>
    <w:rsid w:val="00BD2CF8"/>
    <w:rsid w:val="00BE4971"/>
    <w:rsid w:val="00BE615A"/>
    <w:rsid w:val="00BE6418"/>
    <w:rsid w:val="00BE7791"/>
    <w:rsid w:val="00BE7EB1"/>
    <w:rsid w:val="00BF0001"/>
    <w:rsid w:val="00BF1EB7"/>
    <w:rsid w:val="00BF2DEC"/>
    <w:rsid w:val="00BF3330"/>
    <w:rsid w:val="00BF5E00"/>
    <w:rsid w:val="00C025CA"/>
    <w:rsid w:val="00C02EE1"/>
    <w:rsid w:val="00C059C8"/>
    <w:rsid w:val="00C11D2A"/>
    <w:rsid w:val="00C1263D"/>
    <w:rsid w:val="00C144D4"/>
    <w:rsid w:val="00C21482"/>
    <w:rsid w:val="00C22253"/>
    <w:rsid w:val="00C23BAC"/>
    <w:rsid w:val="00C25259"/>
    <w:rsid w:val="00C25B82"/>
    <w:rsid w:val="00C2635C"/>
    <w:rsid w:val="00C270DE"/>
    <w:rsid w:val="00C301B2"/>
    <w:rsid w:val="00C36C18"/>
    <w:rsid w:val="00C379EA"/>
    <w:rsid w:val="00C40A38"/>
    <w:rsid w:val="00C42467"/>
    <w:rsid w:val="00C43680"/>
    <w:rsid w:val="00C43773"/>
    <w:rsid w:val="00C527B7"/>
    <w:rsid w:val="00C53094"/>
    <w:rsid w:val="00C534AE"/>
    <w:rsid w:val="00C53944"/>
    <w:rsid w:val="00C550FC"/>
    <w:rsid w:val="00C56C8A"/>
    <w:rsid w:val="00C57713"/>
    <w:rsid w:val="00C61F3F"/>
    <w:rsid w:val="00C63EE7"/>
    <w:rsid w:val="00C65C25"/>
    <w:rsid w:val="00C666D4"/>
    <w:rsid w:val="00C67677"/>
    <w:rsid w:val="00C71817"/>
    <w:rsid w:val="00C723E2"/>
    <w:rsid w:val="00C77796"/>
    <w:rsid w:val="00C77C49"/>
    <w:rsid w:val="00C81334"/>
    <w:rsid w:val="00C8153A"/>
    <w:rsid w:val="00C83E3C"/>
    <w:rsid w:val="00C87777"/>
    <w:rsid w:val="00C9093E"/>
    <w:rsid w:val="00C94943"/>
    <w:rsid w:val="00C95340"/>
    <w:rsid w:val="00C9650E"/>
    <w:rsid w:val="00CA1317"/>
    <w:rsid w:val="00CA1998"/>
    <w:rsid w:val="00CA438E"/>
    <w:rsid w:val="00CA4D2D"/>
    <w:rsid w:val="00CA57CB"/>
    <w:rsid w:val="00CB045B"/>
    <w:rsid w:val="00CB3846"/>
    <w:rsid w:val="00CB5F3E"/>
    <w:rsid w:val="00CB6E50"/>
    <w:rsid w:val="00CC1C37"/>
    <w:rsid w:val="00CC2245"/>
    <w:rsid w:val="00CC36A5"/>
    <w:rsid w:val="00CC4E06"/>
    <w:rsid w:val="00CC6DBE"/>
    <w:rsid w:val="00CC79D1"/>
    <w:rsid w:val="00CD0D00"/>
    <w:rsid w:val="00CD27AD"/>
    <w:rsid w:val="00CD41A2"/>
    <w:rsid w:val="00CE0633"/>
    <w:rsid w:val="00CE07A0"/>
    <w:rsid w:val="00CE1B96"/>
    <w:rsid w:val="00CE40E0"/>
    <w:rsid w:val="00CF1C85"/>
    <w:rsid w:val="00CF4C80"/>
    <w:rsid w:val="00CF5A02"/>
    <w:rsid w:val="00D02A74"/>
    <w:rsid w:val="00D10500"/>
    <w:rsid w:val="00D10C7D"/>
    <w:rsid w:val="00D146E7"/>
    <w:rsid w:val="00D1531E"/>
    <w:rsid w:val="00D20845"/>
    <w:rsid w:val="00D25859"/>
    <w:rsid w:val="00D275AC"/>
    <w:rsid w:val="00D307E6"/>
    <w:rsid w:val="00D31C47"/>
    <w:rsid w:val="00D32FAE"/>
    <w:rsid w:val="00D3341D"/>
    <w:rsid w:val="00D35470"/>
    <w:rsid w:val="00D377F9"/>
    <w:rsid w:val="00D37CB9"/>
    <w:rsid w:val="00D4124C"/>
    <w:rsid w:val="00D41EDF"/>
    <w:rsid w:val="00D451C2"/>
    <w:rsid w:val="00D45E32"/>
    <w:rsid w:val="00D50030"/>
    <w:rsid w:val="00D503CD"/>
    <w:rsid w:val="00D51379"/>
    <w:rsid w:val="00D52273"/>
    <w:rsid w:val="00D530DB"/>
    <w:rsid w:val="00D55598"/>
    <w:rsid w:val="00D556B9"/>
    <w:rsid w:val="00D56EA5"/>
    <w:rsid w:val="00D65556"/>
    <w:rsid w:val="00D73EFF"/>
    <w:rsid w:val="00D77FAC"/>
    <w:rsid w:val="00D80954"/>
    <w:rsid w:val="00D81F02"/>
    <w:rsid w:val="00D85549"/>
    <w:rsid w:val="00D85AEE"/>
    <w:rsid w:val="00D85CDA"/>
    <w:rsid w:val="00D86D7F"/>
    <w:rsid w:val="00D87AA9"/>
    <w:rsid w:val="00D905F1"/>
    <w:rsid w:val="00D93169"/>
    <w:rsid w:val="00D96466"/>
    <w:rsid w:val="00D96F7B"/>
    <w:rsid w:val="00D97D4E"/>
    <w:rsid w:val="00D97F8E"/>
    <w:rsid w:val="00DA0619"/>
    <w:rsid w:val="00DA2F1B"/>
    <w:rsid w:val="00DA4965"/>
    <w:rsid w:val="00DA71A9"/>
    <w:rsid w:val="00DA72C2"/>
    <w:rsid w:val="00DA76CF"/>
    <w:rsid w:val="00DA7EDF"/>
    <w:rsid w:val="00DB0D17"/>
    <w:rsid w:val="00DB12C0"/>
    <w:rsid w:val="00DB3155"/>
    <w:rsid w:val="00DB4EBA"/>
    <w:rsid w:val="00DB5B04"/>
    <w:rsid w:val="00DB7491"/>
    <w:rsid w:val="00DB7B7C"/>
    <w:rsid w:val="00DC2D39"/>
    <w:rsid w:val="00DC3D9C"/>
    <w:rsid w:val="00DC4429"/>
    <w:rsid w:val="00DC4E8D"/>
    <w:rsid w:val="00DC5966"/>
    <w:rsid w:val="00DC5EE9"/>
    <w:rsid w:val="00DD1725"/>
    <w:rsid w:val="00DD6917"/>
    <w:rsid w:val="00DD7D2F"/>
    <w:rsid w:val="00DE29FB"/>
    <w:rsid w:val="00DE52D1"/>
    <w:rsid w:val="00DE55DB"/>
    <w:rsid w:val="00DE6CD8"/>
    <w:rsid w:val="00DF04CE"/>
    <w:rsid w:val="00DF2599"/>
    <w:rsid w:val="00DF3000"/>
    <w:rsid w:val="00DF3820"/>
    <w:rsid w:val="00DF56DD"/>
    <w:rsid w:val="00DF776B"/>
    <w:rsid w:val="00E0061B"/>
    <w:rsid w:val="00E00761"/>
    <w:rsid w:val="00E0176E"/>
    <w:rsid w:val="00E0327F"/>
    <w:rsid w:val="00E04BFB"/>
    <w:rsid w:val="00E0619D"/>
    <w:rsid w:val="00E103F6"/>
    <w:rsid w:val="00E10C2D"/>
    <w:rsid w:val="00E120A4"/>
    <w:rsid w:val="00E15A7D"/>
    <w:rsid w:val="00E15F45"/>
    <w:rsid w:val="00E16D5A"/>
    <w:rsid w:val="00E20D76"/>
    <w:rsid w:val="00E237B6"/>
    <w:rsid w:val="00E2463A"/>
    <w:rsid w:val="00E260D5"/>
    <w:rsid w:val="00E2767B"/>
    <w:rsid w:val="00E31678"/>
    <w:rsid w:val="00E341A1"/>
    <w:rsid w:val="00E36981"/>
    <w:rsid w:val="00E4075D"/>
    <w:rsid w:val="00E409A1"/>
    <w:rsid w:val="00E410BE"/>
    <w:rsid w:val="00E45342"/>
    <w:rsid w:val="00E478BE"/>
    <w:rsid w:val="00E47A4A"/>
    <w:rsid w:val="00E524E1"/>
    <w:rsid w:val="00E6154D"/>
    <w:rsid w:val="00E622C6"/>
    <w:rsid w:val="00E64BEE"/>
    <w:rsid w:val="00E66F0D"/>
    <w:rsid w:val="00E70D6B"/>
    <w:rsid w:val="00E71D73"/>
    <w:rsid w:val="00E72192"/>
    <w:rsid w:val="00E73E74"/>
    <w:rsid w:val="00E755E0"/>
    <w:rsid w:val="00E75956"/>
    <w:rsid w:val="00E77247"/>
    <w:rsid w:val="00E81945"/>
    <w:rsid w:val="00E82071"/>
    <w:rsid w:val="00E83BDB"/>
    <w:rsid w:val="00E855D8"/>
    <w:rsid w:val="00E86E3B"/>
    <w:rsid w:val="00E91FE5"/>
    <w:rsid w:val="00E93647"/>
    <w:rsid w:val="00E97336"/>
    <w:rsid w:val="00E97FB4"/>
    <w:rsid w:val="00EA1AD8"/>
    <w:rsid w:val="00EA606B"/>
    <w:rsid w:val="00EB1251"/>
    <w:rsid w:val="00EB1D25"/>
    <w:rsid w:val="00EB4102"/>
    <w:rsid w:val="00EB6739"/>
    <w:rsid w:val="00EC36E3"/>
    <w:rsid w:val="00EC4546"/>
    <w:rsid w:val="00EC4A33"/>
    <w:rsid w:val="00EC4E29"/>
    <w:rsid w:val="00EC66D3"/>
    <w:rsid w:val="00EC7276"/>
    <w:rsid w:val="00EC7A3A"/>
    <w:rsid w:val="00ED0674"/>
    <w:rsid w:val="00ED18A6"/>
    <w:rsid w:val="00ED462A"/>
    <w:rsid w:val="00ED58CC"/>
    <w:rsid w:val="00EE1C37"/>
    <w:rsid w:val="00EE25E0"/>
    <w:rsid w:val="00EE3010"/>
    <w:rsid w:val="00EE583B"/>
    <w:rsid w:val="00EE5FB4"/>
    <w:rsid w:val="00EE6C38"/>
    <w:rsid w:val="00EE7CF2"/>
    <w:rsid w:val="00EF1161"/>
    <w:rsid w:val="00EF166E"/>
    <w:rsid w:val="00EF1CD9"/>
    <w:rsid w:val="00EF34EB"/>
    <w:rsid w:val="00EF3810"/>
    <w:rsid w:val="00EF3C55"/>
    <w:rsid w:val="00EF6909"/>
    <w:rsid w:val="00F0083A"/>
    <w:rsid w:val="00F01982"/>
    <w:rsid w:val="00F01CEF"/>
    <w:rsid w:val="00F036BB"/>
    <w:rsid w:val="00F03DB5"/>
    <w:rsid w:val="00F040D0"/>
    <w:rsid w:val="00F04349"/>
    <w:rsid w:val="00F055BE"/>
    <w:rsid w:val="00F07B2A"/>
    <w:rsid w:val="00F1036C"/>
    <w:rsid w:val="00F168B1"/>
    <w:rsid w:val="00F17A25"/>
    <w:rsid w:val="00F20193"/>
    <w:rsid w:val="00F259F7"/>
    <w:rsid w:val="00F26950"/>
    <w:rsid w:val="00F27DA4"/>
    <w:rsid w:val="00F3108C"/>
    <w:rsid w:val="00F33667"/>
    <w:rsid w:val="00F35908"/>
    <w:rsid w:val="00F36173"/>
    <w:rsid w:val="00F377E5"/>
    <w:rsid w:val="00F40E15"/>
    <w:rsid w:val="00F4368E"/>
    <w:rsid w:val="00F44401"/>
    <w:rsid w:val="00F46587"/>
    <w:rsid w:val="00F4798F"/>
    <w:rsid w:val="00F51ABB"/>
    <w:rsid w:val="00F52E93"/>
    <w:rsid w:val="00F615CF"/>
    <w:rsid w:val="00F620D4"/>
    <w:rsid w:val="00F62539"/>
    <w:rsid w:val="00F654AA"/>
    <w:rsid w:val="00F65A38"/>
    <w:rsid w:val="00F66375"/>
    <w:rsid w:val="00F66EB1"/>
    <w:rsid w:val="00F73EDE"/>
    <w:rsid w:val="00F83C71"/>
    <w:rsid w:val="00F841C5"/>
    <w:rsid w:val="00F87289"/>
    <w:rsid w:val="00F92FCD"/>
    <w:rsid w:val="00F969E9"/>
    <w:rsid w:val="00F97022"/>
    <w:rsid w:val="00F9727F"/>
    <w:rsid w:val="00F976EC"/>
    <w:rsid w:val="00FA5CF4"/>
    <w:rsid w:val="00FA716A"/>
    <w:rsid w:val="00FB1487"/>
    <w:rsid w:val="00FB2E3B"/>
    <w:rsid w:val="00FB32C5"/>
    <w:rsid w:val="00FB45E6"/>
    <w:rsid w:val="00FB6B5D"/>
    <w:rsid w:val="00FC0374"/>
    <w:rsid w:val="00FC0A10"/>
    <w:rsid w:val="00FC1DA3"/>
    <w:rsid w:val="00FC1FDB"/>
    <w:rsid w:val="00FC408E"/>
    <w:rsid w:val="00FC579B"/>
    <w:rsid w:val="00FC60A0"/>
    <w:rsid w:val="00FC6C32"/>
    <w:rsid w:val="00FD38AA"/>
    <w:rsid w:val="00FD4971"/>
    <w:rsid w:val="00FD4EF5"/>
    <w:rsid w:val="00FD4FC9"/>
    <w:rsid w:val="00FD560D"/>
    <w:rsid w:val="00FD6570"/>
    <w:rsid w:val="00FD6C8F"/>
    <w:rsid w:val="00FD7707"/>
    <w:rsid w:val="00FD7AD1"/>
    <w:rsid w:val="00FD7AE7"/>
    <w:rsid w:val="00FD7C42"/>
    <w:rsid w:val="00FD7D60"/>
    <w:rsid w:val="00FE2172"/>
    <w:rsid w:val="00FE252D"/>
    <w:rsid w:val="00FE28BA"/>
    <w:rsid w:val="00FE612D"/>
    <w:rsid w:val="00FE69D9"/>
    <w:rsid w:val="00FE6E92"/>
    <w:rsid w:val="00FF051E"/>
    <w:rsid w:val="00FF11B3"/>
    <w:rsid w:val="00FF2247"/>
    <w:rsid w:val="00FF41EF"/>
    <w:rsid w:val="00FF4C81"/>
    <w:rsid w:val="00FF553E"/>
    <w:rsid w:val="00FF74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41D0A"/>
  </w:style>
  <w:style w:type="paragraph" w:styleId="Titolo1">
    <w:name w:val="heading 1"/>
    <w:basedOn w:val="Normale"/>
    <w:link w:val="Titolo1Carattere"/>
    <w:uiPriority w:val="9"/>
    <w:qFormat/>
    <w:rsid w:val="0076387D"/>
    <w:pPr>
      <w:keepNext/>
      <w:keepLines/>
      <w:spacing w:before="400" w:after="100"/>
      <w:contextualSpacing/>
      <w:outlineLvl w:val="0"/>
    </w:pPr>
    <w:rPr>
      <w:rFonts w:asciiTheme="majorHAnsi" w:eastAsiaTheme="majorEastAsia" w:hAnsiTheme="majorHAnsi" w:cstheme="majorBidi"/>
      <w:b/>
      <w:color w:val="2A7B88" w:themeColor="accent1" w:themeShade="BF"/>
      <w:sz w:val="24"/>
      <w:szCs w:val="32"/>
    </w:rPr>
  </w:style>
  <w:style w:type="paragraph" w:styleId="Titolo2">
    <w:name w:val="heading 2"/>
    <w:basedOn w:val="Normale"/>
    <w:next w:val="Normale"/>
    <w:link w:val="Titolo2Carattere"/>
    <w:uiPriority w:val="9"/>
    <w:semiHidden/>
    <w:unhideWhenUsed/>
    <w:qFormat/>
    <w:rsid w:val="0076387D"/>
    <w:pPr>
      <w:keepNext/>
      <w:keepLines/>
      <w:spacing w:before="40" w:after="0"/>
      <w:outlineLvl w:val="1"/>
    </w:pPr>
    <w:rPr>
      <w:rFonts w:asciiTheme="majorHAnsi" w:eastAsiaTheme="majorEastAsia" w:hAnsiTheme="majorHAnsi" w:cstheme="majorBidi"/>
      <w:color w:val="2A7B88" w:themeColor="accent1" w:themeShade="BF"/>
      <w:sz w:val="26"/>
      <w:szCs w:val="26"/>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965D17"/>
    <w:rPr>
      <w:rFonts w:asciiTheme="majorHAnsi" w:eastAsiaTheme="majorEastAsia" w:hAnsiTheme="majorHAnsi" w:cstheme="majorBidi"/>
      <w:b/>
      <w:color w:val="2A7B88" w:themeColor="accent1" w:themeShade="BF"/>
      <w:sz w:val="24"/>
      <w:szCs w:val="32"/>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semiHidden/>
    <w:rsid w:val="00DF56DD"/>
    <w:rPr>
      <w:rFonts w:asciiTheme="majorHAnsi" w:eastAsiaTheme="majorEastAsia" w:hAnsiTheme="majorHAnsi" w:cstheme="majorBidi"/>
      <w:color w:val="2A7B88" w:themeColor="accent1" w:themeShade="BF"/>
      <w:sz w:val="26"/>
      <w:szCs w:val="26"/>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val="0"/>
      <w:sz w:val="32"/>
      <w:lang w:eastAsia="it-IT"/>
    </w:rPr>
  </w:style>
  <w:style w:type="paragraph" w:styleId="Sommario1">
    <w:name w:val="toc 1"/>
    <w:basedOn w:val="Normale"/>
    <w:next w:val="Normale"/>
    <w:autoRedefine/>
    <w:uiPriority w:val="39"/>
    <w:unhideWhenUsed/>
    <w:rsid w:val="00D20845"/>
    <w:pPr>
      <w:spacing w:after="100"/>
    </w:pPr>
  </w:style>
  <w:style w:type="paragraph" w:customStyle="1" w:styleId="Sommario10">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947016"/>
    <w:pPr>
      <w:spacing w:after="120"/>
    </w:pPr>
    <w:rPr>
      <w:sz w:val="30"/>
      <w:szCs w:val="30"/>
      <w:lang w:val="en-GB"/>
    </w:rPr>
  </w:style>
  <w:style w:type="character" w:customStyle="1" w:styleId="Sommario1Carattere">
    <w:name w:val="Sommario1 Carattere"/>
    <w:basedOn w:val="TitoloCarattere"/>
    <w:link w:val="Sommario10"/>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val="0"/>
      <w:color w:val="2A7B88" w:themeColor="accent1" w:themeShade="BF"/>
      <w:sz w:val="32"/>
      <w:szCs w:val="32"/>
      <w:lang w:eastAsia="it-IT"/>
    </w:rPr>
  </w:style>
  <w:style w:type="character" w:customStyle="1" w:styleId="Sommario2Carattere">
    <w:name w:val="Sommario2 Carattere"/>
    <w:basedOn w:val="TitolosommarioCarattere"/>
    <w:link w:val="Sommario2"/>
    <w:rsid w:val="00947016"/>
    <w:rPr>
      <w:rFonts w:asciiTheme="majorHAnsi" w:eastAsiaTheme="majorEastAsia" w:hAnsiTheme="majorHAnsi" w:cstheme="majorBidi"/>
      <w:b w:val="0"/>
      <w:color w:val="2A7B88" w:themeColor="accent1" w:themeShade="BF"/>
      <w:sz w:val="30"/>
      <w:szCs w:val="30"/>
      <w:lang w:val="en-GB" w:eastAsia="it-IT"/>
    </w:rPr>
  </w:style>
  <w:style w:type="paragraph" w:styleId="Sommario20">
    <w:name w:val="toc 2"/>
    <w:basedOn w:val="Normale"/>
    <w:next w:val="Normale"/>
    <w:autoRedefine/>
    <w:uiPriority w:val="39"/>
    <w:unhideWhenUsed/>
    <w:rsid w:val="00947016"/>
    <w:pPr>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26480">
      <w:bodyDiv w:val="1"/>
      <w:marLeft w:val="0"/>
      <w:marRight w:val="0"/>
      <w:marTop w:val="0"/>
      <w:marBottom w:val="0"/>
      <w:divBdr>
        <w:top w:val="none" w:sz="0" w:space="0" w:color="auto"/>
        <w:left w:val="none" w:sz="0" w:space="0" w:color="auto"/>
        <w:bottom w:val="none" w:sz="0" w:space="0" w:color="auto"/>
        <w:right w:val="none" w:sz="0" w:space="0" w:color="auto"/>
      </w:divBdr>
      <w:divsChild>
        <w:div w:id="1200974055">
          <w:marLeft w:val="547"/>
          <w:marRight w:val="0"/>
          <w:marTop w:val="0"/>
          <w:marBottom w:val="240"/>
          <w:divBdr>
            <w:top w:val="none" w:sz="0" w:space="0" w:color="auto"/>
            <w:left w:val="none" w:sz="0" w:space="0" w:color="auto"/>
            <w:bottom w:val="none" w:sz="0" w:space="0" w:color="auto"/>
            <w:right w:val="none" w:sz="0" w:space="0" w:color="auto"/>
          </w:divBdr>
        </w:div>
        <w:div w:id="1462459772">
          <w:marLeft w:val="547"/>
          <w:marRight w:val="0"/>
          <w:marTop w:val="0"/>
          <w:marBottom w:val="240"/>
          <w:divBdr>
            <w:top w:val="none" w:sz="0" w:space="0" w:color="auto"/>
            <w:left w:val="none" w:sz="0" w:space="0" w:color="auto"/>
            <w:bottom w:val="none" w:sz="0" w:space="0" w:color="auto"/>
            <w:right w:val="none" w:sz="0" w:space="0" w:color="auto"/>
          </w:divBdr>
        </w:div>
      </w:divsChild>
    </w:div>
    <w:div w:id="348331698">
      <w:bodyDiv w:val="1"/>
      <w:marLeft w:val="0"/>
      <w:marRight w:val="0"/>
      <w:marTop w:val="0"/>
      <w:marBottom w:val="0"/>
      <w:divBdr>
        <w:top w:val="none" w:sz="0" w:space="0" w:color="auto"/>
        <w:left w:val="none" w:sz="0" w:space="0" w:color="auto"/>
        <w:bottom w:val="none" w:sz="0" w:space="0" w:color="auto"/>
        <w:right w:val="none" w:sz="0" w:space="0" w:color="auto"/>
      </w:divBdr>
    </w:div>
    <w:div w:id="509757479">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437641">
      <w:bodyDiv w:val="1"/>
      <w:marLeft w:val="0"/>
      <w:marRight w:val="0"/>
      <w:marTop w:val="0"/>
      <w:marBottom w:val="0"/>
      <w:divBdr>
        <w:top w:val="none" w:sz="0" w:space="0" w:color="auto"/>
        <w:left w:val="none" w:sz="0" w:space="0" w:color="auto"/>
        <w:bottom w:val="none" w:sz="0" w:space="0" w:color="auto"/>
        <w:right w:val="none" w:sz="0" w:space="0" w:color="auto"/>
      </w:divBdr>
      <w:divsChild>
        <w:div w:id="1279990183">
          <w:marLeft w:val="547"/>
          <w:marRight w:val="0"/>
          <w:marTop w:val="0"/>
          <w:marBottom w:val="240"/>
          <w:divBdr>
            <w:top w:val="none" w:sz="0" w:space="0" w:color="auto"/>
            <w:left w:val="none" w:sz="0" w:space="0" w:color="auto"/>
            <w:bottom w:val="none" w:sz="0" w:space="0" w:color="auto"/>
            <w:right w:val="none" w:sz="0" w:space="0" w:color="auto"/>
          </w:divBdr>
        </w:div>
        <w:div w:id="1237517310">
          <w:marLeft w:val="547"/>
          <w:marRight w:val="0"/>
          <w:marTop w:val="0"/>
          <w:marBottom w:val="240"/>
          <w:divBdr>
            <w:top w:val="none" w:sz="0" w:space="0" w:color="auto"/>
            <w:left w:val="none" w:sz="0" w:space="0" w:color="auto"/>
            <w:bottom w:val="none" w:sz="0" w:space="0" w:color="auto"/>
            <w:right w:val="none" w:sz="0" w:space="0" w:color="auto"/>
          </w:divBdr>
        </w:div>
        <w:div w:id="415905736">
          <w:marLeft w:val="547"/>
          <w:marRight w:val="0"/>
          <w:marTop w:val="0"/>
          <w:marBottom w:val="240"/>
          <w:divBdr>
            <w:top w:val="none" w:sz="0" w:space="0" w:color="auto"/>
            <w:left w:val="none" w:sz="0" w:space="0" w:color="auto"/>
            <w:bottom w:val="none" w:sz="0" w:space="0" w:color="auto"/>
            <w:right w:val="none" w:sz="0" w:space="0" w:color="auto"/>
          </w:divBdr>
        </w:div>
        <w:div w:id="1553232885">
          <w:marLeft w:val="547"/>
          <w:marRight w:val="0"/>
          <w:marTop w:val="0"/>
          <w:marBottom w:val="0"/>
          <w:divBdr>
            <w:top w:val="none" w:sz="0" w:space="0" w:color="auto"/>
            <w:left w:val="none" w:sz="0" w:space="0" w:color="auto"/>
            <w:bottom w:val="none" w:sz="0" w:space="0" w:color="auto"/>
            <w:right w:val="none" w:sz="0" w:space="0" w:color="auto"/>
          </w:divBdr>
        </w:div>
      </w:divsChild>
    </w:div>
    <w:div w:id="945235004">
      <w:bodyDiv w:val="1"/>
      <w:marLeft w:val="0"/>
      <w:marRight w:val="0"/>
      <w:marTop w:val="0"/>
      <w:marBottom w:val="0"/>
      <w:divBdr>
        <w:top w:val="none" w:sz="0" w:space="0" w:color="auto"/>
        <w:left w:val="none" w:sz="0" w:space="0" w:color="auto"/>
        <w:bottom w:val="none" w:sz="0" w:space="0" w:color="auto"/>
        <w:right w:val="none" w:sz="0" w:space="0" w:color="auto"/>
      </w:divBdr>
    </w:div>
    <w:div w:id="950160564">
      <w:bodyDiv w:val="1"/>
      <w:marLeft w:val="0"/>
      <w:marRight w:val="0"/>
      <w:marTop w:val="0"/>
      <w:marBottom w:val="0"/>
      <w:divBdr>
        <w:top w:val="none" w:sz="0" w:space="0" w:color="auto"/>
        <w:left w:val="none" w:sz="0" w:space="0" w:color="auto"/>
        <w:bottom w:val="none" w:sz="0" w:space="0" w:color="auto"/>
        <w:right w:val="none" w:sz="0" w:space="0" w:color="auto"/>
      </w:divBdr>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 w:id="1433235938">
      <w:bodyDiv w:val="1"/>
      <w:marLeft w:val="0"/>
      <w:marRight w:val="0"/>
      <w:marTop w:val="0"/>
      <w:marBottom w:val="0"/>
      <w:divBdr>
        <w:top w:val="none" w:sz="0" w:space="0" w:color="auto"/>
        <w:left w:val="none" w:sz="0" w:space="0" w:color="auto"/>
        <w:bottom w:val="none" w:sz="0" w:space="0" w:color="auto"/>
        <w:right w:val="none" w:sz="0" w:space="0" w:color="auto"/>
      </w:divBdr>
    </w:div>
    <w:div w:id="1530022433">
      <w:bodyDiv w:val="1"/>
      <w:marLeft w:val="0"/>
      <w:marRight w:val="0"/>
      <w:marTop w:val="0"/>
      <w:marBottom w:val="0"/>
      <w:divBdr>
        <w:top w:val="none" w:sz="0" w:space="0" w:color="auto"/>
        <w:left w:val="none" w:sz="0" w:space="0" w:color="auto"/>
        <w:bottom w:val="none" w:sz="0" w:space="0" w:color="auto"/>
        <w:right w:val="none" w:sz="0" w:space="0" w:color="auto"/>
      </w:divBdr>
      <w:divsChild>
        <w:div w:id="650987169">
          <w:marLeft w:val="547"/>
          <w:marRight w:val="0"/>
          <w:marTop w:val="0"/>
          <w:marBottom w:val="240"/>
          <w:divBdr>
            <w:top w:val="none" w:sz="0" w:space="0" w:color="auto"/>
            <w:left w:val="none" w:sz="0" w:space="0" w:color="auto"/>
            <w:bottom w:val="none" w:sz="0" w:space="0" w:color="auto"/>
            <w:right w:val="none" w:sz="0" w:space="0" w:color="auto"/>
          </w:divBdr>
        </w:div>
        <w:div w:id="2070877898">
          <w:marLeft w:val="547"/>
          <w:marRight w:val="0"/>
          <w:marTop w:val="0"/>
          <w:marBottom w:val="240"/>
          <w:divBdr>
            <w:top w:val="none" w:sz="0" w:space="0" w:color="auto"/>
            <w:left w:val="none" w:sz="0" w:space="0" w:color="auto"/>
            <w:bottom w:val="none" w:sz="0" w:space="0" w:color="auto"/>
            <w:right w:val="none" w:sz="0" w:space="0" w:color="auto"/>
          </w:divBdr>
        </w:div>
        <w:div w:id="1260140831">
          <w:marLeft w:val="547"/>
          <w:marRight w:val="0"/>
          <w:marTop w:val="0"/>
          <w:marBottom w:val="240"/>
          <w:divBdr>
            <w:top w:val="none" w:sz="0" w:space="0" w:color="auto"/>
            <w:left w:val="none" w:sz="0" w:space="0" w:color="auto"/>
            <w:bottom w:val="none" w:sz="0" w:space="0" w:color="auto"/>
            <w:right w:val="none" w:sz="0" w:space="0" w:color="auto"/>
          </w:divBdr>
        </w:div>
        <w:div w:id="994724158">
          <w:marLeft w:val="547"/>
          <w:marRight w:val="0"/>
          <w:marTop w:val="0"/>
          <w:marBottom w:val="0"/>
          <w:divBdr>
            <w:top w:val="none" w:sz="0" w:space="0" w:color="auto"/>
            <w:left w:val="none" w:sz="0" w:space="0" w:color="auto"/>
            <w:bottom w:val="none" w:sz="0" w:space="0" w:color="auto"/>
            <w:right w:val="none" w:sz="0" w:space="0" w:color="auto"/>
          </w:divBdr>
        </w:div>
      </w:divsChild>
    </w:div>
    <w:div w:id="1547450087">
      <w:bodyDiv w:val="1"/>
      <w:marLeft w:val="0"/>
      <w:marRight w:val="0"/>
      <w:marTop w:val="0"/>
      <w:marBottom w:val="0"/>
      <w:divBdr>
        <w:top w:val="none" w:sz="0" w:space="0" w:color="auto"/>
        <w:left w:val="none" w:sz="0" w:space="0" w:color="auto"/>
        <w:bottom w:val="none" w:sz="0" w:space="0" w:color="auto"/>
        <w:right w:val="none" w:sz="0" w:space="0" w:color="auto"/>
      </w:divBdr>
    </w:div>
    <w:div w:id="1790395960">
      <w:bodyDiv w:val="1"/>
      <w:marLeft w:val="0"/>
      <w:marRight w:val="0"/>
      <w:marTop w:val="0"/>
      <w:marBottom w:val="0"/>
      <w:divBdr>
        <w:top w:val="none" w:sz="0" w:space="0" w:color="auto"/>
        <w:left w:val="none" w:sz="0" w:space="0" w:color="auto"/>
        <w:bottom w:val="none" w:sz="0" w:space="0" w:color="auto"/>
        <w:right w:val="none" w:sz="0" w:space="0" w:color="auto"/>
      </w:divBdr>
      <w:divsChild>
        <w:div w:id="753673798">
          <w:marLeft w:val="547"/>
          <w:marRight w:val="0"/>
          <w:marTop w:val="0"/>
          <w:marBottom w:val="240"/>
          <w:divBdr>
            <w:top w:val="none" w:sz="0" w:space="0" w:color="auto"/>
            <w:left w:val="none" w:sz="0" w:space="0" w:color="auto"/>
            <w:bottom w:val="none" w:sz="0" w:space="0" w:color="auto"/>
            <w:right w:val="none" w:sz="0" w:space="0" w:color="auto"/>
          </w:divBdr>
        </w:div>
        <w:div w:id="1599095929">
          <w:marLeft w:val="547"/>
          <w:marRight w:val="0"/>
          <w:marTop w:val="0"/>
          <w:marBottom w:val="240"/>
          <w:divBdr>
            <w:top w:val="none" w:sz="0" w:space="0" w:color="auto"/>
            <w:left w:val="none" w:sz="0" w:space="0" w:color="auto"/>
            <w:bottom w:val="none" w:sz="0" w:space="0" w:color="auto"/>
            <w:right w:val="none" w:sz="0" w:space="0" w:color="auto"/>
          </w:divBdr>
        </w:div>
        <w:div w:id="441800773">
          <w:marLeft w:val="547"/>
          <w:marRight w:val="0"/>
          <w:marTop w:val="0"/>
          <w:marBottom w:val="240"/>
          <w:divBdr>
            <w:top w:val="none" w:sz="0" w:space="0" w:color="auto"/>
            <w:left w:val="none" w:sz="0" w:space="0" w:color="auto"/>
            <w:bottom w:val="none" w:sz="0" w:space="0" w:color="auto"/>
            <w:right w:val="none" w:sz="0" w:space="0" w:color="auto"/>
          </w:divBdr>
        </w:div>
      </w:divsChild>
    </w:div>
    <w:div w:id="1865286018">
      <w:bodyDiv w:val="1"/>
      <w:marLeft w:val="0"/>
      <w:marRight w:val="0"/>
      <w:marTop w:val="0"/>
      <w:marBottom w:val="0"/>
      <w:divBdr>
        <w:top w:val="none" w:sz="0" w:space="0" w:color="auto"/>
        <w:left w:val="none" w:sz="0" w:space="0" w:color="auto"/>
        <w:bottom w:val="none" w:sz="0" w:space="0" w:color="auto"/>
        <w:right w:val="none" w:sz="0" w:space="0" w:color="auto"/>
      </w:divBdr>
      <w:divsChild>
        <w:div w:id="1698197821">
          <w:marLeft w:val="547"/>
          <w:marRight w:val="0"/>
          <w:marTop w:val="0"/>
          <w:marBottom w:val="240"/>
          <w:divBdr>
            <w:top w:val="none" w:sz="0" w:space="0" w:color="auto"/>
            <w:left w:val="none" w:sz="0" w:space="0" w:color="auto"/>
            <w:bottom w:val="none" w:sz="0" w:space="0" w:color="auto"/>
            <w:right w:val="none" w:sz="0" w:space="0" w:color="auto"/>
          </w:divBdr>
        </w:div>
        <w:div w:id="1329990036">
          <w:marLeft w:val="547"/>
          <w:marRight w:val="0"/>
          <w:marTop w:val="0"/>
          <w:marBottom w:val="240"/>
          <w:divBdr>
            <w:top w:val="none" w:sz="0" w:space="0" w:color="auto"/>
            <w:left w:val="none" w:sz="0" w:space="0" w:color="auto"/>
            <w:bottom w:val="none" w:sz="0" w:space="0" w:color="auto"/>
            <w:right w:val="none" w:sz="0" w:space="0" w:color="auto"/>
          </w:divBdr>
        </w:div>
      </w:divsChild>
    </w:div>
    <w:div w:id="191909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19</TotalTime>
  <Pages>16</Pages>
  <Words>3459</Words>
  <Characters>19720</Characters>
  <Application>Microsoft Office Word</Application>
  <DocSecurity>0</DocSecurity>
  <Lines>164</Lines>
  <Paragraphs>46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Riccardo Bertini</cp:lastModifiedBy>
  <cp:revision>7</cp:revision>
  <cp:lastPrinted>2020-05-26T12:01:00Z</cp:lastPrinted>
  <dcterms:created xsi:type="dcterms:W3CDTF">2021-01-09T01:46:00Z</dcterms:created>
  <dcterms:modified xsi:type="dcterms:W3CDTF">2021-01-10T17:09:00Z</dcterms:modified>
</cp:coreProperties>
</file>